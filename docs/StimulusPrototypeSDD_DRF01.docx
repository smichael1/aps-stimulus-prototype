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0F56C" w14:textId="77777777" w:rsidR="00086660" w:rsidRDefault="00086660">
      <w:pPr>
        <w:rPr>
          <w:sz w:val="22"/>
        </w:rPr>
      </w:pPr>
    </w:p>
    <w:p w14:paraId="5263E1FC" w14:textId="77777777" w:rsidR="00086660" w:rsidRDefault="00086660">
      <w:pPr>
        <w:rPr>
          <w:sz w:val="22"/>
        </w:rPr>
      </w:pPr>
    </w:p>
    <w:p w14:paraId="5CE171C3" w14:textId="77777777" w:rsidR="00086660" w:rsidRDefault="00086660">
      <w:pPr>
        <w:rPr>
          <w:sz w:val="22"/>
        </w:rPr>
      </w:pPr>
    </w:p>
    <w:p w14:paraId="4FD63149" w14:textId="77777777" w:rsidR="00086660" w:rsidRDefault="00086660">
      <w:pPr>
        <w:rPr>
          <w:sz w:val="22"/>
        </w:rPr>
      </w:pPr>
    </w:p>
    <w:p w14:paraId="672DA97D" w14:textId="77777777" w:rsidR="00086660" w:rsidRDefault="00086660">
      <w:pPr>
        <w:rPr>
          <w:sz w:val="22"/>
        </w:rPr>
      </w:pPr>
    </w:p>
    <w:p w14:paraId="5DCC16CC" w14:textId="77777777" w:rsidR="00086660" w:rsidRDefault="00086660">
      <w:pPr>
        <w:rPr>
          <w:sz w:val="22"/>
        </w:rPr>
      </w:pPr>
    </w:p>
    <w:p w14:paraId="799369A5" w14:textId="77777777" w:rsidR="00086660" w:rsidRDefault="00086660">
      <w:pPr>
        <w:rPr>
          <w:sz w:val="22"/>
        </w:rPr>
      </w:pPr>
    </w:p>
    <w:p w14:paraId="2748E178" w14:textId="77777777" w:rsidR="00086660" w:rsidRDefault="006A24B4" w:rsidP="00086660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4542423D" wp14:editId="19F3F84D">
            <wp:extent cx="2065655" cy="1490345"/>
            <wp:effectExtent l="0" t="0" r="0" b="8255"/>
            <wp:docPr id="3" name="Picture 1" descr="Description: TM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TMT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7C41" w14:textId="77777777" w:rsidR="00086660" w:rsidRDefault="00086660">
      <w:pPr>
        <w:jc w:val="center"/>
        <w:rPr>
          <w:sz w:val="22"/>
        </w:rPr>
      </w:pPr>
    </w:p>
    <w:p w14:paraId="0AF1A448" w14:textId="77777777" w:rsidR="00086660" w:rsidRDefault="00086660">
      <w:pPr>
        <w:jc w:val="center"/>
        <w:rPr>
          <w:sz w:val="22"/>
        </w:rPr>
      </w:pPr>
    </w:p>
    <w:tbl>
      <w:tblPr>
        <w:tblW w:w="7274" w:type="dxa"/>
        <w:jc w:val="center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4"/>
      </w:tblGrid>
      <w:tr w:rsidR="00086660" w14:paraId="19C7AD76" w14:textId="77777777" w:rsidTr="00A02E22">
        <w:trPr>
          <w:jc w:val="center"/>
        </w:trPr>
        <w:tc>
          <w:tcPr>
            <w:tcW w:w="7274" w:type="dxa"/>
          </w:tcPr>
          <w:p w14:paraId="73380963" w14:textId="4A44FC4E" w:rsidR="00086660" w:rsidRDefault="007B5FE5" w:rsidP="00086660">
            <w:pPr>
              <w:pStyle w:val="MajorTitle"/>
            </w:pPr>
            <w:r>
              <w:t xml:space="preserve">APS </w:t>
            </w:r>
            <w:r w:rsidR="008702BC">
              <w:fldChar w:fldCharType="begin"/>
            </w:r>
            <w:r w:rsidR="008702BC">
              <w:instrText xml:space="preserve"> TITLE  \* MERGEFORMAT </w:instrText>
            </w:r>
            <w:r w:rsidR="008702BC">
              <w:fldChar w:fldCharType="separate"/>
            </w:r>
            <w:r>
              <w:t>Stimulus Prototype</w:t>
            </w:r>
            <w:r w:rsidR="006357FF">
              <w:t xml:space="preserve"> Software Design</w:t>
            </w:r>
            <w:r w:rsidR="008702BC">
              <w:fldChar w:fldCharType="end"/>
            </w:r>
          </w:p>
          <w:p w14:paraId="47CD13C0" w14:textId="77777777" w:rsidR="00A02E22" w:rsidRPr="00A02E22" w:rsidRDefault="00A02E22" w:rsidP="00A02E22"/>
          <w:p w14:paraId="217B7F19" w14:textId="1A7E94D3" w:rsidR="00A02E22" w:rsidRPr="00A02E22" w:rsidRDefault="00A02E22" w:rsidP="007B5FE5">
            <w:pPr>
              <w:jc w:val="center"/>
              <w:rPr>
                <w:sz w:val="32"/>
                <w:szCs w:val="32"/>
              </w:rPr>
            </w:pPr>
            <w:r w:rsidRPr="00A02E22">
              <w:rPr>
                <w:sz w:val="32"/>
                <w:szCs w:val="32"/>
              </w:rPr>
              <w:fldChar w:fldCharType="begin"/>
            </w:r>
            <w:r w:rsidRPr="00A02E22">
              <w:rPr>
                <w:sz w:val="32"/>
                <w:szCs w:val="32"/>
              </w:rPr>
              <w:instrText xml:space="preserve"> KEYWORDS   \* MERGEFORMAT </w:instrText>
            </w:r>
            <w:r w:rsidRPr="00A02E22">
              <w:rPr>
                <w:sz w:val="32"/>
                <w:szCs w:val="32"/>
              </w:rPr>
              <w:fldChar w:fldCharType="separate"/>
            </w:r>
            <w:r w:rsidR="006357FF">
              <w:rPr>
                <w:sz w:val="32"/>
                <w:szCs w:val="32"/>
              </w:rPr>
              <w:t>TMT.</w:t>
            </w:r>
            <w:r w:rsidR="008702BC">
              <w:rPr>
                <w:sz w:val="32"/>
                <w:szCs w:val="32"/>
              </w:rPr>
              <w:t>CTR</w:t>
            </w:r>
            <w:r w:rsidR="006357FF">
              <w:rPr>
                <w:sz w:val="32"/>
                <w:szCs w:val="32"/>
              </w:rPr>
              <w:t>.</w:t>
            </w:r>
            <w:r w:rsidR="008702BC">
              <w:rPr>
                <w:sz w:val="32"/>
                <w:szCs w:val="32"/>
              </w:rPr>
              <w:t>TEC</w:t>
            </w:r>
            <w:proofErr w:type="gramStart"/>
            <w:r w:rsidR="006357FF">
              <w:rPr>
                <w:sz w:val="32"/>
                <w:szCs w:val="32"/>
              </w:rPr>
              <w:t>.</w:t>
            </w:r>
            <w:r w:rsidR="007B5FE5">
              <w:rPr>
                <w:sz w:val="32"/>
                <w:szCs w:val="32"/>
              </w:rPr>
              <w:t>?</w:t>
            </w:r>
            <w:proofErr w:type="gramEnd"/>
            <w:r w:rsidR="007B5FE5">
              <w:rPr>
                <w:sz w:val="32"/>
                <w:szCs w:val="32"/>
              </w:rPr>
              <w:t>?</w:t>
            </w:r>
            <w:r w:rsidR="006357FF">
              <w:rPr>
                <w:sz w:val="32"/>
                <w:szCs w:val="32"/>
              </w:rPr>
              <w:t>.</w:t>
            </w:r>
            <w:r w:rsidR="007B5FE5">
              <w:rPr>
                <w:sz w:val="32"/>
                <w:szCs w:val="32"/>
              </w:rPr>
              <w:t>???</w:t>
            </w:r>
            <w:r w:rsidR="006357FF">
              <w:rPr>
                <w:sz w:val="32"/>
                <w:szCs w:val="32"/>
              </w:rPr>
              <w:t>.DRF01</w:t>
            </w:r>
            <w:r w:rsidRPr="00A02E22">
              <w:rPr>
                <w:sz w:val="32"/>
                <w:szCs w:val="32"/>
              </w:rPr>
              <w:fldChar w:fldCharType="end"/>
            </w:r>
          </w:p>
        </w:tc>
      </w:tr>
    </w:tbl>
    <w:p w14:paraId="1C56575E" w14:textId="77777777" w:rsidR="00086660" w:rsidRDefault="00086660">
      <w:pPr>
        <w:rPr>
          <w:sz w:val="22"/>
        </w:rPr>
      </w:pPr>
    </w:p>
    <w:p w14:paraId="37628046" w14:textId="77777777" w:rsidR="00086660" w:rsidRDefault="00086660">
      <w:pPr>
        <w:rPr>
          <w:sz w:val="22"/>
        </w:rPr>
      </w:pPr>
    </w:p>
    <w:p w14:paraId="58DFD013" w14:textId="77777777" w:rsidR="00086660" w:rsidRDefault="00086660">
      <w:pPr>
        <w:rPr>
          <w:sz w:val="22"/>
        </w:rPr>
      </w:pPr>
    </w:p>
    <w:p w14:paraId="1D3E5028" w14:textId="77777777" w:rsidR="00086660" w:rsidRDefault="00086660">
      <w:pPr>
        <w:rPr>
          <w:sz w:val="22"/>
        </w:rPr>
      </w:pPr>
    </w:p>
    <w:p w14:paraId="7A95CD8B" w14:textId="77777777" w:rsidR="00086660" w:rsidRDefault="005D08E6" w:rsidP="00086660">
      <w:pPr>
        <w:pStyle w:val="CenteredDate"/>
      </w:pPr>
      <w:r>
        <w:fldChar w:fldCharType="begin"/>
      </w:r>
      <w:r>
        <w:instrText xml:space="preserve"> SAVEDATE  \@ "MMMM d, yyyy"  \* MERGEFORMAT </w:instrText>
      </w:r>
      <w:r>
        <w:fldChar w:fldCharType="separate"/>
      </w:r>
      <w:r w:rsidR="008702BC">
        <w:t>February 10, 2017</w:t>
      </w:r>
      <w:r>
        <w:fldChar w:fldCharType="end"/>
      </w:r>
    </w:p>
    <w:p w14:paraId="5FFB447B" w14:textId="77777777" w:rsidR="00D21186" w:rsidRDefault="00D21186" w:rsidP="00D21186">
      <w:pPr>
        <w:pStyle w:val="Heading1"/>
        <w:numPr>
          <w:ilvl w:val="0"/>
          <w:numId w:val="0"/>
        </w:numPr>
        <w:ind w:left="374"/>
      </w:pPr>
    </w:p>
    <w:p w14:paraId="457F0D9B" w14:textId="77777777" w:rsidR="00D21186" w:rsidRDefault="00086660" w:rsidP="00D21186">
      <w:pPr>
        <w:pStyle w:val="Heading1"/>
        <w:numPr>
          <w:ilvl w:val="0"/>
          <w:numId w:val="0"/>
        </w:numPr>
        <w:ind w:left="187"/>
      </w:pPr>
      <w:bookmarkStart w:id="0" w:name="_GoBack"/>
      <w:bookmarkEnd w:id="0"/>
      <w:r>
        <w:br w:type="page"/>
      </w:r>
      <w:bookmarkStart w:id="1" w:name="_Toc170009304"/>
      <w:bookmarkStart w:id="2" w:name="_Ref170462625"/>
    </w:p>
    <w:p w14:paraId="3639D4DE" w14:textId="77777777" w:rsidR="00D21186" w:rsidRPr="001E2AA7" w:rsidRDefault="00D21186" w:rsidP="00D21186">
      <w:pPr>
        <w:pStyle w:val="CenteredSectionTitle"/>
      </w:pPr>
      <w:r>
        <w:lastRenderedPageBreak/>
        <w:t>TABLE OF CONTENTS</w:t>
      </w:r>
    </w:p>
    <w:p w14:paraId="00C2EB31" w14:textId="77777777" w:rsidR="007B5FE5" w:rsidRDefault="00D21186">
      <w:pPr>
        <w:pStyle w:val="TOC1"/>
        <w:tabs>
          <w:tab w:val="clear" w:pos="360"/>
          <w:tab w:val="left" w:pos="348"/>
        </w:tabs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B5FE5">
        <w:t>1</w:t>
      </w:r>
      <w:r w:rsidR="007B5FE5"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  <w:tab/>
      </w:r>
      <w:r w:rsidR="007B5FE5">
        <w:t>Introduction</w:t>
      </w:r>
      <w:r w:rsidR="007B5FE5">
        <w:tab/>
      </w:r>
      <w:r w:rsidR="007B5FE5">
        <w:fldChar w:fldCharType="begin"/>
      </w:r>
      <w:r w:rsidR="007B5FE5">
        <w:instrText xml:space="preserve"> PAGEREF _Toc348356605 \h </w:instrText>
      </w:r>
      <w:r w:rsidR="007B5FE5">
        <w:fldChar w:fldCharType="separate"/>
      </w:r>
      <w:r w:rsidR="007B5FE5">
        <w:t>3</w:t>
      </w:r>
      <w:r w:rsidR="007B5FE5">
        <w:fldChar w:fldCharType="end"/>
      </w:r>
    </w:p>
    <w:p w14:paraId="50C5628F" w14:textId="77777777" w:rsidR="007B5FE5" w:rsidRDefault="007B5FE5">
      <w:pPr>
        <w:pStyle w:val="TOC2"/>
        <w:tabs>
          <w:tab w:val="left" w:pos="869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Audience</w:t>
      </w:r>
      <w:r>
        <w:tab/>
      </w:r>
      <w:r>
        <w:fldChar w:fldCharType="begin"/>
      </w:r>
      <w:r>
        <w:instrText xml:space="preserve"> PAGEREF _Toc348356606 \h </w:instrText>
      </w:r>
      <w:r>
        <w:fldChar w:fldCharType="separate"/>
      </w:r>
      <w:r>
        <w:t>3</w:t>
      </w:r>
      <w:r>
        <w:fldChar w:fldCharType="end"/>
      </w:r>
    </w:p>
    <w:p w14:paraId="3F62E4C9" w14:textId="77777777" w:rsidR="007B5FE5" w:rsidRDefault="007B5FE5">
      <w:pPr>
        <w:pStyle w:val="TOC2"/>
        <w:tabs>
          <w:tab w:val="left" w:pos="869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Scope</w:t>
      </w:r>
      <w:r>
        <w:tab/>
      </w:r>
      <w:r>
        <w:fldChar w:fldCharType="begin"/>
      </w:r>
      <w:r>
        <w:instrText xml:space="preserve"> PAGEREF _Toc348356607 \h </w:instrText>
      </w:r>
      <w:r>
        <w:fldChar w:fldCharType="separate"/>
      </w:r>
      <w:r>
        <w:t>3</w:t>
      </w:r>
      <w:r>
        <w:fldChar w:fldCharType="end"/>
      </w:r>
    </w:p>
    <w:p w14:paraId="4FEFDA58" w14:textId="77777777" w:rsidR="007B5FE5" w:rsidRDefault="007B5FE5">
      <w:pPr>
        <w:pStyle w:val="TOC2"/>
        <w:tabs>
          <w:tab w:val="left" w:pos="869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1.3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Applicable Documents</w:t>
      </w:r>
      <w:r>
        <w:tab/>
      </w:r>
      <w:r>
        <w:fldChar w:fldCharType="begin"/>
      </w:r>
      <w:r>
        <w:instrText xml:space="preserve"> PAGEREF _Toc348356608 \h </w:instrText>
      </w:r>
      <w:r>
        <w:fldChar w:fldCharType="separate"/>
      </w:r>
      <w:r>
        <w:t>3</w:t>
      </w:r>
      <w:r>
        <w:fldChar w:fldCharType="end"/>
      </w:r>
    </w:p>
    <w:p w14:paraId="3F984E51" w14:textId="77777777" w:rsidR="007B5FE5" w:rsidRDefault="007B5FE5">
      <w:pPr>
        <w:pStyle w:val="TOC2"/>
        <w:tabs>
          <w:tab w:val="left" w:pos="869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1.4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Reference Documents</w:t>
      </w:r>
      <w:r>
        <w:tab/>
      </w:r>
      <w:r>
        <w:fldChar w:fldCharType="begin"/>
      </w:r>
      <w:r>
        <w:instrText xml:space="preserve"> PAGEREF _Toc348356609 \h </w:instrText>
      </w:r>
      <w:r>
        <w:fldChar w:fldCharType="separate"/>
      </w:r>
      <w:r>
        <w:t>3</w:t>
      </w:r>
      <w:r>
        <w:fldChar w:fldCharType="end"/>
      </w:r>
    </w:p>
    <w:p w14:paraId="510145ED" w14:textId="77777777" w:rsidR="007B5FE5" w:rsidRDefault="007B5FE5">
      <w:pPr>
        <w:pStyle w:val="TOC2"/>
        <w:tabs>
          <w:tab w:val="left" w:pos="869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1.5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Change Record</w:t>
      </w:r>
      <w:r>
        <w:tab/>
      </w:r>
      <w:r>
        <w:fldChar w:fldCharType="begin"/>
      </w:r>
      <w:r>
        <w:instrText xml:space="preserve"> PAGEREF _Toc348356610 \h </w:instrText>
      </w:r>
      <w:r>
        <w:fldChar w:fldCharType="separate"/>
      </w:r>
      <w:r>
        <w:t>3</w:t>
      </w:r>
      <w:r>
        <w:fldChar w:fldCharType="end"/>
      </w:r>
    </w:p>
    <w:p w14:paraId="38E48065" w14:textId="77777777" w:rsidR="007B5FE5" w:rsidRDefault="007B5FE5">
      <w:pPr>
        <w:pStyle w:val="TOC2"/>
        <w:tabs>
          <w:tab w:val="left" w:pos="869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1.6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Acronyms</w:t>
      </w:r>
      <w:r>
        <w:tab/>
      </w:r>
      <w:r>
        <w:fldChar w:fldCharType="begin"/>
      </w:r>
      <w:r>
        <w:instrText xml:space="preserve"> PAGEREF _Toc348356611 \h </w:instrText>
      </w:r>
      <w:r>
        <w:fldChar w:fldCharType="separate"/>
      </w:r>
      <w:r>
        <w:t>3</w:t>
      </w:r>
      <w:r>
        <w:fldChar w:fldCharType="end"/>
      </w:r>
    </w:p>
    <w:p w14:paraId="311E80BA" w14:textId="77777777" w:rsidR="007B5FE5" w:rsidRDefault="007B5FE5">
      <w:pPr>
        <w:pStyle w:val="TOC1"/>
        <w:tabs>
          <w:tab w:val="clear" w:pos="360"/>
          <w:tab w:val="left" w:pos="348"/>
        </w:tabs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  <w:tab/>
      </w:r>
      <w:r>
        <w:t>Architecture</w:t>
      </w:r>
      <w:r>
        <w:tab/>
      </w:r>
      <w:r>
        <w:fldChar w:fldCharType="begin"/>
      </w:r>
      <w:r>
        <w:instrText xml:space="preserve"> PAGEREF _Toc348356612 \h </w:instrText>
      </w:r>
      <w:r>
        <w:fldChar w:fldCharType="separate"/>
      </w:r>
      <w:r>
        <w:t>3</w:t>
      </w:r>
      <w:r>
        <w:fldChar w:fldCharType="end"/>
      </w:r>
    </w:p>
    <w:p w14:paraId="7A3D37D5" w14:textId="77777777" w:rsidR="007B5FE5" w:rsidRDefault="007B5FE5">
      <w:pPr>
        <w:pStyle w:val="TOC1"/>
        <w:tabs>
          <w:tab w:val="clear" w:pos="360"/>
          <w:tab w:val="left" w:pos="348"/>
        </w:tabs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</w:pPr>
      <w:r>
        <w:t>3</w:t>
      </w:r>
      <w:r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  <w:tab/>
      </w:r>
      <w:r>
        <w:t>Assembly Design</w:t>
      </w:r>
      <w:r>
        <w:tab/>
      </w:r>
      <w:r>
        <w:fldChar w:fldCharType="begin"/>
      </w:r>
      <w:r>
        <w:instrText xml:space="preserve"> PAGEREF _Toc348356613 \h </w:instrText>
      </w:r>
      <w:r>
        <w:fldChar w:fldCharType="separate"/>
      </w:r>
      <w:r>
        <w:t>3</w:t>
      </w:r>
      <w:r>
        <w:fldChar w:fldCharType="end"/>
      </w:r>
    </w:p>
    <w:p w14:paraId="1993E589" w14:textId="77777777" w:rsidR="007B5FE5" w:rsidRDefault="007B5FE5">
      <w:pPr>
        <w:pStyle w:val="TOC1"/>
        <w:tabs>
          <w:tab w:val="clear" w:pos="360"/>
          <w:tab w:val="left" w:pos="348"/>
        </w:tabs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  <w:tab/>
      </w:r>
      <w:r>
        <w:t>HCD Design</w:t>
      </w:r>
      <w:r>
        <w:tab/>
      </w:r>
      <w:r>
        <w:fldChar w:fldCharType="begin"/>
      </w:r>
      <w:r>
        <w:instrText xml:space="preserve"> PAGEREF _Toc348356614 \h </w:instrText>
      </w:r>
      <w:r>
        <w:fldChar w:fldCharType="separate"/>
      </w:r>
      <w:r>
        <w:t>3</w:t>
      </w:r>
      <w:r>
        <w:fldChar w:fldCharType="end"/>
      </w:r>
    </w:p>
    <w:p w14:paraId="59D975AF" w14:textId="77777777" w:rsidR="007B5FE5" w:rsidRDefault="007B5FE5">
      <w:pPr>
        <w:pStyle w:val="TOC1"/>
        <w:tabs>
          <w:tab w:val="clear" w:pos="360"/>
          <w:tab w:val="left" w:pos="348"/>
        </w:tabs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  <w:tab/>
      </w:r>
      <w:r>
        <w:t>engineering UI Design</w:t>
      </w:r>
      <w:r>
        <w:tab/>
      </w:r>
      <w:r>
        <w:fldChar w:fldCharType="begin"/>
      </w:r>
      <w:r>
        <w:instrText xml:space="preserve"> PAGEREF _Toc348356615 \h </w:instrText>
      </w:r>
      <w:r>
        <w:fldChar w:fldCharType="separate"/>
      </w:r>
      <w:r>
        <w:t>3</w:t>
      </w:r>
      <w:r>
        <w:fldChar w:fldCharType="end"/>
      </w:r>
    </w:p>
    <w:p w14:paraId="0684AE44" w14:textId="77777777" w:rsidR="007B5FE5" w:rsidRDefault="007B5FE5">
      <w:pPr>
        <w:pStyle w:val="TOC1"/>
        <w:tabs>
          <w:tab w:val="clear" w:pos="360"/>
          <w:tab w:val="left" w:pos="348"/>
        </w:tabs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</w:pPr>
      <w:r>
        <w:t>6</w:t>
      </w:r>
      <w:r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  <w:tab/>
      </w:r>
      <w:r>
        <w:t>Software Development Environment</w:t>
      </w:r>
      <w:r>
        <w:tab/>
      </w:r>
      <w:r>
        <w:fldChar w:fldCharType="begin"/>
      </w:r>
      <w:r>
        <w:instrText xml:space="preserve"> PAGEREF _Toc348356616 \h </w:instrText>
      </w:r>
      <w:r>
        <w:fldChar w:fldCharType="separate"/>
      </w:r>
      <w:r>
        <w:t>4</w:t>
      </w:r>
      <w:r>
        <w:fldChar w:fldCharType="end"/>
      </w:r>
    </w:p>
    <w:p w14:paraId="2B1E2B90" w14:textId="77777777" w:rsidR="007B5FE5" w:rsidRDefault="007B5FE5">
      <w:pPr>
        <w:pStyle w:val="TOC1"/>
        <w:tabs>
          <w:tab w:val="clear" w:pos="360"/>
          <w:tab w:val="left" w:pos="348"/>
        </w:tabs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</w:pPr>
      <w:r>
        <w:t>7</w:t>
      </w:r>
      <w:r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  <w:tab/>
      </w:r>
      <w:r>
        <w:t>Deployment Architecture</w:t>
      </w:r>
      <w:r>
        <w:tab/>
      </w:r>
      <w:r>
        <w:fldChar w:fldCharType="begin"/>
      </w:r>
      <w:r>
        <w:instrText xml:space="preserve"> PAGEREF _Toc348356617 \h </w:instrText>
      </w:r>
      <w:r>
        <w:fldChar w:fldCharType="separate"/>
      </w:r>
      <w:r>
        <w:t>4</w:t>
      </w:r>
      <w:r>
        <w:fldChar w:fldCharType="end"/>
      </w:r>
    </w:p>
    <w:p w14:paraId="0AB7555A" w14:textId="77777777" w:rsidR="00D21186" w:rsidRDefault="00D21186" w:rsidP="00D21186">
      <w:pPr>
        <w:pStyle w:val="Heading1"/>
        <w:numPr>
          <w:ilvl w:val="0"/>
          <w:numId w:val="0"/>
        </w:numPr>
        <w:ind w:left="187"/>
      </w:pPr>
      <w:r>
        <w:fldChar w:fldCharType="end"/>
      </w:r>
    </w:p>
    <w:p w14:paraId="365210CC" w14:textId="77777777" w:rsidR="0062050D" w:rsidRDefault="0062050D">
      <w:pPr>
        <w:spacing w:before="0" w:after="0"/>
        <w:ind w:left="0"/>
        <w:jc w:val="left"/>
        <w:rPr>
          <w:b/>
          <w:caps/>
          <w:sz w:val="28"/>
        </w:rPr>
      </w:pPr>
      <w:r>
        <w:br w:type="page"/>
      </w:r>
    </w:p>
    <w:p w14:paraId="055B374F" w14:textId="77777777" w:rsidR="00E47956" w:rsidRPr="00E47956" w:rsidRDefault="00086660" w:rsidP="00D21186">
      <w:pPr>
        <w:pStyle w:val="Heading1"/>
      </w:pPr>
      <w:bookmarkStart w:id="3" w:name="_Toc348356605"/>
      <w:r w:rsidRPr="00D21186">
        <w:t>Introduction</w:t>
      </w:r>
      <w:bookmarkEnd w:id="1"/>
      <w:bookmarkEnd w:id="2"/>
      <w:bookmarkEnd w:id="3"/>
    </w:p>
    <w:p w14:paraId="176572F8" w14:textId="5BB7D69C" w:rsidR="00B93451" w:rsidRDefault="007B5FE5" w:rsidP="00743751">
      <w:pPr>
        <w:pStyle w:val="NormalFirst"/>
      </w:pPr>
      <w:bookmarkStart w:id="4" w:name="_Toc125404787"/>
      <w:bookmarkStart w:id="5" w:name="_Toc170009309"/>
      <w:r>
        <w:t>TBD</w:t>
      </w:r>
      <w:r w:rsidR="00AA3AE8">
        <w:t>.</w:t>
      </w:r>
    </w:p>
    <w:p w14:paraId="45434EA1" w14:textId="422C513A" w:rsidR="00274B64" w:rsidRPr="00274B64" w:rsidRDefault="00274B64" w:rsidP="00274B64">
      <w:pPr>
        <w:pStyle w:val="Heading2"/>
      </w:pPr>
      <w:bookmarkStart w:id="6" w:name="_Toc348356606"/>
      <w:r>
        <w:t>Audience</w:t>
      </w:r>
      <w:bookmarkEnd w:id="6"/>
    </w:p>
    <w:p w14:paraId="3E989998" w14:textId="415C872E" w:rsidR="0076652D" w:rsidRPr="0076652D" w:rsidRDefault="00743751" w:rsidP="007B5FE5">
      <w:pPr>
        <w:pStyle w:val="NormalFirst"/>
      </w:pPr>
      <w:r>
        <w:t>This</w:t>
      </w:r>
      <w:r w:rsidR="007136AF">
        <w:t xml:space="preserve"> document</w:t>
      </w:r>
      <w:r w:rsidR="00274B64">
        <w:t xml:space="preserve"> i</w:t>
      </w:r>
      <w:r w:rsidR="007136AF">
        <w:t xml:space="preserve">s </w:t>
      </w:r>
      <w:r w:rsidR="00685DDD">
        <w:t xml:space="preserve">targeted </w:t>
      </w:r>
      <w:r w:rsidR="007136AF">
        <w:t xml:space="preserve">primarily towards </w:t>
      </w:r>
      <w:r w:rsidR="00274B64">
        <w:t xml:space="preserve">software </w:t>
      </w:r>
      <w:r w:rsidR="007136AF">
        <w:t xml:space="preserve">developers </w:t>
      </w:r>
      <w:r w:rsidR="007B5FE5">
        <w:t>(TBD)</w:t>
      </w:r>
      <w:r w:rsidR="00274B64">
        <w:t>.</w:t>
      </w:r>
    </w:p>
    <w:p w14:paraId="51E72A2B" w14:textId="2C4AC520" w:rsidR="007A07F1" w:rsidRDefault="007A07F1" w:rsidP="00274B64">
      <w:pPr>
        <w:pStyle w:val="Heading2"/>
      </w:pPr>
      <w:bookmarkStart w:id="7" w:name="_Toc348356607"/>
      <w:r>
        <w:t>Scope</w:t>
      </w:r>
      <w:bookmarkEnd w:id="7"/>
    </w:p>
    <w:p w14:paraId="2D0A4665" w14:textId="7DBA72B2" w:rsidR="009C73D8" w:rsidRPr="009C73D8" w:rsidRDefault="009C73D8" w:rsidP="009C73D8">
      <w:pPr>
        <w:pStyle w:val="NormalFirst"/>
      </w:pPr>
      <w:r>
        <w:t>This document</w:t>
      </w:r>
      <w:r w:rsidR="007A286E">
        <w:t xml:space="preserve"> provides the design basis for the </w:t>
      </w:r>
      <w:r w:rsidR="007B5FE5">
        <w:t>APS Stimulus Prototype</w:t>
      </w:r>
      <w:r w:rsidR="007A286E">
        <w:t xml:space="preserve"> based on </w:t>
      </w:r>
      <w:r w:rsidR="007B5FE5">
        <w:t>TMT Common Services</w:t>
      </w:r>
      <w:r w:rsidR="007A286E">
        <w:t xml:space="preserve"> and the </w:t>
      </w:r>
      <w:r w:rsidR="007B5FE5">
        <w:t>APS Stimulus Software</w:t>
      </w:r>
      <w:r w:rsidR="007A286E">
        <w:t xml:space="preserve"> requirements</w:t>
      </w:r>
      <w:r>
        <w:t>.</w:t>
      </w:r>
    </w:p>
    <w:p w14:paraId="489E9F4E" w14:textId="08524742" w:rsidR="0039357A" w:rsidRDefault="0039357A" w:rsidP="0039357A">
      <w:pPr>
        <w:pStyle w:val="Heading2"/>
      </w:pPr>
      <w:bookmarkStart w:id="8" w:name="_Ref228439470"/>
      <w:bookmarkStart w:id="9" w:name="_Toc348356608"/>
      <w:r>
        <w:t>Applicable Documents</w:t>
      </w:r>
      <w:bookmarkEnd w:id="8"/>
      <w:bookmarkEnd w:id="9"/>
    </w:p>
    <w:bookmarkStart w:id="10" w:name="_Ref185575954"/>
    <w:p w14:paraId="5784733C" w14:textId="6913F2E2" w:rsidR="0039357A" w:rsidRDefault="00E460D4" w:rsidP="00F92F1E">
      <w:pPr>
        <w:pStyle w:val="ApplicableDocument"/>
      </w:pPr>
      <w:r>
        <w:fldChar w:fldCharType="begin"/>
      </w:r>
      <w:r>
        <w:instrText xml:space="preserve"> HYPERLINK "https://docushare.tmt.org/docushare/dsweb/Get/Document-12130" </w:instrText>
      </w:r>
      <w:r>
        <w:fldChar w:fldCharType="separate"/>
      </w:r>
      <w:r w:rsidRPr="00E460D4">
        <w:rPr>
          <w:rStyle w:val="Hyperlink"/>
        </w:rPr>
        <w:t>Design Requirements Document for OSW Common Software</w:t>
      </w:r>
      <w:r>
        <w:fldChar w:fldCharType="end"/>
      </w:r>
      <w:r>
        <w:t>, TMT.SFT.DRD.08.002</w:t>
      </w:r>
      <w:r w:rsidR="00F92F1E">
        <w:t>.</w:t>
      </w:r>
      <w:bookmarkEnd w:id="10"/>
    </w:p>
    <w:p w14:paraId="3C3EB4C5" w14:textId="77777777" w:rsidR="00175F44" w:rsidRDefault="00175F44" w:rsidP="00307094">
      <w:pPr>
        <w:pStyle w:val="Heading2"/>
      </w:pPr>
      <w:bookmarkStart w:id="11" w:name="_Toc348356609"/>
      <w:r>
        <w:t>Reference</w:t>
      </w:r>
      <w:r w:rsidR="0062050D">
        <w:t xml:space="preserve"> Documents</w:t>
      </w:r>
      <w:bookmarkEnd w:id="11"/>
    </w:p>
    <w:p w14:paraId="277701A6" w14:textId="25C392F0" w:rsidR="00F3032E" w:rsidRDefault="00273C21" w:rsidP="00676D84">
      <w:pPr>
        <w:pStyle w:val="ReferenceDocument"/>
      </w:pPr>
      <w:bookmarkStart w:id="12" w:name="_Ref185576156"/>
      <w:bookmarkStart w:id="13" w:name="_Ref185909221"/>
      <w:r>
        <w:t>No Ref Docs</w:t>
      </w:r>
      <w:r w:rsidR="00F3032E">
        <w:t>.</w:t>
      </w:r>
      <w:bookmarkEnd w:id="12"/>
      <w:bookmarkEnd w:id="13"/>
    </w:p>
    <w:p w14:paraId="6CB85CDA" w14:textId="77777777" w:rsidR="00C369E8" w:rsidRPr="00C369E8" w:rsidRDefault="00086660" w:rsidP="00C369E8">
      <w:pPr>
        <w:pStyle w:val="Heading2"/>
        <w:spacing w:line="360" w:lineRule="auto"/>
      </w:pPr>
      <w:bookmarkStart w:id="14" w:name="_Ref168470343"/>
      <w:bookmarkStart w:id="15" w:name="_Toc348356610"/>
      <w:r>
        <w:t>Change Record</w:t>
      </w:r>
      <w:bookmarkEnd w:id="4"/>
      <w:bookmarkEnd w:id="5"/>
      <w:bookmarkEnd w:id="14"/>
      <w:bookmarkEnd w:id="15"/>
    </w:p>
    <w:tbl>
      <w:tblPr>
        <w:tblStyle w:val="TableGrid"/>
        <w:tblW w:w="7776" w:type="dxa"/>
        <w:jc w:val="center"/>
        <w:tblLayout w:type="fixed"/>
        <w:tblCellMar>
          <w:left w:w="72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1466"/>
        <w:gridCol w:w="1256"/>
        <w:gridCol w:w="3902"/>
      </w:tblGrid>
      <w:tr w:rsidR="006472B0" w14:paraId="7770F2E6" w14:textId="77777777" w:rsidTr="00C36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tcW w:w="1238" w:type="dxa"/>
          </w:tcPr>
          <w:p w14:paraId="77CEFC1F" w14:textId="77777777" w:rsidR="00496663" w:rsidRPr="00C90489" w:rsidRDefault="00496663" w:rsidP="00496663">
            <w:pPr>
              <w:pStyle w:val="Cells"/>
              <w:jc w:val="center"/>
            </w:pPr>
            <w:r>
              <w:t>Revision</w:t>
            </w:r>
          </w:p>
        </w:tc>
        <w:tc>
          <w:tcPr>
            <w:tcW w:w="1577" w:type="dxa"/>
          </w:tcPr>
          <w:p w14:paraId="5AAB24E0" w14:textId="77777777" w:rsidR="00496663" w:rsidRPr="00C90489" w:rsidRDefault="00496663" w:rsidP="00496663">
            <w:pPr>
              <w:pStyle w:val="Cells"/>
              <w:jc w:val="center"/>
            </w:pPr>
            <w:r>
              <w:t>Date</w:t>
            </w:r>
          </w:p>
        </w:tc>
        <w:tc>
          <w:tcPr>
            <w:tcW w:w="1350" w:type="dxa"/>
          </w:tcPr>
          <w:p w14:paraId="72B289B4" w14:textId="77777777" w:rsidR="00496663" w:rsidRDefault="00496663" w:rsidP="00496663">
            <w:pPr>
              <w:pStyle w:val="Cells"/>
              <w:jc w:val="center"/>
            </w:pPr>
            <w:r>
              <w:t>Who</w:t>
            </w:r>
          </w:p>
        </w:tc>
        <w:tc>
          <w:tcPr>
            <w:tcW w:w="4211" w:type="dxa"/>
          </w:tcPr>
          <w:p w14:paraId="4659A08C" w14:textId="77777777" w:rsidR="00496663" w:rsidRDefault="00496663" w:rsidP="00496663">
            <w:pPr>
              <w:pStyle w:val="Cells"/>
              <w:jc w:val="center"/>
            </w:pPr>
            <w:r>
              <w:t>Modifications</w:t>
            </w:r>
          </w:p>
        </w:tc>
      </w:tr>
      <w:tr w:rsidR="006472B0" w14:paraId="664E4D5E" w14:textId="77777777" w:rsidTr="00C369E8">
        <w:trPr>
          <w:trHeight w:val="332"/>
          <w:jc w:val="center"/>
        </w:trPr>
        <w:tc>
          <w:tcPr>
            <w:tcW w:w="1238" w:type="dxa"/>
          </w:tcPr>
          <w:p w14:paraId="43234BCE" w14:textId="77777777" w:rsidR="00496663" w:rsidRDefault="00496663" w:rsidP="00496663">
            <w:pPr>
              <w:pStyle w:val="Cells"/>
              <w:rPr>
                <w:i/>
              </w:rPr>
            </w:pPr>
            <w:r>
              <w:rPr>
                <w:i/>
              </w:rPr>
              <w:t>DRF01</w:t>
            </w:r>
          </w:p>
        </w:tc>
        <w:tc>
          <w:tcPr>
            <w:tcW w:w="1577" w:type="dxa"/>
          </w:tcPr>
          <w:p w14:paraId="3C1FE731" w14:textId="3BFE2210" w:rsidR="00496663" w:rsidRDefault="007B5FE5" w:rsidP="00496663">
            <w:pPr>
              <w:pStyle w:val="Cells"/>
              <w:jc w:val="center"/>
            </w:pPr>
            <w:r>
              <w:t>2/10/17</w:t>
            </w:r>
          </w:p>
        </w:tc>
        <w:tc>
          <w:tcPr>
            <w:tcW w:w="1350" w:type="dxa"/>
          </w:tcPr>
          <w:p w14:paraId="2EF515F9" w14:textId="753989EF" w:rsidR="00496663" w:rsidRDefault="007B5FE5" w:rsidP="00BD2C13">
            <w:pPr>
              <w:pStyle w:val="Cells"/>
              <w:jc w:val="center"/>
            </w:pPr>
            <w:r>
              <w:t>SM</w:t>
            </w:r>
          </w:p>
        </w:tc>
        <w:tc>
          <w:tcPr>
            <w:tcW w:w="4211" w:type="dxa"/>
          </w:tcPr>
          <w:p w14:paraId="0B58BCC3" w14:textId="1C7F1A7B" w:rsidR="00496663" w:rsidRDefault="00496663" w:rsidP="00496663">
            <w:pPr>
              <w:pStyle w:val="Cells"/>
            </w:pPr>
            <w:r>
              <w:t>Initial Draft</w:t>
            </w:r>
          </w:p>
        </w:tc>
      </w:tr>
      <w:tr w:rsidR="006472B0" w14:paraId="556F04B4" w14:textId="77777777" w:rsidTr="00C369E8">
        <w:trPr>
          <w:trHeight w:val="332"/>
          <w:jc w:val="center"/>
        </w:trPr>
        <w:tc>
          <w:tcPr>
            <w:tcW w:w="1238" w:type="dxa"/>
          </w:tcPr>
          <w:p w14:paraId="64FB08C1" w14:textId="52120AB0" w:rsidR="00496663" w:rsidRPr="00EC4060" w:rsidRDefault="00496663" w:rsidP="00496663">
            <w:pPr>
              <w:pStyle w:val="Cells"/>
              <w:rPr>
                <w:i/>
              </w:rPr>
            </w:pPr>
          </w:p>
        </w:tc>
        <w:tc>
          <w:tcPr>
            <w:tcW w:w="1577" w:type="dxa"/>
          </w:tcPr>
          <w:p w14:paraId="0D8BCCC0" w14:textId="1C7F133F" w:rsidR="00496663" w:rsidRPr="00123CE5" w:rsidRDefault="00496663" w:rsidP="00496663">
            <w:pPr>
              <w:pStyle w:val="Cells"/>
              <w:jc w:val="center"/>
            </w:pPr>
          </w:p>
        </w:tc>
        <w:tc>
          <w:tcPr>
            <w:tcW w:w="1350" w:type="dxa"/>
          </w:tcPr>
          <w:p w14:paraId="473AA629" w14:textId="12C7F7EE" w:rsidR="00496663" w:rsidRDefault="00496663" w:rsidP="00BD2C13">
            <w:pPr>
              <w:pStyle w:val="Cells"/>
              <w:jc w:val="center"/>
            </w:pPr>
          </w:p>
        </w:tc>
        <w:tc>
          <w:tcPr>
            <w:tcW w:w="4211" w:type="dxa"/>
          </w:tcPr>
          <w:p w14:paraId="30054684" w14:textId="3ACAD7DC" w:rsidR="00496663" w:rsidRDefault="00496663" w:rsidP="00496663">
            <w:pPr>
              <w:pStyle w:val="Cells"/>
            </w:pPr>
          </w:p>
        </w:tc>
      </w:tr>
      <w:tr w:rsidR="006472B0" w14:paraId="70A1F9C8" w14:textId="77777777" w:rsidTr="00C369E8">
        <w:trPr>
          <w:trHeight w:val="350"/>
          <w:jc w:val="center"/>
        </w:trPr>
        <w:tc>
          <w:tcPr>
            <w:tcW w:w="1238" w:type="dxa"/>
          </w:tcPr>
          <w:p w14:paraId="1F14438F" w14:textId="7A1A6E4D" w:rsidR="00496663" w:rsidRPr="00353CE2" w:rsidRDefault="00496663" w:rsidP="00496663">
            <w:pPr>
              <w:pStyle w:val="Cells"/>
              <w:rPr>
                <w:i/>
              </w:rPr>
            </w:pPr>
          </w:p>
        </w:tc>
        <w:tc>
          <w:tcPr>
            <w:tcW w:w="1577" w:type="dxa"/>
          </w:tcPr>
          <w:p w14:paraId="67709A71" w14:textId="25604A98" w:rsidR="00496663" w:rsidRPr="00123CE5" w:rsidRDefault="00496663" w:rsidP="00496663">
            <w:pPr>
              <w:pStyle w:val="Cells"/>
              <w:keepNext/>
              <w:jc w:val="center"/>
            </w:pPr>
          </w:p>
        </w:tc>
        <w:tc>
          <w:tcPr>
            <w:tcW w:w="1350" w:type="dxa"/>
            <w:vAlign w:val="top"/>
          </w:tcPr>
          <w:p w14:paraId="65E1C48E" w14:textId="034C68E2" w:rsidR="00496663" w:rsidRDefault="00496663" w:rsidP="00BD2C13">
            <w:pPr>
              <w:pStyle w:val="Cells"/>
              <w:keepNext/>
              <w:jc w:val="center"/>
            </w:pPr>
          </w:p>
        </w:tc>
        <w:tc>
          <w:tcPr>
            <w:tcW w:w="4211" w:type="dxa"/>
          </w:tcPr>
          <w:p w14:paraId="213E5DD2" w14:textId="1930E1A0" w:rsidR="00496663" w:rsidRDefault="00496663" w:rsidP="00496663">
            <w:pPr>
              <w:pStyle w:val="Cells"/>
              <w:keepNext/>
            </w:pPr>
          </w:p>
        </w:tc>
      </w:tr>
    </w:tbl>
    <w:p w14:paraId="10F86C37" w14:textId="77777777" w:rsidR="000B7833" w:rsidRPr="000B7833" w:rsidRDefault="00C160BD" w:rsidP="0062050D">
      <w:pPr>
        <w:pStyle w:val="Heading2"/>
      </w:pPr>
      <w:bookmarkStart w:id="16" w:name="_Toc348356611"/>
      <w:r w:rsidRPr="000178B7">
        <w:t>Acronyms</w:t>
      </w:r>
      <w:bookmarkEnd w:id="16"/>
    </w:p>
    <w:p w14:paraId="11576CCF" w14:textId="77777777" w:rsidR="00FA2BFD" w:rsidRDefault="00FA2BFD" w:rsidP="00E460D4">
      <w:pPr>
        <w:spacing w:before="60" w:after="60"/>
      </w:pPr>
      <w:r>
        <w:rPr>
          <w:b/>
        </w:rPr>
        <w:t>API</w:t>
      </w:r>
      <w:r>
        <w:rPr>
          <w:b/>
        </w:rPr>
        <w:tab/>
      </w:r>
      <w:r>
        <w:t>Application Programmer Interface</w:t>
      </w:r>
    </w:p>
    <w:p w14:paraId="76E06A77" w14:textId="61F604A2" w:rsidR="009A6B39" w:rsidRDefault="009A6B39" w:rsidP="00E460D4">
      <w:pPr>
        <w:spacing w:before="60" w:after="60"/>
      </w:pPr>
      <w:r>
        <w:rPr>
          <w:b/>
        </w:rPr>
        <w:t>CS</w:t>
      </w:r>
      <w:r>
        <w:rPr>
          <w:b/>
        </w:rPr>
        <w:tab/>
      </w:r>
      <w:r>
        <w:t>Configuration Service</w:t>
      </w:r>
    </w:p>
    <w:p w14:paraId="1FCA9241" w14:textId="1A61400F" w:rsidR="00E460D4" w:rsidRDefault="00E460D4" w:rsidP="00E460D4">
      <w:pPr>
        <w:spacing w:before="60" w:after="60"/>
      </w:pPr>
      <w:r>
        <w:rPr>
          <w:b/>
        </w:rPr>
        <w:t>CSW</w:t>
      </w:r>
      <w:r>
        <w:rPr>
          <w:b/>
        </w:rPr>
        <w:tab/>
      </w:r>
      <w:r>
        <w:t>Common Software</w:t>
      </w:r>
    </w:p>
    <w:p w14:paraId="124AC36D" w14:textId="4E9F15F4" w:rsidR="007A286E" w:rsidRPr="007A286E" w:rsidRDefault="007A286E" w:rsidP="00E460D4">
      <w:pPr>
        <w:spacing w:before="60" w:after="60"/>
      </w:pPr>
      <w:r>
        <w:rPr>
          <w:b/>
        </w:rPr>
        <w:t>DRD</w:t>
      </w:r>
      <w:r>
        <w:rPr>
          <w:b/>
        </w:rPr>
        <w:tab/>
      </w:r>
      <w:r>
        <w:t>Design Requirements Document</w:t>
      </w:r>
    </w:p>
    <w:p w14:paraId="0594EEB6" w14:textId="39598F3F" w:rsidR="00F678DA" w:rsidRDefault="00B531A9" w:rsidP="00E460D4">
      <w:pPr>
        <w:spacing w:before="60" w:after="60"/>
      </w:pPr>
      <w:r>
        <w:rPr>
          <w:b/>
        </w:rPr>
        <w:t>OSW</w:t>
      </w:r>
      <w:r>
        <w:rPr>
          <w:b/>
        </w:rPr>
        <w:tab/>
      </w:r>
      <w:r>
        <w:t>Observatory Software</w:t>
      </w:r>
    </w:p>
    <w:p w14:paraId="33F99026" w14:textId="091FCC24" w:rsidR="00783309" w:rsidRPr="00C363F6" w:rsidRDefault="008905AC" w:rsidP="00C363F6">
      <w:pPr>
        <w:spacing w:before="60" w:after="60"/>
      </w:pPr>
      <w:r>
        <w:rPr>
          <w:b/>
        </w:rPr>
        <w:t>TMT</w:t>
      </w:r>
      <w:r>
        <w:rPr>
          <w:b/>
        </w:rPr>
        <w:tab/>
      </w:r>
      <w:proofErr w:type="gramStart"/>
      <w:r>
        <w:t>Thirty Meter</w:t>
      </w:r>
      <w:proofErr w:type="gramEnd"/>
      <w:r>
        <w:t xml:space="preserve"> Telescope</w:t>
      </w:r>
    </w:p>
    <w:p w14:paraId="56CA7CC7" w14:textId="4C8035C5" w:rsidR="00782CF4" w:rsidRDefault="007B5FE5" w:rsidP="00C71833">
      <w:pPr>
        <w:pStyle w:val="Heading1"/>
      </w:pPr>
      <w:bookmarkStart w:id="17" w:name="_Toc348356612"/>
      <w:r>
        <w:t>Architecture</w:t>
      </w:r>
      <w:bookmarkEnd w:id="17"/>
    </w:p>
    <w:p w14:paraId="3B6D8684" w14:textId="73CE56FC" w:rsidR="007B5FE5" w:rsidRPr="007B5FE5" w:rsidRDefault="007B5FE5" w:rsidP="007B5FE5">
      <w:pPr>
        <w:pStyle w:val="NormalFirst"/>
      </w:pPr>
      <w:r>
        <w:t>TBD</w:t>
      </w:r>
    </w:p>
    <w:p w14:paraId="6C2B4A3C" w14:textId="67A23C06" w:rsidR="00AE3B66" w:rsidRDefault="007B5FE5" w:rsidP="00AE3B66">
      <w:pPr>
        <w:pStyle w:val="Heading1"/>
      </w:pPr>
      <w:bookmarkStart w:id="18" w:name="_Toc348356613"/>
      <w:r>
        <w:t>Assembly Design</w:t>
      </w:r>
      <w:bookmarkEnd w:id="18"/>
    </w:p>
    <w:p w14:paraId="55E5A32C" w14:textId="6B27FE03" w:rsidR="007B5FE5" w:rsidRDefault="007B5FE5" w:rsidP="007B5FE5">
      <w:pPr>
        <w:pStyle w:val="NormalFirst"/>
      </w:pPr>
      <w:r>
        <w:t>TBD</w:t>
      </w:r>
    </w:p>
    <w:p w14:paraId="23BFFA72" w14:textId="77777777" w:rsidR="007B5FE5" w:rsidRDefault="007B5FE5" w:rsidP="007B5FE5"/>
    <w:p w14:paraId="16F7A562" w14:textId="1BFC2890" w:rsidR="007B5FE5" w:rsidRDefault="007B5FE5" w:rsidP="007B5FE5">
      <w:pPr>
        <w:pStyle w:val="Heading2"/>
      </w:pPr>
      <w:r>
        <w:t>Assembly Actors/Classes</w:t>
      </w:r>
    </w:p>
    <w:p w14:paraId="35905C65" w14:textId="77777777" w:rsidR="007B5FE5" w:rsidRDefault="007B5FE5" w:rsidP="007B5FE5"/>
    <w:p w14:paraId="61AD3E70" w14:textId="12853984" w:rsidR="007B5FE5" w:rsidRDefault="007B5FE5" w:rsidP="007B5FE5">
      <w:pPr>
        <w:pStyle w:val="Heading2"/>
      </w:pPr>
      <w:r>
        <w:t>Assembly Actors Message Passing</w:t>
      </w:r>
    </w:p>
    <w:p w14:paraId="279ECF58" w14:textId="77777777" w:rsidR="007B5FE5" w:rsidRPr="007B5FE5" w:rsidRDefault="007B5FE5" w:rsidP="007B5FE5">
      <w:pPr>
        <w:pStyle w:val="NormalFirst"/>
      </w:pPr>
    </w:p>
    <w:p w14:paraId="65B1A586" w14:textId="7848AE59" w:rsidR="007B5FE5" w:rsidRDefault="007B5FE5" w:rsidP="007B5FE5">
      <w:pPr>
        <w:pStyle w:val="Heading1"/>
      </w:pPr>
      <w:bookmarkStart w:id="19" w:name="_Toc348356614"/>
      <w:r>
        <w:t>HCD Design</w:t>
      </w:r>
      <w:bookmarkEnd w:id="19"/>
    </w:p>
    <w:p w14:paraId="175596E1" w14:textId="4989E3AB" w:rsidR="007B5FE5" w:rsidRPr="007B5FE5" w:rsidRDefault="007B5FE5" w:rsidP="007B5FE5">
      <w:pPr>
        <w:pStyle w:val="NormalFirst"/>
      </w:pPr>
      <w:r>
        <w:t>TBD</w:t>
      </w:r>
    </w:p>
    <w:p w14:paraId="29CC1A9D" w14:textId="60D9CD69" w:rsidR="00084CAC" w:rsidRDefault="007B5FE5" w:rsidP="00CD1E19">
      <w:pPr>
        <w:pStyle w:val="Heading1"/>
      </w:pPr>
      <w:bookmarkStart w:id="20" w:name="_Toc348356615"/>
      <w:r>
        <w:t>engineering UI Design</w:t>
      </w:r>
      <w:bookmarkEnd w:id="20"/>
    </w:p>
    <w:p w14:paraId="1EAA2A07" w14:textId="3F7A0A61" w:rsidR="007B5FE5" w:rsidRDefault="007B5FE5" w:rsidP="007B5FE5">
      <w:pPr>
        <w:pStyle w:val="NormalFirst"/>
      </w:pPr>
    </w:p>
    <w:p w14:paraId="47ED07A0" w14:textId="6B4A5D8A" w:rsidR="007B5FE5" w:rsidRDefault="007B5FE5" w:rsidP="007B5FE5">
      <w:pPr>
        <w:pStyle w:val="Heading2"/>
      </w:pPr>
      <w:r>
        <w:t>Screen Mock-ups</w:t>
      </w:r>
    </w:p>
    <w:p w14:paraId="1EF35DDD" w14:textId="77777777" w:rsidR="007B5FE5" w:rsidRDefault="007B5FE5" w:rsidP="007B5FE5">
      <w:pPr>
        <w:pStyle w:val="NormalFirst"/>
      </w:pPr>
    </w:p>
    <w:p w14:paraId="79649BF5" w14:textId="77777777" w:rsidR="007B5FE5" w:rsidRPr="007B5FE5" w:rsidRDefault="007B5FE5" w:rsidP="007B5FE5"/>
    <w:p w14:paraId="1625CE3B" w14:textId="54C44F1F" w:rsidR="00084CAC" w:rsidRDefault="00084CAC" w:rsidP="00CD1E19">
      <w:pPr>
        <w:pStyle w:val="Heading1"/>
      </w:pPr>
      <w:bookmarkStart w:id="21" w:name="_Toc348356616"/>
      <w:r>
        <w:t xml:space="preserve">Software </w:t>
      </w:r>
      <w:r w:rsidR="007B5FE5">
        <w:t>Development Environment</w:t>
      </w:r>
      <w:bookmarkEnd w:id="21"/>
    </w:p>
    <w:p w14:paraId="4FFA6D49" w14:textId="795E62B9" w:rsidR="0036090A" w:rsidRDefault="007B5FE5" w:rsidP="0036090A">
      <w:r>
        <w:t>TBD</w:t>
      </w:r>
      <w:r w:rsidR="00280FE7">
        <w:t>.</w:t>
      </w:r>
    </w:p>
    <w:p w14:paraId="3E9F5BEB" w14:textId="1A5A25C3" w:rsidR="0036090A" w:rsidRDefault="007B5FE5" w:rsidP="007B5FE5">
      <w:pPr>
        <w:pStyle w:val="Heading1"/>
      </w:pPr>
      <w:bookmarkStart w:id="22" w:name="_Toc348356617"/>
      <w:r>
        <w:t>Deployment Architecture</w:t>
      </w:r>
      <w:bookmarkEnd w:id="22"/>
    </w:p>
    <w:p w14:paraId="37C48802" w14:textId="4DEBE401" w:rsidR="00A176A9" w:rsidRPr="00A176A9" w:rsidRDefault="00A176A9" w:rsidP="00A176A9"/>
    <w:sectPr w:rsidR="00A176A9" w:rsidRPr="00A176A9" w:rsidSect="00086660">
      <w:headerReference w:type="default" r:id="rId10"/>
      <w:pgSz w:w="12240" w:h="15840" w:code="1"/>
      <w:pgMar w:top="1440" w:right="1800" w:bottom="1440" w:left="1800" w:header="1152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F198A1" w14:textId="77777777" w:rsidR="00BF2A07" w:rsidRDefault="00BF2A07">
      <w:r>
        <w:separator/>
      </w:r>
    </w:p>
  </w:endnote>
  <w:endnote w:type="continuationSeparator" w:id="0">
    <w:p w14:paraId="70BA3918" w14:textId="77777777" w:rsidR="00BF2A07" w:rsidRDefault="00BF2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96928" w14:textId="77777777" w:rsidR="00BF2A07" w:rsidRDefault="00BF2A07">
      <w:r>
        <w:separator/>
      </w:r>
    </w:p>
  </w:footnote>
  <w:footnote w:type="continuationSeparator" w:id="0">
    <w:p w14:paraId="66E25469" w14:textId="77777777" w:rsidR="00BF2A07" w:rsidRDefault="00BF2A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D9EA6" w14:textId="5C5D7311" w:rsidR="00BF2A07" w:rsidRPr="0062050D" w:rsidRDefault="00BF2A07" w:rsidP="0062050D">
    <w:pPr>
      <w:pStyle w:val="MyHeading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77AD079" wp14:editId="4D9C9D2E">
          <wp:simplePos x="0" y="0"/>
          <wp:positionH relativeFrom="column">
            <wp:posOffset>-91440</wp:posOffset>
          </wp:positionH>
          <wp:positionV relativeFrom="paragraph">
            <wp:posOffset>-43180</wp:posOffset>
          </wp:positionV>
          <wp:extent cx="527685" cy="381635"/>
          <wp:effectExtent l="0" t="0" r="5715" b="0"/>
          <wp:wrapSquare wrapText="bothSides"/>
          <wp:docPr id="47" name="Picture 6" descr="Description: TM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escription: TMT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6979" r="26979"/>
                  <a:stretch/>
                </pic:blipFill>
                <pic:spPr bwMode="auto">
                  <a:xfrm>
                    <a:off x="0" y="0"/>
                    <a:ext cx="527685" cy="3816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</w:t>
    </w:r>
    <w:r>
      <w:tab/>
    </w:r>
    <w:r w:rsidR="002F44B4">
      <w:fldChar w:fldCharType="begin"/>
    </w:r>
    <w:r w:rsidR="002F44B4">
      <w:instrText xml:space="preserve"> KEYWORDS   \* MERGEFORMAT </w:instrText>
    </w:r>
    <w:r w:rsidR="002F44B4">
      <w:fldChar w:fldCharType="separate"/>
    </w:r>
    <w:r w:rsidR="00F37D0B">
      <w:t>TMT.</w:t>
    </w:r>
    <w:r w:rsidR="008702BC">
      <w:t>CTR.TEC</w:t>
    </w:r>
    <w:proofErr w:type="gramStart"/>
    <w:r w:rsidR="007B5FE5">
      <w:t>.?</w:t>
    </w:r>
    <w:proofErr w:type="gramEnd"/>
    <w:r w:rsidR="007B5FE5">
      <w:t>?.???</w:t>
    </w:r>
    <w:r w:rsidR="00F37D0B">
      <w:t>.DRF01</w:t>
    </w:r>
    <w:r w:rsidR="002F44B4">
      <w:fldChar w:fldCharType="end"/>
    </w:r>
    <w:r w:rsidRPr="0062050D">
      <w:tab/>
      <w:t xml:space="preserve">Page </w:t>
    </w:r>
    <w:r w:rsidRPr="0062050D">
      <w:fldChar w:fldCharType="begin"/>
    </w:r>
    <w:r w:rsidRPr="0062050D">
      <w:instrText xml:space="preserve"> PAGE </w:instrText>
    </w:r>
    <w:r w:rsidRPr="0062050D">
      <w:fldChar w:fldCharType="separate"/>
    </w:r>
    <w:r w:rsidR="008702BC">
      <w:rPr>
        <w:noProof/>
      </w:rPr>
      <w:t>2</w:t>
    </w:r>
    <w:r w:rsidRPr="0062050D">
      <w:fldChar w:fldCharType="end"/>
    </w:r>
    <w:r w:rsidRPr="0062050D">
      <w:t xml:space="preserve"> of </w:t>
    </w:r>
    <w:r w:rsidR="008702BC">
      <w:fldChar w:fldCharType="begin"/>
    </w:r>
    <w:r w:rsidR="008702BC">
      <w:instrText xml:space="preserve"> NUMPAGES </w:instrText>
    </w:r>
    <w:r w:rsidR="008702BC">
      <w:fldChar w:fldCharType="separate"/>
    </w:r>
    <w:r w:rsidR="008702BC">
      <w:rPr>
        <w:noProof/>
      </w:rPr>
      <w:t>4</w:t>
    </w:r>
    <w:r w:rsidR="008702BC">
      <w:rPr>
        <w:noProof/>
      </w:rPr>
      <w:fldChar w:fldCharType="end"/>
    </w:r>
  </w:p>
  <w:p w14:paraId="72EC46BB" w14:textId="33F8F988" w:rsidR="00BF2A07" w:rsidRPr="0062050D" w:rsidRDefault="00BF2A07" w:rsidP="0062050D">
    <w:pPr>
      <w:pStyle w:val="MyHeading"/>
    </w:pPr>
    <w:r w:rsidRPr="0062050D">
      <w:tab/>
    </w:r>
    <w:r w:rsidR="008702BC">
      <w:fldChar w:fldCharType="begin"/>
    </w:r>
    <w:r w:rsidR="008702BC">
      <w:instrText xml:space="preserve"> TITLE  \* MERGEFORMAT </w:instrText>
    </w:r>
    <w:r w:rsidR="008702BC">
      <w:fldChar w:fldCharType="separate"/>
    </w:r>
    <w:r w:rsidR="007B5FE5">
      <w:t xml:space="preserve">APS Stimulus Prototype </w:t>
    </w:r>
    <w:r w:rsidR="00F37D0B">
      <w:t>Software Design</w:t>
    </w:r>
    <w:r w:rsidR="008702BC">
      <w:fldChar w:fldCharType="end"/>
    </w:r>
    <w:r w:rsidRPr="0062050D">
      <w:tab/>
    </w:r>
    <w:r w:rsidRPr="0062050D">
      <w:fldChar w:fldCharType="begin"/>
    </w:r>
    <w:r w:rsidRPr="0062050D">
      <w:instrText xml:space="preserve"> SAVEDATE  \@ "MMMM d, yyyy"  \* MERGEFORMAT </w:instrText>
    </w:r>
    <w:r w:rsidRPr="0062050D">
      <w:fldChar w:fldCharType="separate"/>
    </w:r>
    <w:r w:rsidR="008702BC">
      <w:rPr>
        <w:noProof/>
      </w:rPr>
      <w:t>February 10, 2017</w:t>
    </w:r>
    <w:r w:rsidRPr="0062050D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D8C7E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8F84E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FCE99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4146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5536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1A621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1B024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04EE5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72E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E6A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A680A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198C5354"/>
    <w:lvl w:ilvl="0">
      <w:start w:val="1"/>
      <w:numFmt w:val="decimal"/>
      <w:pStyle w:val="Heading1"/>
      <w:lvlText w:val="%1"/>
      <w:lvlJc w:val="right"/>
      <w:pPr>
        <w:ind w:left="-576" w:firstLine="756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ind w:left="-432" w:firstLine="612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ind w:left="-468" w:firstLine="468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180"/>
        </w:tabs>
        <w:ind w:left="-144" w:firstLine="32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right"/>
      <w:pPr>
        <w:ind w:left="0" w:firstLine="1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right"/>
      <w:pPr>
        <w:ind w:left="144" w:firstLine="1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right"/>
      <w:pPr>
        <w:ind w:left="288" w:hanging="10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right"/>
      <w:pPr>
        <w:ind w:left="432" w:hanging="245"/>
      </w:pPr>
      <w:rPr>
        <w:rFonts w:hint="default"/>
      </w:rPr>
    </w:lvl>
    <w:lvl w:ilvl="8">
      <w:start w:val="1"/>
      <w:numFmt w:val="decimal"/>
      <w:lvlText w:val="%1.%2.%3.%4.%5.%6.%7.%8.%9"/>
      <w:lvlJc w:val="right"/>
      <w:pPr>
        <w:ind w:left="576" w:hanging="389"/>
      </w:pPr>
      <w:rPr>
        <w:rFonts w:hint="default"/>
      </w:rPr>
    </w:lvl>
  </w:abstractNum>
  <w:abstractNum w:abstractNumId="12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2B1722F"/>
    <w:multiLevelType w:val="multilevel"/>
    <w:tmpl w:val="094E3A62"/>
    <w:lvl w:ilvl="0">
      <w:start w:val="1"/>
      <w:numFmt w:val="decimal"/>
      <w:lvlText w:val="%1"/>
      <w:lvlJc w:val="right"/>
      <w:pPr>
        <w:ind w:left="-468" w:firstLine="756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-324" w:firstLine="612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-180" w:firstLine="46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288"/>
        </w:tabs>
        <w:ind w:left="-36" w:firstLine="324"/>
      </w:pPr>
      <w:rPr>
        <w:rFonts w:hint="default"/>
      </w:rPr>
    </w:lvl>
    <w:lvl w:ilvl="4">
      <w:start w:val="1"/>
      <w:numFmt w:val="decimal"/>
      <w:lvlText w:val="%1.%2.%3.%4.%5"/>
      <w:lvlJc w:val="right"/>
      <w:pPr>
        <w:ind w:left="108" w:firstLine="1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" w:hanging="1584"/>
      </w:pPr>
      <w:rPr>
        <w:rFonts w:hint="default"/>
      </w:rPr>
    </w:lvl>
  </w:abstractNum>
  <w:abstractNum w:abstractNumId="14">
    <w:nsid w:val="0C2C3043"/>
    <w:multiLevelType w:val="hybridMultilevel"/>
    <w:tmpl w:val="7966B9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61C72D6"/>
    <w:multiLevelType w:val="hybridMultilevel"/>
    <w:tmpl w:val="70225362"/>
    <w:lvl w:ilvl="0" w:tplc="04090019">
      <w:start w:val="1"/>
      <w:numFmt w:val="lowerLetter"/>
      <w:lvlText w:val="%1."/>
      <w:lvlJc w:val="left"/>
      <w:pPr>
        <w:tabs>
          <w:tab w:val="num" w:pos="1570"/>
        </w:tabs>
        <w:ind w:left="15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0"/>
        </w:tabs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0"/>
        </w:tabs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0"/>
        </w:tabs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0"/>
        </w:tabs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0"/>
        </w:tabs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0"/>
        </w:tabs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0"/>
        </w:tabs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0"/>
        </w:tabs>
        <w:ind w:left="7330" w:hanging="180"/>
      </w:pPr>
    </w:lvl>
  </w:abstractNum>
  <w:abstractNum w:abstractNumId="16">
    <w:nsid w:val="1C3D06B3"/>
    <w:multiLevelType w:val="hybridMultilevel"/>
    <w:tmpl w:val="7BF27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C6F1272"/>
    <w:multiLevelType w:val="multilevel"/>
    <w:tmpl w:val="3D78AA56"/>
    <w:lvl w:ilvl="0">
      <w:start w:val="1"/>
      <w:numFmt w:val="decimal"/>
      <w:pStyle w:val="Heading1"/>
      <w:lvlText w:val="%1"/>
      <w:lvlJc w:val="right"/>
      <w:pPr>
        <w:tabs>
          <w:tab w:val="num" w:pos="1008"/>
        </w:tabs>
        <w:ind w:left="1008" w:hanging="144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1008"/>
        </w:tabs>
        <w:ind w:left="1008" w:hanging="144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3564"/>
        </w:tabs>
        <w:ind w:left="3564" w:hanging="144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1008"/>
        </w:tabs>
        <w:ind w:left="1008" w:hanging="14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8">
    <w:nsid w:val="1E380969"/>
    <w:multiLevelType w:val="multilevel"/>
    <w:tmpl w:val="50D8E028"/>
    <w:lvl w:ilvl="0">
      <w:start w:val="1"/>
      <w:numFmt w:val="decimal"/>
      <w:lvlText w:val="%1"/>
      <w:lvlJc w:val="right"/>
      <w:pPr>
        <w:ind w:left="-576" w:firstLine="756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-432" w:firstLine="612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-468" w:firstLine="46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180"/>
        </w:tabs>
        <w:ind w:left="-144" w:firstLine="324"/>
      </w:pPr>
      <w:rPr>
        <w:rFonts w:hint="default"/>
      </w:rPr>
    </w:lvl>
    <w:lvl w:ilvl="4">
      <w:start w:val="1"/>
      <w:numFmt w:val="decimal"/>
      <w:lvlText w:val="%1.%2.%3.%4.%5"/>
      <w:lvlJc w:val="right"/>
      <w:pPr>
        <w:ind w:left="0" w:firstLine="180"/>
      </w:pPr>
      <w:rPr>
        <w:rFonts w:hint="default"/>
      </w:rPr>
    </w:lvl>
    <w:lvl w:ilvl="5">
      <w:start w:val="1"/>
      <w:numFmt w:val="decimal"/>
      <w:lvlText w:val="%1.%2.%3.%4.%5.%6"/>
      <w:lvlJc w:val="right"/>
      <w:pPr>
        <w:ind w:left="144" w:firstLine="144"/>
      </w:pPr>
      <w:rPr>
        <w:rFonts w:hint="default"/>
      </w:rPr>
    </w:lvl>
    <w:lvl w:ilvl="6">
      <w:start w:val="1"/>
      <w:numFmt w:val="decimal"/>
      <w:lvlText w:val="%1.%2.%3.%4.%5.%6.%7"/>
      <w:lvlJc w:val="right"/>
      <w:pPr>
        <w:ind w:left="288" w:hanging="101"/>
      </w:pPr>
      <w:rPr>
        <w:rFonts w:hint="default"/>
      </w:rPr>
    </w:lvl>
    <w:lvl w:ilvl="7">
      <w:start w:val="1"/>
      <w:numFmt w:val="decimal"/>
      <w:lvlText w:val="%1.%2.%3.%4.%5.%6.%7.%8"/>
      <w:lvlJc w:val="right"/>
      <w:pPr>
        <w:ind w:left="432" w:hanging="245"/>
      </w:pPr>
      <w:rPr>
        <w:rFonts w:hint="default"/>
      </w:rPr>
    </w:lvl>
    <w:lvl w:ilvl="8">
      <w:start w:val="1"/>
      <w:numFmt w:val="decimal"/>
      <w:lvlText w:val="%1.%2.%3.%4.%5.%6.%7.%8.%9"/>
      <w:lvlJc w:val="right"/>
      <w:pPr>
        <w:ind w:left="576" w:hanging="389"/>
      </w:pPr>
      <w:rPr>
        <w:rFonts w:hint="default"/>
      </w:rPr>
    </w:lvl>
  </w:abstractNum>
  <w:abstractNum w:abstractNumId="19">
    <w:nsid w:val="1E4A3B40"/>
    <w:multiLevelType w:val="hybridMultilevel"/>
    <w:tmpl w:val="B6BA7032"/>
    <w:lvl w:ilvl="0" w:tplc="9AB0DCA4">
      <w:start w:val="1"/>
      <w:numFmt w:val="decimalZero"/>
      <w:pStyle w:val="ApplicableDocument"/>
      <w:lvlText w:val="AP%1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bCs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EA729A2"/>
    <w:multiLevelType w:val="hybridMultilevel"/>
    <w:tmpl w:val="E28E1394"/>
    <w:lvl w:ilvl="0" w:tplc="04090019">
      <w:start w:val="1"/>
      <w:numFmt w:val="lowerLetter"/>
      <w:lvlText w:val="%1."/>
      <w:lvlJc w:val="left"/>
      <w:pPr>
        <w:tabs>
          <w:tab w:val="num" w:pos="1570"/>
        </w:tabs>
        <w:ind w:left="15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0"/>
        </w:tabs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0"/>
        </w:tabs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0"/>
        </w:tabs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0"/>
        </w:tabs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0"/>
        </w:tabs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0"/>
        </w:tabs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0"/>
        </w:tabs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0"/>
        </w:tabs>
        <w:ind w:left="7330" w:hanging="180"/>
      </w:pPr>
    </w:lvl>
  </w:abstractNum>
  <w:abstractNum w:abstractNumId="21">
    <w:nsid w:val="292B164E"/>
    <w:multiLevelType w:val="multilevel"/>
    <w:tmpl w:val="BA70D8A2"/>
    <w:lvl w:ilvl="0">
      <w:start w:val="1"/>
      <w:numFmt w:val="decimal"/>
      <w:pStyle w:val="DocList"/>
      <w:lvlText w:val="[%1]"/>
      <w:lvlJc w:val="left"/>
      <w:pPr>
        <w:tabs>
          <w:tab w:val="num" w:pos="3059"/>
        </w:tabs>
        <w:ind w:left="3059" w:hanging="360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2926"/>
        </w:tabs>
        <w:ind w:left="2926" w:hanging="227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2926"/>
        </w:tabs>
        <w:ind w:left="2926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0"/>
        </w:tabs>
        <w:ind w:left="37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34"/>
        </w:tabs>
        <w:ind w:left="39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78"/>
        </w:tabs>
        <w:ind w:left="40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22"/>
        </w:tabs>
        <w:ind w:left="42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66"/>
        </w:tabs>
        <w:ind w:left="4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10"/>
        </w:tabs>
        <w:ind w:left="4510" w:hanging="1584"/>
      </w:pPr>
      <w:rPr>
        <w:rFonts w:hint="default"/>
      </w:rPr>
    </w:lvl>
  </w:abstractNum>
  <w:abstractNum w:abstractNumId="22">
    <w:nsid w:val="29C11028"/>
    <w:multiLevelType w:val="hybridMultilevel"/>
    <w:tmpl w:val="02E2F224"/>
    <w:lvl w:ilvl="0" w:tplc="04090019">
      <w:start w:val="1"/>
      <w:numFmt w:val="lowerLetter"/>
      <w:lvlText w:val="%1."/>
      <w:lvlJc w:val="left"/>
      <w:pPr>
        <w:tabs>
          <w:tab w:val="num" w:pos="1570"/>
        </w:tabs>
        <w:ind w:left="15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0"/>
        </w:tabs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0"/>
        </w:tabs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0"/>
        </w:tabs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0"/>
        </w:tabs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0"/>
        </w:tabs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0"/>
        </w:tabs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0"/>
        </w:tabs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0"/>
        </w:tabs>
        <w:ind w:left="7330" w:hanging="180"/>
      </w:pPr>
    </w:lvl>
  </w:abstractNum>
  <w:abstractNum w:abstractNumId="23">
    <w:nsid w:val="2BD43252"/>
    <w:multiLevelType w:val="hybridMultilevel"/>
    <w:tmpl w:val="8296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D4C72AB"/>
    <w:multiLevelType w:val="hybridMultilevel"/>
    <w:tmpl w:val="A9444AEA"/>
    <w:lvl w:ilvl="0" w:tplc="481AA010">
      <w:start w:val="1"/>
      <w:numFmt w:val="bullet"/>
      <w:pStyle w:val="NormalQuote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>
    <w:nsid w:val="38555F16"/>
    <w:multiLevelType w:val="hybridMultilevel"/>
    <w:tmpl w:val="320C5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D6A4DF8"/>
    <w:multiLevelType w:val="hybridMultilevel"/>
    <w:tmpl w:val="215E6A84"/>
    <w:lvl w:ilvl="0" w:tplc="2F12259E">
      <w:start w:val="1"/>
      <w:numFmt w:val="decimal"/>
      <w:pStyle w:val="SPIEreferencelisting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vertAlign w:val="baseline"/>
      </w:rPr>
    </w:lvl>
    <w:lvl w:ilvl="1" w:tplc="6DD88E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0ADA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FE3F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903A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4868B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BE3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7E67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64C2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E69740B"/>
    <w:multiLevelType w:val="multilevel"/>
    <w:tmpl w:val="40DE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>
    <w:nsid w:val="51EA34D1"/>
    <w:multiLevelType w:val="hybridMultilevel"/>
    <w:tmpl w:val="C234E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5E9583D"/>
    <w:multiLevelType w:val="hybridMultilevel"/>
    <w:tmpl w:val="977A8ACC"/>
    <w:lvl w:ilvl="0" w:tplc="325AEC1A">
      <w:start w:val="1"/>
      <w:numFmt w:val="decimalZero"/>
      <w:pStyle w:val="ReferenceDocument"/>
      <w:lvlText w:val="RD%1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bCs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D71E84"/>
    <w:multiLevelType w:val="hybridMultilevel"/>
    <w:tmpl w:val="B9045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CB827EA"/>
    <w:multiLevelType w:val="hybridMultilevel"/>
    <w:tmpl w:val="A6D81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A53101B"/>
    <w:multiLevelType w:val="hybridMultilevel"/>
    <w:tmpl w:val="237CD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0"/>
  </w:num>
  <w:num w:numId="4">
    <w:abstractNumId w:val="22"/>
  </w:num>
  <w:num w:numId="5">
    <w:abstractNumId w:val="13"/>
  </w:num>
  <w:num w:numId="6">
    <w:abstractNumId w:val="18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7"/>
  </w:num>
  <w:num w:numId="19">
    <w:abstractNumId w:val="29"/>
  </w:num>
  <w:num w:numId="20">
    <w:abstractNumId w:val="16"/>
  </w:num>
  <w:num w:numId="21">
    <w:abstractNumId w:val="31"/>
  </w:num>
  <w:num w:numId="22">
    <w:abstractNumId w:val="26"/>
  </w:num>
  <w:num w:numId="23">
    <w:abstractNumId w:val="30"/>
  </w:num>
  <w:num w:numId="24">
    <w:abstractNumId w:val="25"/>
  </w:num>
  <w:num w:numId="25">
    <w:abstractNumId w:val="17"/>
  </w:num>
  <w:num w:numId="26">
    <w:abstractNumId w:val="21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32"/>
  </w:num>
  <w:num w:numId="30">
    <w:abstractNumId w:val="24"/>
  </w:num>
  <w:num w:numId="31">
    <w:abstractNumId w:val="28"/>
  </w:num>
  <w:num w:numId="32">
    <w:abstractNumId w:val="14"/>
  </w:num>
  <w:num w:numId="33">
    <w:abstractNumId w:val="12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intFractionalCharacterWidth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attachedTemplate r:id="rId1"/>
  <w:defaultTabStop w:val="562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 fill="f" fillcolor="white" stroke="f">
      <v:fill color="white" on="f"/>
      <v:stroke on="f"/>
      <v:shadow color="gray" opacity="1" offset="2pt,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37"/>
    <w:rsid w:val="000038FE"/>
    <w:rsid w:val="000055BF"/>
    <w:rsid w:val="00005F1F"/>
    <w:rsid w:val="000069EC"/>
    <w:rsid w:val="00011D16"/>
    <w:rsid w:val="00012F8D"/>
    <w:rsid w:val="00013149"/>
    <w:rsid w:val="00016CB3"/>
    <w:rsid w:val="000178B7"/>
    <w:rsid w:val="0002037E"/>
    <w:rsid w:val="000249AA"/>
    <w:rsid w:val="000264C4"/>
    <w:rsid w:val="000268DA"/>
    <w:rsid w:val="00027ED8"/>
    <w:rsid w:val="00030F93"/>
    <w:rsid w:val="00031770"/>
    <w:rsid w:val="0003615B"/>
    <w:rsid w:val="00037DC5"/>
    <w:rsid w:val="00040BD4"/>
    <w:rsid w:val="00043A17"/>
    <w:rsid w:val="000462BA"/>
    <w:rsid w:val="00046CDA"/>
    <w:rsid w:val="00046F59"/>
    <w:rsid w:val="00047C7E"/>
    <w:rsid w:val="00052CF5"/>
    <w:rsid w:val="00052DF5"/>
    <w:rsid w:val="00054869"/>
    <w:rsid w:val="0005700B"/>
    <w:rsid w:val="000579EB"/>
    <w:rsid w:val="00060EE0"/>
    <w:rsid w:val="0006269B"/>
    <w:rsid w:val="00062839"/>
    <w:rsid w:val="0006290E"/>
    <w:rsid w:val="00063001"/>
    <w:rsid w:val="00063866"/>
    <w:rsid w:val="000653C2"/>
    <w:rsid w:val="000659FA"/>
    <w:rsid w:val="00071443"/>
    <w:rsid w:val="00075451"/>
    <w:rsid w:val="00076C82"/>
    <w:rsid w:val="000835ED"/>
    <w:rsid w:val="00084AE9"/>
    <w:rsid w:val="00084CAC"/>
    <w:rsid w:val="000863DD"/>
    <w:rsid w:val="000864E7"/>
    <w:rsid w:val="00086660"/>
    <w:rsid w:val="0008709B"/>
    <w:rsid w:val="0009023D"/>
    <w:rsid w:val="00091187"/>
    <w:rsid w:val="00093797"/>
    <w:rsid w:val="0009387A"/>
    <w:rsid w:val="00093B59"/>
    <w:rsid w:val="00095C30"/>
    <w:rsid w:val="000A135D"/>
    <w:rsid w:val="000A2247"/>
    <w:rsid w:val="000A2559"/>
    <w:rsid w:val="000A2DD8"/>
    <w:rsid w:val="000B4A8D"/>
    <w:rsid w:val="000B5E83"/>
    <w:rsid w:val="000B77B0"/>
    <w:rsid w:val="000B7833"/>
    <w:rsid w:val="000C185D"/>
    <w:rsid w:val="000C1F52"/>
    <w:rsid w:val="000C273F"/>
    <w:rsid w:val="000C6B19"/>
    <w:rsid w:val="000C7E97"/>
    <w:rsid w:val="000C7EE2"/>
    <w:rsid w:val="000C7FAD"/>
    <w:rsid w:val="000D05B6"/>
    <w:rsid w:val="000D0AB3"/>
    <w:rsid w:val="000D25F0"/>
    <w:rsid w:val="000D2F93"/>
    <w:rsid w:val="000D432B"/>
    <w:rsid w:val="000D4FC0"/>
    <w:rsid w:val="000D5311"/>
    <w:rsid w:val="000D6197"/>
    <w:rsid w:val="000E11A9"/>
    <w:rsid w:val="000E33B0"/>
    <w:rsid w:val="000E46B3"/>
    <w:rsid w:val="000E5428"/>
    <w:rsid w:val="000E75DA"/>
    <w:rsid w:val="000E768F"/>
    <w:rsid w:val="000F1D4F"/>
    <w:rsid w:val="000F2947"/>
    <w:rsid w:val="000F5997"/>
    <w:rsid w:val="000F59E8"/>
    <w:rsid w:val="000F6565"/>
    <w:rsid w:val="001032C3"/>
    <w:rsid w:val="00103510"/>
    <w:rsid w:val="00103877"/>
    <w:rsid w:val="0010410F"/>
    <w:rsid w:val="0010512D"/>
    <w:rsid w:val="0010517D"/>
    <w:rsid w:val="001108EF"/>
    <w:rsid w:val="00110A18"/>
    <w:rsid w:val="00114A36"/>
    <w:rsid w:val="00123B5E"/>
    <w:rsid w:val="00123CE5"/>
    <w:rsid w:val="00124D82"/>
    <w:rsid w:val="001265EB"/>
    <w:rsid w:val="00126BD1"/>
    <w:rsid w:val="00130586"/>
    <w:rsid w:val="00135F7B"/>
    <w:rsid w:val="00136E30"/>
    <w:rsid w:val="00140F5E"/>
    <w:rsid w:val="00141A70"/>
    <w:rsid w:val="00141CB8"/>
    <w:rsid w:val="001520A7"/>
    <w:rsid w:val="00152974"/>
    <w:rsid w:val="00154B1A"/>
    <w:rsid w:val="001556CD"/>
    <w:rsid w:val="001565F7"/>
    <w:rsid w:val="00157295"/>
    <w:rsid w:val="00157D9F"/>
    <w:rsid w:val="001609F0"/>
    <w:rsid w:val="00160F72"/>
    <w:rsid w:val="001611C4"/>
    <w:rsid w:val="00164BC8"/>
    <w:rsid w:val="0016508A"/>
    <w:rsid w:val="001653FA"/>
    <w:rsid w:val="00165FEC"/>
    <w:rsid w:val="00170CC0"/>
    <w:rsid w:val="00173882"/>
    <w:rsid w:val="001750B0"/>
    <w:rsid w:val="00175F44"/>
    <w:rsid w:val="001764D2"/>
    <w:rsid w:val="0018089A"/>
    <w:rsid w:val="00182427"/>
    <w:rsid w:val="00183892"/>
    <w:rsid w:val="00184095"/>
    <w:rsid w:val="00184BA2"/>
    <w:rsid w:val="001855E1"/>
    <w:rsid w:val="0018564D"/>
    <w:rsid w:val="00185F24"/>
    <w:rsid w:val="00186FDF"/>
    <w:rsid w:val="001903DA"/>
    <w:rsid w:val="001906CA"/>
    <w:rsid w:val="00190AEA"/>
    <w:rsid w:val="0019254C"/>
    <w:rsid w:val="00193235"/>
    <w:rsid w:val="0019646E"/>
    <w:rsid w:val="00196F30"/>
    <w:rsid w:val="001971D5"/>
    <w:rsid w:val="001A1D77"/>
    <w:rsid w:val="001A48F0"/>
    <w:rsid w:val="001A5D53"/>
    <w:rsid w:val="001A6AC0"/>
    <w:rsid w:val="001A7D7E"/>
    <w:rsid w:val="001B3E43"/>
    <w:rsid w:val="001B44AB"/>
    <w:rsid w:val="001B75D7"/>
    <w:rsid w:val="001C0FAF"/>
    <w:rsid w:val="001C39DA"/>
    <w:rsid w:val="001C3CBA"/>
    <w:rsid w:val="001C4910"/>
    <w:rsid w:val="001C633E"/>
    <w:rsid w:val="001C7D09"/>
    <w:rsid w:val="001D0460"/>
    <w:rsid w:val="001D0643"/>
    <w:rsid w:val="001D2D4C"/>
    <w:rsid w:val="001D449A"/>
    <w:rsid w:val="001D67C5"/>
    <w:rsid w:val="001D6CB7"/>
    <w:rsid w:val="001E233A"/>
    <w:rsid w:val="001E32A2"/>
    <w:rsid w:val="001E4E04"/>
    <w:rsid w:val="001E54D7"/>
    <w:rsid w:val="001E622F"/>
    <w:rsid w:val="001E7D78"/>
    <w:rsid w:val="001F1648"/>
    <w:rsid w:val="001F2DCF"/>
    <w:rsid w:val="001F40FD"/>
    <w:rsid w:val="001F5438"/>
    <w:rsid w:val="001F56B2"/>
    <w:rsid w:val="002004A3"/>
    <w:rsid w:val="002028AA"/>
    <w:rsid w:val="002029E1"/>
    <w:rsid w:val="00202FD1"/>
    <w:rsid w:val="00203D85"/>
    <w:rsid w:val="0020614E"/>
    <w:rsid w:val="002076ED"/>
    <w:rsid w:val="00213B0F"/>
    <w:rsid w:val="00214282"/>
    <w:rsid w:val="00214645"/>
    <w:rsid w:val="002147F1"/>
    <w:rsid w:val="00217EB1"/>
    <w:rsid w:val="00220760"/>
    <w:rsid w:val="00220906"/>
    <w:rsid w:val="002226DB"/>
    <w:rsid w:val="00222D53"/>
    <w:rsid w:val="00223B3F"/>
    <w:rsid w:val="00224DCC"/>
    <w:rsid w:val="0022795D"/>
    <w:rsid w:val="00231EF9"/>
    <w:rsid w:val="002367C5"/>
    <w:rsid w:val="002368E4"/>
    <w:rsid w:val="00236EE4"/>
    <w:rsid w:val="00237E3A"/>
    <w:rsid w:val="00240C16"/>
    <w:rsid w:val="0024321F"/>
    <w:rsid w:val="002516DA"/>
    <w:rsid w:val="00252578"/>
    <w:rsid w:val="0025276E"/>
    <w:rsid w:val="00253D28"/>
    <w:rsid w:val="00260FAE"/>
    <w:rsid w:val="0026137C"/>
    <w:rsid w:val="00262297"/>
    <w:rsid w:val="00262DFE"/>
    <w:rsid w:val="00262FC9"/>
    <w:rsid w:val="0026556D"/>
    <w:rsid w:val="0026608E"/>
    <w:rsid w:val="00266560"/>
    <w:rsid w:val="00267C40"/>
    <w:rsid w:val="002719EC"/>
    <w:rsid w:val="00273A21"/>
    <w:rsid w:val="00273C21"/>
    <w:rsid w:val="00274B64"/>
    <w:rsid w:val="00275049"/>
    <w:rsid w:val="0027737D"/>
    <w:rsid w:val="00280FE7"/>
    <w:rsid w:val="002818F8"/>
    <w:rsid w:val="00282246"/>
    <w:rsid w:val="002853D0"/>
    <w:rsid w:val="0028718D"/>
    <w:rsid w:val="0028770A"/>
    <w:rsid w:val="002877E5"/>
    <w:rsid w:val="00292CA3"/>
    <w:rsid w:val="00292ED4"/>
    <w:rsid w:val="00293761"/>
    <w:rsid w:val="00293BE3"/>
    <w:rsid w:val="00293E85"/>
    <w:rsid w:val="00295FC0"/>
    <w:rsid w:val="002A0EB1"/>
    <w:rsid w:val="002A11BA"/>
    <w:rsid w:val="002A3C5B"/>
    <w:rsid w:val="002A3CCC"/>
    <w:rsid w:val="002A5E62"/>
    <w:rsid w:val="002A7822"/>
    <w:rsid w:val="002A7A28"/>
    <w:rsid w:val="002B02D8"/>
    <w:rsid w:val="002B4496"/>
    <w:rsid w:val="002B58B5"/>
    <w:rsid w:val="002B74AB"/>
    <w:rsid w:val="002C0F90"/>
    <w:rsid w:val="002C15F0"/>
    <w:rsid w:val="002C411C"/>
    <w:rsid w:val="002C6EB6"/>
    <w:rsid w:val="002C7659"/>
    <w:rsid w:val="002C797A"/>
    <w:rsid w:val="002C7B3C"/>
    <w:rsid w:val="002D043D"/>
    <w:rsid w:val="002D37C2"/>
    <w:rsid w:val="002D4F8D"/>
    <w:rsid w:val="002E1BBA"/>
    <w:rsid w:val="002E204D"/>
    <w:rsid w:val="002E211E"/>
    <w:rsid w:val="002E75D2"/>
    <w:rsid w:val="002F06E6"/>
    <w:rsid w:val="002F2745"/>
    <w:rsid w:val="002F2FE4"/>
    <w:rsid w:val="002F3669"/>
    <w:rsid w:val="002F4389"/>
    <w:rsid w:val="002F44B4"/>
    <w:rsid w:val="002F6FCD"/>
    <w:rsid w:val="003002C4"/>
    <w:rsid w:val="00301048"/>
    <w:rsid w:val="00305250"/>
    <w:rsid w:val="00305358"/>
    <w:rsid w:val="003069CF"/>
    <w:rsid w:val="00307094"/>
    <w:rsid w:val="00307395"/>
    <w:rsid w:val="00310AC5"/>
    <w:rsid w:val="003110E0"/>
    <w:rsid w:val="0031302C"/>
    <w:rsid w:val="00314AB3"/>
    <w:rsid w:val="00321EDF"/>
    <w:rsid w:val="00322652"/>
    <w:rsid w:val="00323140"/>
    <w:rsid w:val="00323F9A"/>
    <w:rsid w:val="00323FFF"/>
    <w:rsid w:val="00327B5E"/>
    <w:rsid w:val="0033208A"/>
    <w:rsid w:val="003320A4"/>
    <w:rsid w:val="00332DF7"/>
    <w:rsid w:val="0033420D"/>
    <w:rsid w:val="003375CD"/>
    <w:rsid w:val="00337B07"/>
    <w:rsid w:val="00337C1E"/>
    <w:rsid w:val="0034135A"/>
    <w:rsid w:val="00342235"/>
    <w:rsid w:val="003422A5"/>
    <w:rsid w:val="00345651"/>
    <w:rsid w:val="00345F49"/>
    <w:rsid w:val="0035312A"/>
    <w:rsid w:val="00353CE2"/>
    <w:rsid w:val="00355314"/>
    <w:rsid w:val="0036090A"/>
    <w:rsid w:val="00365358"/>
    <w:rsid w:val="003671EF"/>
    <w:rsid w:val="00367636"/>
    <w:rsid w:val="00374F69"/>
    <w:rsid w:val="00375C78"/>
    <w:rsid w:val="00380C9E"/>
    <w:rsid w:val="0038464D"/>
    <w:rsid w:val="0038669B"/>
    <w:rsid w:val="003920F5"/>
    <w:rsid w:val="0039357A"/>
    <w:rsid w:val="0039679A"/>
    <w:rsid w:val="00396B62"/>
    <w:rsid w:val="003A068A"/>
    <w:rsid w:val="003A200A"/>
    <w:rsid w:val="003A3D05"/>
    <w:rsid w:val="003A50EB"/>
    <w:rsid w:val="003A6059"/>
    <w:rsid w:val="003A681D"/>
    <w:rsid w:val="003A73FC"/>
    <w:rsid w:val="003A7422"/>
    <w:rsid w:val="003B004A"/>
    <w:rsid w:val="003B1099"/>
    <w:rsid w:val="003B14B2"/>
    <w:rsid w:val="003B2115"/>
    <w:rsid w:val="003B2E9F"/>
    <w:rsid w:val="003B536F"/>
    <w:rsid w:val="003C071E"/>
    <w:rsid w:val="003C13DF"/>
    <w:rsid w:val="003C1CCD"/>
    <w:rsid w:val="003C2892"/>
    <w:rsid w:val="003C2999"/>
    <w:rsid w:val="003C2EC0"/>
    <w:rsid w:val="003C50D3"/>
    <w:rsid w:val="003C63E6"/>
    <w:rsid w:val="003D1D18"/>
    <w:rsid w:val="003D3EFD"/>
    <w:rsid w:val="003D501C"/>
    <w:rsid w:val="003D578B"/>
    <w:rsid w:val="003D6C6B"/>
    <w:rsid w:val="003D78D3"/>
    <w:rsid w:val="003E2035"/>
    <w:rsid w:val="003E25BD"/>
    <w:rsid w:val="003E28B8"/>
    <w:rsid w:val="003E3EB9"/>
    <w:rsid w:val="003E68FE"/>
    <w:rsid w:val="003E6943"/>
    <w:rsid w:val="003E7DB3"/>
    <w:rsid w:val="003F1774"/>
    <w:rsid w:val="003F1D20"/>
    <w:rsid w:val="003F739D"/>
    <w:rsid w:val="0040126C"/>
    <w:rsid w:val="0040126E"/>
    <w:rsid w:val="004014AB"/>
    <w:rsid w:val="00402390"/>
    <w:rsid w:val="004024B5"/>
    <w:rsid w:val="004033EF"/>
    <w:rsid w:val="0040516F"/>
    <w:rsid w:val="004077B3"/>
    <w:rsid w:val="00407E3A"/>
    <w:rsid w:val="004107E4"/>
    <w:rsid w:val="004114F9"/>
    <w:rsid w:val="00417930"/>
    <w:rsid w:val="00420966"/>
    <w:rsid w:val="00422D5E"/>
    <w:rsid w:val="00425053"/>
    <w:rsid w:val="00425817"/>
    <w:rsid w:val="00426792"/>
    <w:rsid w:val="0043094C"/>
    <w:rsid w:val="004322F2"/>
    <w:rsid w:val="0043658E"/>
    <w:rsid w:val="00437415"/>
    <w:rsid w:val="0043774C"/>
    <w:rsid w:val="00442AE3"/>
    <w:rsid w:val="00444117"/>
    <w:rsid w:val="0044431D"/>
    <w:rsid w:val="004467AA"/>
    <w:rsid w:val="004505CF"/>
    <w:rsid w:val="004506D6"/>
    <w:rsid w:val="00452AFA"/>
    <w:rsid w:val="004549F3"/>
    <w:rsid w:val="0045611C"/>
    <w:rsid w:val="004561BA"/>
    <w:rsid w:val="004563C2"/>
    <w:rsid w:val="00456EBB"/>
    <w:rsid w:val="00457F9D"/>
    <w:rsid w:val="00461AFF"/>
    <w:rsid w:val="00463119"/>
    <w:rsid w:val="00464E53"/>
    <w:rsid w:val="00465548"/>
    <w:rsid w:val="00465D4A"/>
    <w:rsid w:val="00467109"/>
    <w:rsid w:val="004678EB"/>
    <w:rsid w:val="00471534"/>
    <w:rsid w:val="00471E1E"/>
    <w:rsid w:val="00472082"/>
    <w:rsid w:val="004723DD"/>
    <w:rsid w:val="00472AC8"/>
    <w:rsid w:val="00472D7F"/>
    <w:rsid w:val="00476B74"/>
    <w:rsid w:val="00477370"/>
    <w:rsid w:val="00477721"/>
    <w:rsid w:val="0047789C"/>
    <w:rsid w:val="004816C8"/>
    <w:rsid w:val="00481FE8"/>
    <w:rsid w:val="00486150"/>
    <w:rsid w:val="00490079"/>
    <w:rsid w:val="004903F1"/>
    <w:rsid w:val="004922EE"/>
    <w:rsid w:val="00493443"/>
    <w:rsid w:val="00493E25"/>
    <w:rsid w:val="0049581D"/>
    <w:rsid w:val="0049664D"/>
    <w:rsid w:val="00496663"/>
    <w:rsid w:val="00496FB3"/>
    <w:rsid w:val="004A359E"/>
    <w:rsid w:val="004A4F84"/>
    <w:rsid w:val="004A63D3"/>
    <w:rsid w:val="004B2C51"/>
    <w:rsid w:val="004B6BD4"/>
    <w:rsid w:val="004C22AD"/>
    <w:rsid w:val="004C285D"/>
    <w:rsid w:val="004C4EB9"/>
    <w:rsid w:val="004C55FE"/>
    <w:rsid w:val="004D0992"/>
    <w:rsid w:val="004D2DE3"/>
    <w:rsid w:val="004D5C41"/>
    <w:rsid w:val="004D6642"/>
    <w:rsid w:val="004D7DBA"/>
    <w:rsid w:val="004E169C"/>
    <w:rsid w:val="004E2FBA"/>
    <w:rsid w:val="004E3F50"/>
    <w:rsid w:val="004E3F6A"/>
    <w:rsid w:val="004E41EF"/>
    <w:rsid w:val="004E549D"/>
    <w:rsid w:val="004E7542"/>
    <w:rsid w:val="004F38C2"/>
    <w:rsid w:val="004F3AF4"/>
    <w:rsid w:val="00500293"/>
    <w:rsid w:val="0050214A"/>
    <w:rsid w:val="00503344"/>
    <w:rsid w:val="0050345F"/>
    <w:rsid w:val="00504DD0"/>
    <w:rsid w:val="00505AF6"/>
    <w:rsid w:val="0050600C"/>
    <w:rsid w:val="00506EA3"/>
    <w:rsid w:val="00510359"/>
    <w:rsid w:val="0051342D"/>
    <w:rsid w:val="005172C1"/>
    <w:rsid w:val="00517E33"/>
    <w:rsid w:val="0052154E"/>
    <w:rsid w:val="005224FC"/>
    <w:rsid w:val="00523BD8"/>
    <w:rsid w:val="0052501C"/>
    <w:rsid w:val="00526ECC"/>
    <w:rsid w:val="0053038C"/>
    <w:rsid w:val="005304BF"/>
    <w:rsid w:val="0053101F"/>
    <w:rsid w:val="00533428"/>
    <w:rsid w:val="0053396E"/>
    <w:rsid w:val="005360F9"/>
    <w:rsid w:val="0053738A"/>
    <w:rsid w:val="0054124B"/>
    <w:rsid w:val="00541420"/>
    <w:rsid w:val="00542500"/>
    <w:rsid w:val="005429DF"/>
    <w:rsid w:val="005438FC"/>
    <w:rsid w:val="0054428E"/>
    <w:rsid w:val="0054585C"/>
    <w:rsid w:val="00545921"/>
    <w:rsid w:val="00545A47"/>
    <w:rsid w:val="00551A6A"/>
    <w:rsid w:val="00552ECB"/>
    <w:rsid w:val="005533C9"/>
    <w:rsid w:val="005536CD"/>
    <w:rsid w:val="00553C2F"/>
    <w:rsid w:val="005542E0"/>
    <w:rsid w:val="00554590"/>
    <w:rsid w:val="00560F62"/>
    <w:rsid w:val="00561252"/>
    <w:rsid w:val="00562136"/>
    <w:rsid w:val="00563CD2"/>
    <w:rsid w:val="00564A09"/>
    <w:rsid w:val="00565577"/>
    <w:rsid w:val="00565847"/>
    <w:rsid w:val="005667C6"/>
    <w:rsid w:val="005671BC"/>
    <w:rsid w:val="00567542"/>
    <w:rsid w:val="005704EB"/>
    <w:rsid w:val="00571F87"/>
    <w:rsid w:val="0057202A"/>
    <w:rsid w:val="00573502"/>
    <w:rsid w:val="005752D1"/>
    <w:rsid w:val="00576AB1"/>
    <w:rsid w:val="00583247"/>
    <w:rsid w:val="0058400A"/>
    <w:rsid w:val="00585F1B"/>
    <w:rsid w:val="00590924"/>
    <w:rsid w:val="0059443B"/>
    <w:rsid w:val="005973B4"/>
    <w:rsid w:val="005A1F74"/>
    <w:rsid w:val="005A2DA5"/>
    <w:rsid w:val="005A3EEF"/>
    <w:rsid w:val="005A7938"/>
    <w:rsid w:val="005B0C61"/>
    <w:rsid w:val="005B1255"/>
    <w:rsid w:val="005B141D"/>
    <w:rsid w:val="005B27A6"/>
    <w:rsid w:val="005B4D96"/>
    <w:rsid w:val="005B55C2"/>
    <w:rsid w:val="005B71CE"/>
    <w:rsid w:val="005B7D2A"/>
    <w:rsid w:val="005C1AD2"/>
    <w:rsid w:val="005C2DCB"/>
    <w:rsid w:val="005C377C"/>
    <w:rsid w:val="005D08E6"/>
    <w:rsid w:val="005D18E4"/>
    <w:rsid w:val="005D2916"/>
    <w:rsid w:val="005D2ACB"/>
    <w:rsid w:val="005D46C0"/>
    <w:rsid w:val="005D7E0D"/>
    <w:rsid w:val="005E1711"/>
    <w:rsid w:val="005E2551"/>
    <w:rsid w:val="005E2EFD"/>
    <w:rsid w:val="005E3A32"/>
    <w:rsid w:val="005E427E"/>
    <w:rsid w:val="005E50E9"/>
    <w:rsid w:val="005F0AED"/>
    <w:rsid w:val="005F0F3F"/>
    <w:rsid w:val="005F31BE"/>
    <w:rsid w:val="005F355E"/>
    <w:rsid w:val="005F38F8"/>
    <w:rsid w:val="005F3E2E"/>
    <w:rsid w:val="005F403D"/>
    <w:rsid w:val="005F409D"/>
    <w:rsid w:val="005F48E5"/>
    <w:rsid w:val="005F5403"/>
    <w:rsid w:val="005F5BD1"/>
    <w:rsid w:val="005F5EC1"/>
    <w:rsid w:val="005F6794"/>
    <w:rsid w:val="005F68FB"/>
    <w:rsid w:val="00600FC1"/>
    <w:rsid w:val="0060244B"/>
    <w:rsid w:val="00602958"/>
    <w:rsid w:val="00604A0A"/>
    <w:rsid w:val="0060517E"/>
    <w:rsid w:val="00605242"/>
    <w:rsid w:val="00605665"/>
    <w:rsid w:val="00606126"/>
    <w:rsid w:val="00607197"/>
    <w:rsid w:val="00607298"/>
    <w:rsid w:val="00610038"/>
    <w:rsid w:val="00610732"/>
    <w:rsid w:val="00611676"/>
    <w:rsid w:val="00612949"/>
    <w:rsid w:val="00613377"/>
    <w:rsid w:val="00614DEB"/>
    <w:rsid w:val="0061535A"/>
    <w:rsid w:val="00616461"/>
    <w:rsid w:val="006166B6"/>
    <w:rsid w:val="00616760"/>
    <w:rsid w:val="006172FE"/>
    <w:rsid w:val="0062050D"/>
    <w:rsid w:val="00621355"/>
    <w:rsid w:val="006224C8"/>
    <w:rsid w:val="00623567"/>
    <w:rsid w:val="006238AF"/>
    <w:rsid w:val="00625A3C"/>
    <w:rsid w:val="0062640C"/>
    <w:rsid w:val="0063044D"/>
    <w:rsid w:val="0063082C"/>
    <w:rsid w:val="006319F9"/>
    <w:rsid w:val="0063364F"/>
    <w:rsid w:val="00634474"/>
    <w:rsid w:val="006357FF"/>
    <w:rsid w:val="00635C31"/>
    <w:rsid w:val="00636C02"/>
    <w:rsid w:val="00636F71"/>
    <w:rsid w:val="00637538"/>
    <w:rsid w:val="00637F94"/>
    <w:rsid w:val="00643B82"/>
    <w:rsid w:val="00643EF4"/>
    <w:rsid w:val="00644E03"/>
    <w:rsid w:val="0064574E"/>
    <w:rsid w:val="0064592C"/>
    <w:rsid w:val="006472B0"/>
    <w:rsid w:val="00650726"/>
    <w:rsid w:val="006538B8"/>
    <w:rsid w:val="0065591A"/>
    <w:rsid w:val="00655E2E"/>
    <w:rsid w:val="00656440"/>
    <w:rsid w:val="006566F7"/>
    <w:rsid w:val="00660C50"/>
    <w:rsid w:val="00662A85"/>
    <w:rsid w:val="006636D4"/>
    <w:rsid w:val="00664CFF"/>
    <w:rsid w:val="006670F6"/>
    <w:rsid w:val="006675FC"/>
    <w:rsid w:val="00671CF6"/>
    <w:rsid w:val="0067250B"/>
    <w:rsid w:val="00673C45"/>
    <w:rsid w:val="00673FC0"/>
    <w:rsid w:val="00674426"/>
    <w:rsid w:val="00675900"/>
    <w:rsid w:val="00675DCF"/>
    <w:rsid w:val="00676D84"/>
    <w:rsid w:val="00677249"/>
    <w:rsid w:val="00677AB7"/>
    <w:rsid w:val="0068130E"/>
    <w:rsid w:val="006817F6"/>
    <w:rsid w:val="00683638"/>
    <w:rsid w:val="00683C9B"/>
    <w:rsid w:val="006844F4"/>
    <w:rsid w:val="00685DDD"/>
    <w:rsid w:val="00691E56"/>
    <w:rsid w:val="0069209C"/>
    <w:rsid w:val="00693684"/>
    <w:rsid w:val="00695068"/>
    <w:rsid w:val="00697E31"/>
    <w:rsid w:val="006A2215"/>
    <w:rsid w:val="006A24B4"/>
    <w:rsid w:val="006A3057"/>
    <w:rsid w:val="006A334F"/>
    <w:rsid w:val="006A3F39"/>
    <w:rsid w:val="006A4369"/>
    <w:rsid w:val="006A49C3"/>
    <w:rsid w:val="006A4C8A"/>
    <w:rsid w:val="006A6ED1"/>
    <w:rsid w:val="006B0347"/>
    <w:rsid w:val="006B1752"/>
    <w:rsid w:val="006B22A9"/>
    <w:rsid w:val="006B5C8B"/>
    <w:rsid w:val="006B66B3"/>
    <w:rsid w:val="006C2BA3"/>
    <w:rsid w:val="006C3EB2"/>
    <w:rsid w:val="006C55CB"/>
    <w:rsid w:val="006C5F56"/>
    <w:rsid w:val="006D337B"/>
    <w:rsid w:val="006D452C"/>
    <w:rsid w:val="006D4C48"/>
    <w:rsid w:val="006D5113"/>
    <w:rsid w:val="006D6799"/>
    <w:rsid w:val="006D6CF8"/>
    <w:rsid w:val="006E02C3"/>
    <w:rsid w:val="006E0D93"/>
    <w:rsid w:val="006E0F9D"/>
    <w:rsid w:val="006E1196"/>
    <w:rsid w:val="006E11C5"/>
    <w:rsid w:val="006E6256"/>
    <w:rsid w:val="006E785F"/>
    <w:rsid w:val="006F085E"/>
    <w:rsid w:val="006F0883"/>
    <w:rsid w:val="006F0A41"/>
    <w:rsid w:val="006F0AC1"/>
    <w:rsid w:val="006F4028"/>
    <w:rsid w:val="006F493B"/>
    <w:rsid w:val="006F4A40"/>
    <w:rsid w:val="006F58B0"/>
    <w:rsid w:val="006F613F"/>
    <w:rsid w:val="007009A3"/>
    <w:rsid w:val="0070250A"/>
    <w:rsid w:val="00702C03"/>
    <w:rsid w:val="00705BD4"/>
    <w:rsid w:val="00705D47"/>
    <w:rsid w:val="00707002"/>
    <w:rsid w:val="00707D27"/>
    <w:rsid w:val="0071051C"/>
    <w:rsid w:val="007107D7"/>
    <w:rsid w:val="0071204F"/>
    <w:rsid w:val="007136AF"/>
    <w:rsid w:val="00714502"/>
    <w:rsid w:val="00714977"/>
    <w:rsid w:val="007149C6"/>
    <w:rsid w:val="00715A27"/>
    <w:rsid w:val="00715C1C"/>
    <w:rsid w:val="007175A5"/>
    <w:rsid w:val="00722371"/>
    <w:rsid w:val="00724DBA"/>
    <w:rsid w:val="007265CF"/>
    <w:rsid w:val="007272F7"/>
    <w:rsid w:val="0072782E"/>
    <w:rsid w:val="007352C0"/>
    <w:rsid w:val="00735A81"/>
    <w:rsid w:val="00737800"/>
    <w:rsid w:val="0073786B"/>
    <w:rsid w:val="00742799"/>
    <w:rsid w:val="00742FA5"/>
    <w:rsid w:val="00743751"/>
    <w:rsid w:val="007441FD"/>
    <w:rsid w:val="00744498"/>
    <w:rsid w:val="0074620C"/>
    <w:rsid w:val="00746856"/>
    <w:rsid w:val="0074798E"/>
    <w:rsid w:val="007502DB"/>
    <w:rsid w:val="00750DAE"/>
    <w:rsid w:val="00752CA4"/>
    <w:rsid w:val="00754311"/>
    <w:rsid w:val="00760493"/>
    <w:rsid w:val="007610CE"/>
    <w:rsid w:val="00763834"/>
    <w:rsid w:val="00763FAD"/>
    <w:rsid w:val="00766179"/>
    <w:rsid w:val="0076652D"/>
    <w:rsid w:val="00770160"/>
    <w:rsid w:val="00770260"/>
    <w:rsid w:val="0077278A"/>
    <w:rsid w:val="0077444A"/>
    <w:rsid w:val="00776D48"/>
    <w:rsid w:val="0078057D"/>
    <w:rsid w:val="00781101"/>
    <w:rsid w:val="00781B31"/>
    <w:rsid w:val="0078252A"/>
    <w:rsid w:val="00782CF4"/>
    <w:rsid w:val="0078324E"/>
    <w:rsid w:val="00783309"/>
    <w:rsid w:val="0079216E"/>
    <w:rsid w:val="00793BF7"/>
    <w:rsid w:val="00793E39"/>
    <w:rsid w:val="007946AC"/>
    <w:rsid w:val="007969A7"/>
    <w:rsid w:val="00797419"/>
    <w:rsid w:val="00797D1B"/>
    <w:rsid w:val="007A07F1"/>
    <w:rsid w:val="007A204C"/>
    <w:rsid w:val="007A286E"/>
    <w:rsid w:val="007B0406"/>
    <w:rsid w:val="007B2913"/>
    <w:rsid w:val="007B2B8A"/>
    <w:rsid w:val="007B4F4F"/>
    <w:rsid w:val="007B5FE5"/>
    <w:rsid w:val="007B6591"/>
    <w:rsid w:val="007B6803"/>
    <w:rsid w:val="007B6A82"/>
    <w:rsid w:val="007B7925"/>
    <w:rsid w:val="007C453E"/>
    <w:rsid w:val="007C56B9"/>
    <w:rsid w:val="007D0723"/>
    <w:rsid w:val="007D282D"/>
    <w:rsid w:val="007D42DC"/>
    <w:rsid w:val="007D6859"/>
    <w:rsid w:val="007D7F16"/>
    <w:rsid w:val="007E0794"/>
    <w:rsid w:val="007E21B3"/>
    <w:rsid w:val="007E592C"/>
    <w:rsid w:val="007E6549"/>
    <w:rsid w:val="007E7859"/>
    <w:rsid w:val="007F3A4C"/>
    <w:rsid w:val="007F5228"/>
    <w:rsid w:val="007F654E"/>
    <w:rsid w:val="007F6689"/>
    <w:rsid w:val="007F7289"/>
    <w:rsid w:val="00802C7B"/>
    <w:rsid w:val="00803F4A"/>
    <w:rsid w:val="00804B80"/>
    <w:rsid w:val="00814F41"/>
    <w:rsid w:val="00820EB2"/>
    <w:rsid w:val="00824298"/>
    <w:rsid w:val="0082705F"/>
    <w:rsid w:val="0083013E"/>
    <w:rsid w:val="0083181D"/>
    <w:rsid w:val="00831D81"/>
    <w:rsid w:val="00832099"/>
    <w:rsid w:val="00834111"/>
    <w:rsid w:val="00834F2F"/>
    <w:rsid w:val="008366A3"/>
    <w:rsid w:val="0083708A"/>
    <w:rsid w:val="00841576"/>
    <w:rsid w:val="00843939"/>
    <w:rsid w:val="00845200"/>
    <w:rsid w:val="00847503"/>
    <w:rsid w:val="0085044A"/>
    <w:rsid w:val="00852D85"/>
    <w:rsid w:val="00854306"/>
    <w:rsid w:val="008569F3"/>
    <w:rsid w:val="0085789A"/>
    <w:rsid w:val="00857944"/>
    <w:rsid w:val="0086150B"/>
    <w:rsid w:val="00861C04"/>
    <w:rsid w:val="00863239"/>
    <w:rsid w:val="0086360F"/>
    <w:rsid w:val="00865FA9"/>
    <w:rsid w:val="00866962"/>
    <w:rsid w:val="00867560"/>
    <w:rsid w:val="008702BC"/>
    <w:rsid w:val="0087136D"/>
    <w:rsid w:val="008713AE"/>
    <w:rsid w:val="008713EE"/>
    <w:rsid w:val="00872670"/>
    <w:rsid w:val="0087399F"/>
    <w:rsid w:val="00874CCC"/>
    <w:rsid w:val="00875FAD"/>
    <w:rsid w:val="00880F05"/>
    <w:rsid w:val="0088389C"/>
    <w:rsid w:val="00887A2A"/>
    <w:rsid w:val="008905AC"/>
    <w:rsid w:val="00891839"/>
    <w:rsid w:val="00893189"/>
    <w:rsid w:val="00893735"/>
    <w:rsid w:val="00894016"/>
    <w:rsid w:val="00896DA8"/>
    <w:rsid w:val="00897A47"/>
    <w:rsid w:val="00897F46"/>
    <w:rsid w:val="008A0721"/>
    <w:rsid w:val="008A4F29"/>
    <w:rsid w:val="008A6DEA"/>
    <w:rsid w:val="008B0DCD"/>
    <w:rsid w:val="008B2F05"/>
    <w:rsid w:val="008C3BF8"/>
    <w:rsid w:val="008C3C24"/>
    <w:rsid w:val="008C48AC"/>
    <w:rsid w:val="008C7760"/>
    <w:rsid w:val="008D1567"/>
    <w:rsid w:val="008D23A7"/>
    <w:rsid w:val="008D4F7F"/>
    <w:rsid w:val="008D681A"/>
    <w:rsid w:val="008D6993"/>
    <w:rsid w:val="008E0DBF"/>
    <w:rsid w:val="008E13E4"/>
    <w:rsid w:val="008E3BA9"/>
    <w:rsid w:val="008F0F01"/>
    <w:rsid w:val="008F626A"/>
    <w:rsid w:val="008F7B29"/>
    <w:rsid w:val="008F7EC1"/>
    <w:rsid w:val="00900398"/>
    <w:rsid w:val="00901227"/>
    <w:rsid w:val="009014CF"/>
    <w:rsid w:val="00901757"/>
    <w:rsid w:val="0090180A"/>
    <w:rsid w:val="00901FB5"/>
    <w:rsid w:val="0090414B"/>
    <w:rsid w:val="00904230"/>
    <w:rsid w:val="009048E4"/>
    <w:rsid w:val="00904E72"/>
    <w:rsid w:val="00905103"/>
    <w:rsid w:val="00905DB4"/>
    <w:rsid w:val="00907D58"/>
    <w:rsid w:val="0091101E"/>
    <w:rsid w:val="00911069"/>
    <w:rsid w:val="00911F88"/>
    <w:rsid w:val="00912F55"/>
    <w:rsid w:val="00913F0E"/>
    <w:rsid w:val="00913FC5"/>
    <w:rsid w:val="00914303"/>
    <w:rsid w:val="009152D3"/>
    <w:rsid w:val="00917E2E"/>
    <w:rsid w:val="0092120A"/>
    <w:rsid w:val="0092224A"/>
    <w:rsid w:val="00922C18"/>
    <w:rsid w:val="009230E6"/>
    <w:rsid w:val="00927D29"/>
    <w:rsid w:val="009336F0"/>
    <w:rsid w:val="00942C7C"/>
    <w:rsid w:val="00942CD6"/>
    <w:rsid w:val="00944991"/>
    <w:rsid w:val="00944FFD"/>
    <w:rsid w:val="009500CE"/>
    <w:rsid w:val="00950175"/>
    <w:rsid w:val="009511A8"/>
    <w:rsid w:val="00953C1C"/>
    <w:rsid w:val="009545CE"/>
    <w:rsid w:val="00954698"/>
    <w:rsid w:val="0095710A"/>
    <w:rsid w:val="0095774D"/>
    <w:rsid w:val="00960497"/>
    <w:rsid w:val="00962C87"/>
    <w:rsid w:val="009639BC"/>
    <w:rsid w:val="00965C23"/>
    <w:rsid w:val="00966A1B"/>
    <w:rsid w:val="0097161A"/>
    <w:rsid w:val="00974C9F"/>
    <w:rsid w:val="00974CA4"/>
    <w:rsid w:val="0097527B"/>
    <w:rsid w:val="00975400"/>
    <w:rsid w:val="009808DF"/>
    <w:rsid w:val="009829F0"/>
    <w:rsid w:val="0099086B"/>
    <w:rsid w:val="00990E87"/>
    <w:rsid w:val="00993A7F"/>
    <w:rsid w:val="00994574"/>
    <w:rsid w:val="00996674"/>
    <w:rsid w:val="009A4068"/>
    <w:rsid w:val="009A40B3"/>
    <w:rsid w:val="009A5A4C"/>
    <w:rsid w:val="009A6B39"/>
    <w:rsid w:val="009B1C76"/>
    <w:rsid w:val="009B3EF6"/>
    <w:rsid w:val="009C3756"/>
    <w:rsid w:val="009C56B2"/>
    <w:rsid w:val="009C69D5"/>
    <w:rsid w:val="009C73D8"/>
    <w:rsid w:val="009D065D"/>
    <w:rsid w:val="009D638D"/>
    <w:rsid w:val="009E0731"/>
    <w:rsid w:val="009E0CF8"/>
    <w:rsid w:val="009E4C58"/>
    <w:rsid w:val="009E4F4A"/>
    <w:rsid w:val="009E5704"/>
    <w:rsid w:val="009E5A9B"/>
    <w:rsid w:val="009E6AF1"/>
    <w:rsid w:val="009E79E3"/>
    <w:rsid w:val="009F0135"/>
    <w:rsid w:val="009F11EB"/>
    <w:rsid w:val="009F1AC2"/>
    <w:rsid w:val="009F1C98"/>
    <w:rsid w:val="009F6AD4"/>
    <w:rsid w:val="00A02E22"/>
    <w:rsid w:val="00A033F2"/>
    <w:rsid w:val="00A04035"/>
    <w:rsid w:val="00A0473D"/>
    <w:rsid w:val="00A07303"/>
    <w:rsid w:val="00A07BD4"/>
    <w:rsid w:val="00A1067B"/>
    <w:rsid w:val="00A11BE5"/>
    <w:rsid w:val="00A15A13"/>
    <w:rsid w:val="00A15F4F"/>
    <w:rsid w:val="00A1709B"/>
    <w:rsid w:val="00A176A9"/>
    <w:rsid w:val="00A177A4"/>
    <w:rsid w:val="00A20C90"/>
    <w:rsid w:val="00A21B82"/>
    <w:rsid w:val="00A24A85"/>
    <w:rsid w:val="00A32826"/>
    <w:rsid w:val="00A338BE"/>
    <w:rsid w:val="00A34F52"/>
    <w:rsid w:val="00A35622"/>
    <w:rsid w:val="00A37F20"/>
    <w:rsid w:val="00A44788"/>
    <w:rsid w:val="00A45078"/>
    <w:rsid w:val="00A45E60"/>
    <w:rsid w:val="00A45EFB"/>
    <w:rsid w:val="00A50047"/>
    <w:rsid w:val="00A50CA0"/>
    <w:rsid w:val="00A5309E"/>
    <w:rsid w:val="00A539FC"/>
    <w:rsid w:val="00A53A73"/>
    <w:rsid w:val="00A573FE"/>
    <w:rsid w:val="00A600EC"/>
    <w:rsid w:val="00A63B08"/>
    <w:rsid w:val="00A651E7"/>
    <w:rsid w:val="00A663A3"/>
    <w:rsid w:val="00A66928"/>
    <w:rsid w:val="00A66C04"/>
    <w:rsid w:val="00A66E40"/>
    <w:rsid w:val="00A6706B"/>
    <w:rsid w:val="00A75460"/>
    <w:rsid w:val="00A81D3C"/>
    <w:rsid w:val="00A835F2"/>
    <w:rsid w:val="00A867D2"/>
    <w:rsid w:val="00A8710A"/>
    <w:rsid w:val="00A917D0"/>
    <w:rsid w:val="00A92E5F"/>
    <w:rsid w:val="00A94520"/>
    <w:rsid w:val="00A94A9F"/>
    <w:rsid w:val="00A94CC5"/>
    <w:rsid w:val="00A950C3"/>
    <w:rsid w:val="00A95AC3"/>
    <w:rsid w:val="00A9774F"/>
    <w:rsid w:val="00AA1C94"/>
    <w:rsid w:val="00AA1E58"/>
    <w:rsid w:val="00AA3AE8"/>
    <w:rsid w:val="00AA6EC6"/>
    <w:rsid w:val="00AA7DF2"/>
    <w:rsid w:val="00AB002C"/>
    <w:rsid w:val="00AB2DED"/>
    <w:rsid w:val="00AB3E0B"/>
    <w:rsid w:val="00AB4C2C"/>
    <w:rsid w:val="00AB72DF"/>
    <w:rsid w:val="00AB78BA"/>
    <w:rsid w:val="00AB7F34"/>
    <w:rsid w:val="00AC001F"/>
    <w:rsid w:val="00AC0E33"/>
    <w:rsid w:val="00AC5941"/>
    <w:rsid w:val="00AC62F1"/>
    <w:rsid w:val="00AC6B66"/>
    <w:rsid w:val="00AD12D9"/>
    <w:rsid w:val="00AD13F1"/>
    <w:rsid w:val="00AD19D9"/>
    <w:rsid w:val="00AD3F15"/>
    <w:rsid w:val="00AD4366"/>
    <w:rsid w:val="00AE0D30"/>
    <w:rsid w:val="00AE1D0A"/>
    <w:rsid w:val="00AE3A39"/>
    <w:rsid w:val="00AE3B66"/>
    <w:rsid w:val="00AE4F51"/>
    <w:rsid w:val="00AE54E8"/>
    <w:rsid w:val="00AE5CB0"/>
    <w:rsid w:val="00AF1A24"/>
    <w:rsid w:val="00AF3941"/>
    <w:rsid w:val="00AF59C6"/>
    <w:rsid w:val="00AF59E5"/>
    <w:rsid w:val="00AF6434"/>
    <w:rsid w:val="00AF674C"/>
    <w:rsid w:val="00B00B4D"/>
    <w:rsid w:val="00B01429"/>
    <w:rsid w:val="00B049B9"/>
    <w:rsid w:val="00B055A8"/>
    <w:rsid w:val="00B05AF6"/>
    <w:rsid w:val="00B1384F"/>
    <w:rsid w:val="00B143FF"/>
    <w:rsid w:val="00B15011"/>
    <w:rsid w:val="00B15E6E"/>
    <w:rsid w:val="00B16091"/>
    <w:rsid w:val="00B16C35"/>
    <w:rsid w:val="00B16F7A"/>
    <w:rsid w:val="00B2470F"/>
    <w:rsid w:val="00B263FC"/>
    <w:rsid w:val="00B35624"/>
    <w:rsid w:val="00B35CC8"/>
    <w:rsid w:val="00B36F3B"/>
    <w:rsid w:val="00B448C3"/>
    <w:rsid w:val="00B44BE7"/>
    <w:rsid w:val="00B50CD0"/>
    <w:rsid w:val="00B51F25"/>
    <w:rsid w:val="00B531A9"/>
    <w:rsid w:val="00B5349F"/>
    <w:rsid w:val="00B553F0"/>
    <w:rsid w:val="00B60923"/>
    <w:rsid w:val="00B615F8"/>
    <w:rsid w:val="00B65269"/>
    <w:rsid w:val="00B67072"/>
    <w:rsid w:val="00B707C3"/>
    <w:rsid w:val="00B718DB"/>
    <w:rsid w:val="00B73C6E"/>
    <w:rsid w:val="00B75030"/>
    <w:rsid w:val="00B77AEE"/>
    <w:rsid w:val="00B80A36"/>
    <w:rsid w:val="00B81F5E"/>
    <w:rsid w:val="00B8252E"/>
    <w:rsid w:val="00B8270A"/>
    <w:rsid w:val="00B82DE5"/>
    <w:rsid w:val="00B83D01"/>
    <w:rsid w:val="00B84187"/>
    <w:rsid w:val="00B847ED"/>
    <w:rsid w:val="00B851EE"/>
    <w:rsid w:val="00B92D30"/>
    <w:rsid w:val="00B93451"/>
    <w:rsid w:val="00B945D7"/>
    <w:rsid w:val="00B9629D"/>
    <w:rsid w:val="00BA119E"/>
    <w:rsid w:val="00BA21B0"/>
    <w:rsid w:val="00BA243E"/>
    <w:rsid w:val="00BA4592"/>
    <w:rsid w:val="00BA654C"/>
    <w:rsid w:val="00BB0332"/>
    <w:rsid w:val="00BD092E"/>
    <w:rsid w:val="00BD2C13"/>
    <w:rsid w:val="00BD3193"/>
    <w:rsid w:val="00BD391F"/>
    <w:rsid w:val="00BD5450"/>
    <w:rsid w:val="00BE11E4"/>
    <w:rsid w:val="00BE153B"/>
    <w:rsid w:val="00BE25E0"/>
    <w:rsid w:val="00BE6317"/>
    <w:rsid w:val="00BF09A7"/>
    <w:rsid w:val="00BF0FFF"/>
    <w:rsid w:val="00BF271F"/>
    <w:rsid w:val="00BF2A07"/>
    <w:rsid w:val="00BF2C5D"/>
    <w:rsid w:val="00BF4577"/>
    <w:rsid w:val="00BF52CB"/>
    <w:rsid w:val="00BF6CF9"/>
    <w:rsid w:val="00BF6D7F"/>
    <w:rsid w:val="00BF7326"/>
    <w:rsid w:val="00BF7629"/>
    <w:rsid w:val="00C00E36"/>
    <w:rsid w:val="00C04F43"/>
    <w:rsid w:val="00C1460F"/>
    <w:rsid w:val="00C15C54"/>
    <w:rsid w:val="00C160BD"/>
    <w:rsid w:val="00C20AE7"/>
    <w:rsid w:val="00C21016"/>
    <w:rsid w:val="00C214B1"/>
    <w:rsid w:val="00C21B31"/>
    <w:rsid w:val="00C27661"/>
    <w:rsid w:val="00C354B9"/>
    <w:rsid w:val="00C363F6"/>
    <w:rsid w:val="00C36570"/>
    <w:rsid w:val="00C369E8"/>
    <w:rsid w:val="00C42627"/>
    <w:rsid w:val="00C42A8C"/>
    <w:rsid w:val="00C447CB"/>
    <w:rsid w:val="00C50063"/>
    <w:rsid w:val="00C50818"/>
    <w:rsid w:val="00C5279F"/>
    <w:rsid w:val="00C54112"/>
    <w:rsid w:val="00C5620E"/>
    <w:rsid w:val="00C563AB"/>
    <w:rsid w:val="00C62A95"/>
    <w:rsid w:val="00C65BE9"/>
    <w:rsid w:val="00C67DB8"/>
    <w:rsid w:val="00C71833"/>
    <w:rsid w:val="00C7435D"/>
    <w:rsid w:val="00C756BF"/>
    <w:rsid w:val="00C77AC7"/>
    <w:rsid w:val="00C8132D"/>
    <w:rsid w:val="00C81536"/>
    <w:rsid w:val="00C83B35"/>
    <w:rsid w:val="00C84793"/>
    <w:rsid w:val="00C85362"/>
    <w:rsid w:val="00C85583"/>
    <w:rsid w:val="00C85B3C"/>
    <w:rsid w:val="00C85EA7"/>
    <w:rsid w:val="00C876F7"/>
    <w:rsid w:val="00C90489"/>
    <w:rsid w:val="00C917B8"/>
    <w:rsid w:val="00C91D5C"/>
    <w:rsid w:val="00C9278D"/>
    <w:rsid w:val="00C9322A"/>
    <w:rsid w:val="00C93796"/>
    <w:rsid w:val="00C9395D"/>
    <w:rsid w:val="00C974F0"/>
    <w:rsid w:val="00C97E54"/>
    <w:rsid w:val="00CA0F57"/>
    <w:rsid w:val="00CA358E"/>
    <w:rsid w:val="00CA3CE8"/>
    <w:rsid w:val="00CA4460"/>
    <w:rsid w:val="00CA44E5"/>
    <w:rsid w:val="00CA6959"/>
    <w:rsid w:val="00CB0243"/>
    <w:rsid w:val="00CB4A0A"/>
    <w:rsid w:val="00CB6528"/>
    <w:rsid w:val="00CC0281"/>
    <w:rsid w:val="00CC360B"/>
    <w:rsid w:val="00CC3DBA"/>
    <w:rsid w:val="00CC62BE"/>
    <w:rsid w:val="00CD0522"/>
    <w:rsid w:val="00CD1E19"/>
    <w:rsid w:val="00CD3533"/>
    <w:rsid w:val="00CD3705"/>
    <w:rsid w:val="00CD3B6D"/>
    <w:rsid w:val="00CD594A"/>
    <w:rsid w:val="00CD62FB"/>
    <w:rsid w:val="00CD6CA4"/>
    <w:rsid w:val="00CE0828"/>
    <w:rsid w:val="00CE1532"/>
    <w:rsid w:val="00CE44E5"/>
    <w:rsid w:val="00CE4C87"/>
    <w:rsid w:val="00CF1311"/>
    <w:rsid w:val="00CF3EF5"/>
    <w:rsid w:val="00CF457C"/>
    <w:rsid w:val="00CF48CE"/>
    <w:rsid w:val="00CF5390"/>
    <w:rsid w:val="00D0061A"/>
    <w:rsid w:val="00D02496"/>
    <w:rsid w:val="00D03CCF"/>
    <w:rsid w:val="00D03CFF"/>
    <w:rsid w:val="00D1402B"/>
    <w:rsid w:val="00D17BCC"/>
    <w:rsid w:val="00D20E51"/>
    <w:rsid w:val="00D21186"/>
    <w:rsid w:val="00D2369B"/>
    <w:rsid w:val="00D24330"/>
    <w:rsid w:val="00D260F8"/>
    <w:rsid w:val="00D275E1"/>
    <w:rsid w:val="00D2777C"/>
    <w:rsid w:val="00D27FDD"/>
    <w:rsid w:val="00D31EBF"/>
    <w:rsid w:val="00D36F86"/>
    <w:rsid w:val="00D37469"/>
    <w:rsid w:val="00D3771C"/>
    <w:rsid w:val="00D37DA8"/>
    <w:rsid w:val="00D41BE3"/>
    <w:rsid w:val="00D43D02"/>
    <w:rsid w:val="00D453E3"/>
    <w:rsid w:val="00D47359"/>
    <w:rsid w:val="00D5492E"/>
    <w:rsid w:val="00D612F0"/>
    <w:rsid w:val="00D62DA0"/>
    <w:rsid w:val="00D65396"/>
    <w:rsid w:val="00D67711"/>
    <w:rsid w:val="00D67806"/>
    <w:rsid w:val="00D71376"/>
    <w:rsid w:val="00D72379"/>
    <w:rsid w:val="00D73C0C"/>
    <w:rsid w:val="00D747FD"/>
    <w:rsid w:val="00D75A59"/>
    <w:rsid w:val="00D76D85"/>
    <w:rsid w:val="00D77D1E"/>
    <w:rsid w:val="00D83EED"/>
    <w:rsid w:val="00D87476"/>
    <w:rsid w:val="00D90013"/>
    <w:rsid w:val="00D9042D"/>
    <w:rsid w:val="00D912C5"/>
    <w:rsid w:val="00D9132A"/>
    <w:rsid w:val="00D92C32"/>
    <w:rsid w:val="00D93164"/>
    <w:rsid w:val="00D94FFE"/>
    <w:rsid w:val="00D95501"/>
    <w:rsid w:val="00D9668C"/>
    <w:rsid w:val="00D97212"/>
    <w:rsid w:val="00DA0867"/>
    <w:rsid w:val="00DA1582"/>
    <w:rsid w:val="00DA15AE"/>
    <w:rsid w:val="00DA18E4"/>
    <w:rsid w:val="00DA1F58"/>
    <w:rsid w:val="00DA4954"/>
    <w:rsid w:val="00DA4F68"/>
    <w:rsid w:val="00DA57FC"/>
    <w:rsid w:val="00DB08D5"/>
    <w:rsid w:val="00DB25B2"/>
    <w:rsid w:val="00DB2B83"/>
    <w:rsid w:val="00DB330F"/>
    <w:rsid w:val="00DB39B8"/>
    <w:rsid w:val="00DB4935"/>
    <w:rsid w:val="00DB615F"/>
    <w:rsid w:val="00DC0101"/>
    <w:rsid w:val="00DC2746"/>
    <w:rsid w:val="00DC4FAB"/>
    <w:rsid w:val="00DC6233"/>
    <w:rsid w:val="00DC6C8F"/>
    <w:rsid w:val="00DD05E8"/>
    <w:rsid w:val="00DD3CAF"/>
    <w:rsid w:val="00DD3DAE"/>
    <w:rsid w:val="00DD4030"/>
    <w:rsid w:val="00DD60E3"/>
    <w:rsid w:val="00DD689D"/>
    <w:rsid w:val="00DD6DAD"/>
    <w:rsid w:val="00DD74A4"/>
    <w:rsid w:val="00DE4649"/>
    <w:rsid w:val="00DE5040"/>
    <w:rsid w:val="00DE6F7E"/>
    <w:rsid w:val="00DE7A36"/>
    <w:rsid w:val="00DE7C0B"/>
    <w:rsid w:val="00DF37F5"/>
    <w:rsid w:val="00DF43E1"/>
    <w:rsid w:val="00DF5A8C"/>
    <w:rsid w:val="00E0012B"/>
    <w:rsid w:val="00E00457"/>
    <w:rsid w:val="00E011D9"/>
    <w:rsid w:val="00E017F9"/>
    <w:rsid w:val="00E02BB0"/>
    <w:rsid w:val="00E175FB"/>
    <w:rsid w:val="00E2102A"/>
    <w:rsid w:val="00E265DF"/>
    <w:rsid w:val="00E26C64"/>
    <w:rsid w:val="00E34FAA"/>
    <w:rsid w:val="00E3563A"/>
    <w:rsid w:val="00E3693A"/>
    <w:rsid w:val="00E409D2"/>
    <w:rsid w:val="00E460D4"/>
    <w:rsid w:val="00E47956"/>
    <w:rsid w:val="00E50E12"/>
    <w:rsid w:val="00E52719"/>
    <w:rsid w:val="00E56DBC"/>
    <w:rsid w:val="00E56F53"/>
    <w:rsid w:val="00E574EF"/>
    <w:rsid w:val="00E60323"/>
    <w:rsid w:val="00E6371A"/>
    <w:rsid w:val="00E654CC"/>
    <w:rsid w:val="00E66150"/>
    <w:rsid w:val="00E6764F"/>
    <w:rsid w:val="00E703D4"/>
    <w:rsid w:val="00E75A15"/>
    <w:rsid w:val="00E77789"/>
    <w:rsid w:val="00E77A64"/>
    <w:rsid w:val="00E82F65"/>
    <w:rsid w:val="00E84AAB"/>
    <w:rsid w:val="00E85F5B"/>
    <w:rsid w:val="00E92888"/>
    <w:rsid w:val="00E94364"/>
    <w:rsid w:val="00E95DF5"/>
    <w:rsid w:val="00E97657"/>
    <w:rsid w:val="00EA13EF"/>
    <w:rsid w:val="00EA1A0A"/>
    <w:rsid w:val="00EA497F"/>
    <w:rsid w:val="00EA4CF3"/>
    <w:rsid w:val="00EA584B"/>
    <w:rsid w:val="00EA5D0A"/>
    <w:rsid w:val="00EA676C"/>
    <w:rsid w:val="00EA67DE"/>
    <w:rsid w:val="00EB1AAD"/>
    <w:rsid w:val="00EB1C2C"/>
    <w:rsid w:val="00EB4F04"/>
    <w:rsid w:val="00EC01FB"/>
    <w:rsid w:val="00EC3D49"/>
    <w:rsid w:val="00EC4060"/>
    <w:rsid w:val="00EC5119"/>
    <w:rsid w:val="00EC540B"/>
    <w:rsid w:val="00EC6213"/>
    <w:rsid w:val="00ED236B"/>
    <w:rsid w:val="00ED298C"/>
    <w:rsid w:val="00ED3E57"/>
    <w:rsid w:val="00ED5B61"/>
    <w:rsid w:val="00ED7F6E"/>
    <w:rsid w:val="00EE02F9"/>
    <w:rsid w:val="00EE18E0"/>
    <w:rsid w:val="00EE237F"/>
    <w:rsid w:val="00EE6EFC"/>
    <w:rsid w:val="00EE71EB"/>
    <w:rsid w:val="00EF04F4"/>
    <w:rsid w:val="00EF1625"/>
    <w:rsid w:val="00EF286F"/>
    <w:rsid w:val="00EF497D"/>
    <w:rsid w:val="00EF69E3"/>
    <w:rsid w:val="00F021C0"/>
    <w:rsid w:val="00F03578"/>
    <w:rsid w:val="00F05607"/>
    <w:rsid w:val="00F05E09"/>
    <w:rsid w:val="00F12831"/>
    <w:rsid w:val="00F13A08"/>
    <w:rsid w:val="00F15154"/>
    <w:rsid w:val="00F152C8"/>
    <w:rsid w:val="00F15712"/>
    <w:rsid w:val="00F162E1"/>
    <w:rsid w:val="00F2024D"/>
    <w:rsid w:val="00F20803"/>
    <w:rsid w:val="00F214F4"/>
    <w:rsid w:val="00F21DB3"/>
    <w:rsid w:val="00F220B0"/>
    <w:rsid w:val="00F254C6"/>
    <w:rsid w:val="00F26FDD"/>
    <w:rsid w:val="00F27D35"/>
    <w:rsid w:val="00F3032E"/>
    <w:rsid w:val="00F32D9C"/>
    <w:rsid w:val="00F35D37"/>
    <w:rsid w:val="00F36147"/>
    <w:rsid w:val="00F36B71"/>
    <w:rsid w:val="00F37D0B"/>
    <w:rsid w:val="00F408B9"/>
    <w:rsid w:val="00F40B33"/>
    <w:rsid w:val="00F40D37"/>
    <w:rsid w:val="00F45A88"/>
    <w:rsid w:val="00F469BA"/>
    <w:rsid w:val="00F46E11"/>
    <w:rsid w:val="00F46F87"/>
    <w:rsid w:val="00F5015E"/>
    <w:rsid w:val="00F50D3E"/>
    <w:rsid w:val="00F5219B"/>
    <w:rsid w:val="00F534A0"/>
    <w:rsid w:val="00F62C9F"/>
    <w:rsid w:val="00F63107"/>
    <w:rsid w:val="00F63FB3"/>
    <w:rsid w:val="00F64EF2"/>
    <w:rsid w:val="00F678DA"/>
    <w:rsid w:val="00F67979"/>
    <w:rsid w:val="00F7143D"/>
    <w:rsid w:val="00F72E7B"/>
    <w:rsid w:val="00F758DF"/>
    <w:rsid w:val="00F766D2"/>
    <w:rsid w:val="00F842FB"/>
    <w:rsid w:val="00F8687A"/>
    <w:rsid w:val="00F8779E"/>
    <w:rsid w:val="00F92F1E"/>
    <w:rsid w:val="00F940DD"/>
    <w:rsid w:val="00F94B4E"/>
    <w:rsid w:val="00F97023"/>
    <w:rsid w:val="00FA1CD6"/>
    <w:rsid w:val="00FA2BFD"/>
    <w:rsid w:val="00FA6299"/>
    <w:rsid w:val="00FA75AB"/>
    <w:rsid w:val="00FA779C"/>
    <w:rsid w:val="00FB19A3"/>
    <w:rsid w:val="00FB1C6E"/>
    <w:rsid w:val="00FB1E1B"/>
    <w:rsid w:val="00FB2B61"/>
    <w:rsid w:val="00FB421B"/>
    <w:rsid w:val="00FB5688"/>
    <w:rsid w:val="00FB64A0"/>
    <w:rsid w:val="00FC1983"/>
    <w:rsid w:val="00FC206B"/>
    <w:rsid w:val="00FC2C15"/>
    <w:rsid w:val="00FC4416"/>
    <w:rsid w:val="00FC4976"/>
    <w:rsid w:val="00FC588E"/>
    <w:rsid w:val="00FC6A50"/>
    <w:rsid w:val="00FD2AC0"/>
    <w:rsid w:val="00FD3ACD"/>
    <w:rsid w:val="00FD3D5B"/>
    <w:rsid w:val="00FE4350"/>
    <w:rsid w:val="00FE5793"/>
    <w:rsid w:val="00FE6E70"/>
    <w:rsid w:val="00FF4C31"/>
    <w:rsid w:val="00FF6B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="f" fillcolor="white" stroke="f">
      <v:fill color="white" on="f"/>
      <v:stroke on="f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11F7E2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able of figures" w:uiPriority="99"/>
  </w:latentStyles>
  <w:style w:type="paragraph" w:default="1" w:styleId="Normal">
    <w:name w:val="Normal"/>
    <w:qFormat/>
    <w:rsid w:val="00576AB1"/>
    <w:pPr>
      <w:spacing w:before="120" w:after="120"/>
      <w:ind w:left="360"/>
      <w:jc w:val="both"/>
    </w:pPr>
    <w:rPr>
      <w:rFonts w:ascii="Arial" w:hAnsi="Arial"/>
      <w:spacing w:val="-3"/>
    </w:rPr>
  </w:style>
  <w:style w:type="paragraph" w:styleId="Heading1">
    <w:name w:val="heading 1"/>
    <w:next w:val="NormalFirst"/>
    <w:qFormat/>
    <w:rsid w:val="003A7422"/>
    <w:pPr>
      <w:keepNext/>
      <w:numPr>
        <w:numId w:val="1"/>
      </w:numPr>
      <w:tabs>
        <w:tab w:val="left" w:pos="360"/>
      </w:tabs>
      <w:spacing w:before="240"/>
      <w:ind w:left="374" w:hanging="187"/>
      <w:outlineLvl w:val="0"/>
    </w:pPr>
    <w:rPr>
      <w:rFonts w:ascii="Arial" w:hAnsi="Arial"/>
      <w:b/>
      <w:caps/>
      <w:spacing w:val="-3"/>
      <w:sz w:val="28"/>
    </w:rPr>
  </w:style>
  <w:style w:type="paragraph" w:styleId="Heading2">
    <w:name w:val="heading 2"/>
    <w:basedOn w:val="Normal"/>
    <w:next w:val="NormalFirst"/>
    <w:qFormat/>
    <w:rsid w:val="003A7422"/>
    <w:pPr>
      <w:keepNext/>
      <w:numPr>
        <w:ilvl w:val="1"/>
        <w:numId w:val="1"/>
      </w:numPr>
      <w:spacing w:before="240" w:after="0"/>
      <w:ind w:left="374" w:hanging="187"/>
      <w:outlineLvl w:val="1"/>
    </w:pPr>
    <w:rPr>
      <w:b/>
      <w:smallCaps/>
      <w:sz w:val="24"/>
    </w:rPr>
  </w:style>
  <w:style w:type="paragraph" w:styleId="Heading3">
    <w:name w:val="heading 3"/>
    <w:basedOn w:val="Normal"/>
    <w:next w:val="NormalFirst"/>
    <w:qFormat/>
    <w:rsid w:val="00590824"/>
    <w:pPr>
      <w:numPr>
        <w:ilvl w:val="2"/>
        <w:numId w:val="1"/>
      </w:numPr>
      <w:tabs>
        <w:tab w:val="left" w:pos="360"/>
      </w:tabs>
      <w:spacing w:before="240" w:after="0"/>
      <w:ind w:left="360" w:hanging="180"/>
      <w:outlineLvl w:val="2"/>
    </w:pPr>
    <w:rPr>
      <w:b/>
      <w:iCs/>
    </w:rPr>
  </w:style>
  <w:style w:type="paragraph" w:styleId="Heading4">
    <w:name w:val="heading 4"/>
    <w:basedOn w:val="Normal"/>
    <w:next w:val="NormalFirst"/>
    <w:qFormat/>
    <w:rsid w:val="004033EF"/>
    <w:pPr>
      <w:numPr>
        <w:ilvl w:val="3"/>
        <w:numId w:val="1"/>
      </w:numPr>
      <w:tabs>
        <w:tab w:val="clear" w:pos="180"/>
      </w:tabs>
      <w:spacing w:before="240" w:after="0"/>
      <w:ind w:left="374" w:hanging="187"/>
      <w:outlineLvl w:val="3"/>
    </w:pPr>
    <w:rPr>
      <w:bCs/>
    </w:rPr>
  </w:style>
  <w:style w:type="paragraph" w:styleId="Heading5">
    <w:name w:val="heading 5"/>
    <w:basedOn w:val="Heading4"/>
    <w:next w:val="ret1"/>
    <w:qFormat/>
    <w:rsid w:val="0028351E"/>
    <w:pPr>
      <w:numPr>
        <w:ilvl w:val="4"/>
      </w:numPr>
      <w:ind w:left="360" w:hanging="180"/>
      <w:outlineLvl w:val="4"/>
    </w:pPr>
    <w:rPr>
      <w:b/>
      <w:bCs w:val="0"/>
    </w:rPr>
  </w:style>
  <w:style w:type="paragraph" w:styleId="Heading6">
    <w:name w:val="heading 6"/>
    <w:basedOn w:val="Heading4"/>
    <w:next w:val="ret1"/>
    <w:qFormat/>
    <w:rsid w:val="0028351E"/>
    <w:pPr>
      <w:numPr>
        <w:ilvl w:val="5"/>
      </w:numPr>
      <w:ind w:left="360" w:hanging="180"/>
      <w:outlineLvl w:val="5"/>
    </w:pPr>
  </w:style>
  <w:style w:type="paragraph" w:styleId="Heading7">
    <w:name w:val="heading 7"/>
    <w:basedOn w:val="Heading4"/>
    <w:next w:val="ret1"/>
    <w:qFormat/>
    <w:rsid w:val="0028351E"/>
    <w:pPr>
      <w:numPr>
        <w:ilvl w:val="6"/>
      </w:numPr>
      <w:ind w:left="360" w:hanging="180"/>
      <w:outlineLvl w:val="6"/>
    </w:pPr>
    <w:rPr>
      <w:i/>
    </w:rPr>
  </w:style>
  <w:style w:type="paragraph" w:styleId="Heading8">
    <w:name w:val="heading 8"/>
    <w:basedOn w:val="Heading4"/>
    <w:next w:val="ret1"/>
    <w:qFormat/>
    <w:rsid w:val="0028351E"/>
    <w:pPr>
      <w:numPr>
        <w:ilvl w:val="7"/>
      </w:numPr>
      <w:ind w:left="360" w:hanging="180"/>
      <w:outlineLvl w:val="7"/>
    </w:pPr>
    <w:rPr>
      <w:i/>
    </w:rPr>
  </w:style>
  <w:style w:type="paragraph" w:styleId="Heading9">
    <w:name w:val="heading 9"/>
    <w:basedOn w:val="Heading8"/>
    <w:next w:val="ret1"/>
    <w:qFormat/>
    <w:rsid w:val="0028351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1">
    <w:name w:val="ret1"/>
    <w:basedOn w:val="Normal"/>
    <w:link w:val="ret1Char"/>
    <w:rsid w:val="00D76BD0"/>
    <w:pPr>
      <w:ind w:left="850"/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2">
    <w:name w:val="toc 2"/>
    <w:basedOn w:val="Normal"/>
    <w:next w:val="Normal"/>
    <w:uiPriority w:val="39"/>
    <w:rsid w:val="00AD19D9"/>
    <w:pPr>
      <w:tabs>
        <w:tab w:val="left" w:pos="810"/>
        <w:tab w:val="right" w:leader="dot" w:pos="8640"/>
      </w:tabs>
    </w:pPr>
    <w:rPr>
      <w:noProof/>
    </w:rPr>
  </w:style>
  <w:style w:type="paragraph" w:styleId="TOC1">
    <w:name w:val="toc 1"/>
    <w:basedOn w:val="Normal"/>
    <w:next w:val="Normal"/>
    <w:uiPriority w:val="39"/>
    <w:rsid w:val="009E0CF8"/>
    <w:pPr>
      <w:tabs>
        <w:tab w:val="left" w:pos="360"/>
        <w:tab w:val="right" w:pos="8640"/>
      </w:tabs>
      <w:spacing w:before="160"/>
      <w:ind w:left="0"/>
    </w:pPr>
    <w:rPr>
      <w:b/>
      <w:caps/>
      <w:noProof/>
      <w:u w:val="single"/>
    </w:rPr>
  </w:style>
  <w:style w:type="paragraph" w:styleId="TOC3">
    <w:name w:val="toc 3"/>
    <w:basedOn w:val="Normal"/>
    <w:next w:val="Normal"/>
    <w:uiPriority w:val="39"/>
    <w:rsid w:val="00AD19D9"/>
    <w:pPr>
      <w:tabs>
        <w:tab w:val="left" w:pos="1440"/>
        <w:tab w:val="right" w:leader="dot" w:pos="8640"/>
      </w:tabs>
      <w:spacing w:before="20" w:after="20"/>
      <w:ind w:left="810"/>
    </w:pPr>
    <w:rPr>
      <w:noProof/>
    </w:rPr>
  </w:style>
  <w:style w:type="paragraph" w:customStyle="1" w:styleId="ret2">
    <w:name w:val="ret2"/>
    <w:basedOn w:val="Normal"/>
    <w:pPr>
      <w:ind w:left="1418" w:hanging="426"/>
    </w:pPr>
  </w:style>
  <w:style w:type="paragraph" w:styleId="TOC4">
    <w:name w:val="toc 4"/>
    <w:basedOn w:val="Normal"/>
    <w:next w:val="Normal"/>
    <w:semiHidden/>
    <w:pPr>
      <w:tabs>
        <w:tab w:val="right" w:pos="9355"/>
      </w:tabs>
      <w:ind w:left="660"/>
    </w:pPr>
  </w:style>
  <w:style w:type="paragraph" w:styleId="TOC5">
    <w:name w:val="toc 5"/>
    <w:basedOn w:val="Normal"/>
    <w:next w:val="Normal"/>
    <w:semiHidden/>
    <w:pPr>
      <w:tabs>
        <w:tab w:val="right" w:pos="9355"/>
      </w:tabs>
      <w:ind w:left="880"/>
    </w:pPr>
  </w:style>
  <w:style w:type="paragraph" w:styleId="TOC6">
    <w:name w:val="toc 6"/>
    <w:basedOn w:val="Normal"/>
    <w:next w:val="Normal"/>
    <w:semiHidden/>
    <w:pPr>
      <w:tabs>
        <w:tab w:val="right" w:pos="9355"/>
      </w:tabs>
      <w:ind w:left="1100"/>
    </w:pPr>
  </w:style>
  <w:style w:type="paragraph" w:styleId="TOC7">
    <w:name w:val="toc 7"/>
    <w:basedOn w:val="Normal"/>
    <w:next w:val="Normal"/>
    <w:semiHidden/>
    <w:pPr>
      <w:tabs>
        <w:tab w:val="right" w:pos="9355"/>
      </w:tabs>
      <w:ind w:left="1320"/>
    </w:pPr>
  </w:style>
  <w:style w:type="paragraph" w:styleId="TOC8">
    <w:name w:val="toc 8"/>
    <w:basedOn w:val="Normal"/>
    <w:next w:val="Normal"/>
    <w:semiHidden/>
    <w:pPr>
      <w:tabs>
        <w:tab w:val="right" w:pos="9355"/>
      </w:tabs>
      <w:ind w:left="1540"/>
    </w:pPr>
  </w:style>
  <w:style w:type="paragraph" w:styleId="TOC9">
    <w:name w:val="toc 9"/>
    <w:basedOn w:val="Normal"/>
    <w:next w:val="Normal"/>
    <w:semiHidden/>
    <w:pPr>
      <w:tabs>
        <w:tab w:val="right" w:pos="9355"/>
      </w:tabs>
      <w:ind w:left="1760"/>
    </w:pPr>
  </w:style>
  <w:style w:type="paragraph" w:customStyle="1" w:styleId="ret3">
    <w:name w:val="ret3"/>
    <w:basedOn w:val="ret2"/>
  </w:style>
  <w:style w:type="paragraph" w:customStyle="1" w:styleId="ret4">
    <w:name w:val="ret4"/>
    <w:basedOn w:val="Normal"/>
    <w:pPr>
      <w:ind w:left="1418"/>
    </w:pPr>
  </w:style>
  <w:style w:type="paragraph" w:customStyle="1" w:styleId="ssencadre">
    <w:name w:val="ssencadre"/>
    <w:basedOn w:val="Normal"/>
    <w:pPr>
      <w:jc w:val="center"/>
    </w:pPr>
    <w:rPr>
      <w:b/>
      <w:caps/>
      <w:sz w:val="24"/>
    </w:rPr>
  </w:style>
  <w:style w:type="paragraph" w:customStyle="1" w:styleId="ret5">
    <w:name w:val="ret5"/>
    <w:basedOn w:val="ret4"/>
    <w:pPr>
      <w:ind w:left="1843" w:hanging="425"/>
    </w:pPr>
  </w:style>
  <w:style w:type="paragraph" w:customStyle="1" w:styleId="ret6">
    <w:name w:val="ret6"/>
    <w:basedOn w:val="ret5"/>
    <w:pPr>
      <w:ind w:hanging="424"/>
    </w:pPr>
  </w:style>
  <w:style w:type="paragraph" w:customStyle="1" w:styleId="ret7">
    <w:name w:val="ret7"/>
    <w:basedOn w:val="Heading4"/>
    <w:next w:val="ret1"/>
    <w:pPr>
      <w:spacing w:before="0"/>
      <w:ind w:left="1843" w:firstLine="0"/>
      <w:outlineLvl w:val="9"/>
    </w:pPr>
    <w:rPr>
      <w:i/>
    </w:rPr>
  </w:style>
  <w:style w:type="paragraph" w:customStyle="1" w:styleId="ret8">
    <w:name w:val="ret8"/>
    <w:basedOn w:val="ret6"/>
    <w:pPr>
      <w:ind w:left="2127" w:hanging="426"/>
    </w:pPr>
  </w:style>
  <w:style w:type="paragraph" w:customStyle="1" w:styleId="ret9">
    <w:name w:val="ret9"/>
    <w:basedOn w:val="ret3"/>
    <w:pPr>
      <w:ind w:left="2127"/>
    </w:pPr>
  </w:style>
  <w:style w:type="paragraph" w:customStyle="1" w:styleId="changerecord">
    <w:name w:val="changerecord"/>
    <w:basedOn w:val="Normal"/>
    <w:pPr>
      <w:tabs>
        <w:tab w:val="left" w:pos="1134"/>
        <w:tab w:val="right" w:leader="dot" w:pos="7088"/>
        <w:tab w:val="left" w:pos="7371"/>
        <w:tab w:val="left" w:pos="8222"/>
      </w:tabs>
      <w:spacing w:after="480"/>
      <w:jc w:val="center"/>
    </w:pPr>
    <w:rPr>
      <w:spacing w:val="160"/>
      <w:sz w:val="28"/>
    </w:rPr>
  </w:style>
  <w:style w:type="paragraph" w:customStyle="1" w:styleId="contents">
    <w:name w:val="contents"/>
    <w:basedOn w:val="Normal"/>
    <w:pPr>
      <w:tabs>
        <w:tab w:val="left" w:pos="1134"/>
        <w:tab w:val="right" w:leader="dot" w:pos="7088"/>
        <w:tab w:val="left" w:pos="7371"/>
        <w:tab w:val="left" w:pos="8222"/>
      </w:tabs>
      <w:spacing w:before="240"/>
      <w:ind w:left="3402" w:hanging="3402"/>
      <w:jc w:val="center"/>
    </w:pPr>
    <w:rPr>
      <w:spacing w:val="160"/>
      <w:kern w:val="24"/>
      <w:sz w:val="28"/>
      <w:lang w:val="fr-FR"/>
    </w:rPr>
  </w:style>
  <w:style w:type="paragraph" w:customStyle="1" w:styleId="MajorTitle">
    <w:name w:val="Major Title"/>
    <w:basedOn w:val="Normal"/>
    <w:next w:val="Normal"/>
    <w:rsid w:val="0019119A"/>
    <w:pPr>
      <w:spacing w:before="240"/>
      <w:jc w:val="center"/>
    </w:pPr>
    <w:rPr>
      <w:b/>
      <w:bCs/>
      <w:smallCaps/>
      <w:sz w:val="44"/>
    </w:rPr>
  </w:style>
  <w:style w:type="paragraph" w:customStyle="1" w:styleId="MinorTitle">
    <w:name w:val="Minor Title"/>
    <w:basedOn w:val="MajorTitle"/>
    <w:next w:val="Normal"/>
    <w:rPr>
      <w:smallCaps w:val="0"/>
      <w:sz w:val="3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aption">
    <w:name w:val="caption"/>
    <w:basedOn w:val="Normal"/>
    <w:next w:val="Normal"/>
    <w:qFormat/>
    <w:rPr>
      <w:i/>
    </w:rPr>
  </w:style>
  <w:style w:type="character" w:styleId="PageNumber">
    <w:name w:val="page number"/>
    <w:rsid w:val="00621D08"/>
  </w:style>
  <w:style w:type="character" w:styleId="Hyperlink">
    <w:name w:val="Hyperlink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06269B"/>
    <w:pPr>
      <w:tabs>
        <w:tab w:val="left" w:pos="990"/>
        <w:tab w:val="right" w:leader="dot" w:pos="8630"/>
      </w:tabs>
      <w:ind w:left="990" w:hanging="990"/>
      <w:jc w:val="left"/>
    </w:pPr>
    <w:rPr>
      <w:noProof/>
    </w:rPr>
  </w:style>
  <w:style w:type="character" w:customStyle="1" w:styleId="ret1Char">
    <w:name w:val="ret1 Char"/>
    <w:link w:val="ret1"/>
    <w:rsid w:val="00D76BD0"/>
    <w:rPr>
      <w:rFonts w:ascii="Arial" w:hAnsi="Arial"/>
      <w:spacing w:val="-3"/>
      <w:lang w:val="en-US" w:eastAsia="en-US" w:bidi="ar-SA"/>
    </w:rPr>
  </w:style>
  <w:style w:type="paragraph" w:customStyle="1" w:styleId="DateIssued">
    <w:name w:val="DateIssued"/>
    <w:basedOn w:val="Normal"/>
    <w:pPr>
      <w:jc w:val="center"/>
    </w:pPr>
    <w:rPr>
      <w:bCs/>
      <w:sz w:val="28"/>
    </w:rPr>
  </w:style>
  <w:style w:type="paragraph" w:customStyle="1" w:styleId="req">
    <w:name w:val="req"/>
    <w:basedOn w:val="ret1"/>
    <w:link w:val="reqChar"/>
    <w:qFormat/>
    <w:rsid w:val="00122F84"/>
    <w:pPr>
      <w:ind w:left="360"/>
    </w:pPr>
  </w:style>
  <w:style w:type="character" w:customStyle="1" w:styleId="reqChar">
    <w:name w:val="req Char"/>
    <w:basedOn w:val="ret1Char"/>
    <w:link w:val="req"/>
    <w:rsid w:val="00122F84"/>
    <w:rPr>
      <w:rFonts w:ascii="Arial" w:hAnsi="Arial"/>
      <w:spacing w:val="-3"/>
      <w:lang w:val="en-US" w:eastAsia="en-US" w:bidi="ar-SA"/>
    </w:rPr>
  </w:style>
  <w:style w:type="paragraph" w:customStyle="1" w:styleId="Styleret1Red">
    <w:name w:val="Style ret1 + Red"/>
    <w:basedOn w:val="ret1"/>
    <w:next w:val="ret1"/>
    <w:link w:val="Styleret1RedChar"/>
    <w:rsid w:val="00206ACA"/>
    <w:rPr>
      <w:color w:val="FF0000"/>
    </w:rPr>
  </w:style>
  <w:style w:type="character" w:customStyle="1" w:styleId="Styleret1RedChar">
    <w:name w:val="Style ret1 + Red Char"/>
    <w:link w:val="Styleret1Red"/>
    <w:rsid w:val="00206ACA"/>
    <w:rPr>
      <w:rFonts w:ascii="Arial" w:hAnsi="Arial"/>
      <w:color w:val="FF0000"/>
      <w:spacing w:val="-3"/>
      <w:lang w:val="en-US" w:eastAsia="en-US" w:bidi="ar-SA"/>
    </w:rPr>
  </w:style>
  <w:style w:type="paragraph" w:customStyle="1" w:styleId="discussion">
    <w:name w:val="discussion"/>
    <w:basedOn w:val="req"/>
    <w:link w:val="discussionChar"/>
    <w:rsid w:val="00A906B2"/>
    <w:pPr>
      <w:jc w:val="left"/>
    </w:pPr>
    <w:rPr>
      <w:i/>
    </w:rPr>
  </w:style>
  <w:style w:type="character" w:customStyle="1" w:styleId="discussionChar">
    <w:name w:val="discussion Char"/>
    <w:link w:val="discussion"/>
    <w:rsid w:val="00A906B2"/>
    <w:rPr>
      <w:rFonts w:ascii="Arial" w:hAnsi="Arial"/>
      <w:i/>
      <w:spacing w:val="-3"/>
      <w:lang w:val="en-US" w:eastAsia="en-US" w:bidi="ar-SA"/>
    </w:rPr>
  </w:style>
  <w:style w:type="paragraph" w:customStyle="1" w:styleId="CenteredDate">
    <w:name w:val="CenteredDate"/>
    <w:basedOn w:val="Normal"/>
    <w:qFormat/>
    <w:rsid w:val="00AE17F2"/>
    <w:pPr>
      <w:jc w:val="center"/>
    </w:pPr>
    <w:rPr>
      <w:bCs/>
      <w:noProof/>
      <w:sz w:val="28"/>
    </w:rPr>
  </w:style>
  <w:style w:type="paragraph" w:customStyle="1" w:styleId="NormalFirst">
    <w:name w:val="NormalFirst"/>
    <w:basedOn w:val="Normal"/>
    <w:next w:val="Normal"/>
    <w:qFormat/>
    <w:rsid w:val="00C563AB"/>
    <w:pPr>
      <w:spacing w:before="60"/>
    </w:pPr>
  </w:style>
  <w:style w:type="paragraph" w:styleId="BodyText">
    <w:name w:val="Body Text"/>
    <w:basedOn w:val="Normal"/>
    <w:link w:val="BodyTextChar"/>
    <w:rsid w:val="007865E2"/>
  </w:style>
  <w:style w:type="character" w:customStyle="1" w:styleId="BodyTextChar">
    <w:name w:val="Body Text Char"/>
    <w:link w:val="BodyText"/>
    <w:rsid w:val="007865E2"/>
    <w:rPr>
      <w:rFonts w:ascii="Arial" w:hAnsi="Arial"/>
      <w:spacing w:val="-3"/>
    </w:rPr>
  </w:style>
  <w:style w:type="paragraph" w:customStyle="1" w:styleId="Cells">
    <w:name w:val="Cells"/>
    <w:basedOn w:val="Normal"/>
    <w:qFormat/>
    <w:rsid w:val="003E2035"/>
    <w:pPr>
      <w:spacing w:before="40" w:after="40"/>
      <w:ind w:left="0"/>
      <w:jc w:val="left"/>
    </w:pPr>
    <w:rPr>
      <w:sz w:val="18"/>
      <w:szCs w:val="18"/>
    </w:rPr>
  </w:style>
  <w:style w:type="paragraph" w:customStyle="1" w:styleId="Definition">
    <w:name w:val="Definition"/>
    <w:basedOn w:val="Normal"/>
    <w:qFormat/>
    <w:rsid w:val="00D15266"/>
    <w:pPr>
      <w:ind w:left="3420" w:hanging="3060"/>
    </w:pPr>
  </w:style>
  <w:style w:type="paragraph" w:styleId="BalloonText">
    <w:name w:val="Balloon Text"/>
    <w:basedOn w:val="Normal"/>
    <w:link w:val="BalloonTextChar"/>
    <w:rsid w:val="004549F3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4549F3"/>
    <w:rPr>
      <w:rFonts w:ascii="Lucida Grande" w:hAnsi="Lucida Grande"/>
      <w:spacing w:val="-3"/>
      <w:sz w:val="18"/>
      <w:szCs w:val="18"/>
    </w:rPr>
  </w:style>
  <w:style w:type="character" w:styleId="CommentReference">
    <w:name w:val="annotation reference"/>
    <w:basedOn w:val="DefaultParagraphFont"/>
    <w:unhideWhenUsed/>
    <w:rsid w:val="0064574E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64574E"/>
    <w:pPr>
      <w:spacing w:after="0"/>
      <w:ind w:left="0"/>
    </w:pPr>
    <w:rPr>
      <w:rFonts w:ascii="Times" w:eastAsia="Cambria" w:hAnsi="Times"/>
      <w:spacing w:val="0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574E"/>
    <w:rPr>
      <w:rFonts w:ascii="Times" w:eastAsia="Cambria" w:hAnsi="Times"/>
      <w:sz w:val="24"/>
      <w:szCs w:val="24"/>
    </w:rPr>
  </w:style>
  <w:style w:type="paragraph" w:customStyle="1" w:styleId="ReferenceDocument">
    <w:name w:val="ReferenceDocument"/>
    <w:basedOn w:val="Normal"/>
    <w:qFormat/>
    <w:rsid w:val="00175F44"/>
    <w:pPr>
      <w:numPr>
        <w:numId w:val="19"/>
      </w:numPr>
      <w:tabs>
        <w:tab w:val="clear" w:pos="1080"/>
        <w:tab w:val="left" w:pos="7200"/>
      </w:tabs>
      <w:ind w:hanging="720"/>
    </w:pPr>
  </w:style>
  <w:style w:type="table" w:styleId="TableGrid">
    <w:name w:val="Table Grid"/>
    <w:basedOn w:val="TableProfessional"/>
    <w:rsid w:val="0074620C"/>
    <w:pPr>
      <w:spacing w:before="0" w:after="0"/>
      <w:ind w:left="0"/>
      <w:jc w:val="center"/>
    </w:pPr>
    <w:rPr>
      <w:rFonts w:ascii="Arial" w:hAnsi="Arial"/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rsid w:val="0074620C"/>
    <w:pPr>
      <w:spacing w:before="120" w:after="120"/>
      <w:ind w:left="3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BodyTextIndent2">
    <w:name w:val="Body Text Indent 2"/>
    <w:basedOn w:val="Normal"/>
    <w:link w:val="BodyTextIndent2Char"/>
    <w:rsid w:val="00FB1C6E"/>
    <w:pPr>
      <w:spacing w:line="480" w:lineRule="auto"/>
    </w:pPr>
  </w:style>
  <w:style w:type="character" w:customStyle="1" w:styleId="BodyTextIndent2Char">
    <w:name w:val="Body Text Indent 2 Char"/>
    <w:basedOn w:val="DefaultParagraphFont"/>
    <w:link w:val="BodyTextIndent2"/>
    <w:rsid w:val="00FB1C6E"/>
    <w:rPr>
      <w:rFonts w:ascii="Arial" w:hAnsi="Arial"/>
      <w:spacing w:val="-3"/>
    </w:rPr>
  </w:style>
  <w:style w:type="paragraph" w:styleId="ListParagraph">
    <w:name w:val="List Paragraph"/>
    <w:basedOn w:val="Normal"/>
    <w:rsid w:val="00052DF5"/>
    <w:pPr>
      <w:ind w:left="720"/>
      <w:contextualSpacing/>
    </w:pPr>
  </w:style>
  <w:style w:type="character" w:styleId="FollowedHyperlink">
    <w:name w:val="FollowedHyperlink"/>
    <w:basedOn w:val="DefaultParagraphFont"/>
    <w:rsid w:val="00613377"/>
    <w:rPr>
      <w:color w:val="9775A7" w:themeColor="followedHyperlink"/>
      <w:u w:val="single"/>
    </w:rPr>
  </w:style>
  <w:style w:type="paragraph" w:customStyle="1" w:styleId="SPIEbodytext">
    <w:name w:val="SPIE body text"/>
    <w:basedOn w:val="Normal"/>
    <w:link w:val="SPIEbodytextCharChar"/>
    <w:rsid w:val="005F38F8"/>
    <w:pPr>
      <w:spacing w:before="0"/>
      <w:ind w:left="0"/>
    </w:pPr>
    <w:rPr>
      <w:rFonts w:ascii="Times New Roman" w:hAnsi="Times New Roman"/>
      <w:spacing w:val="0"/>
      <w:szCs w:val="24"/>
    </w:rPr>
  </w:style>
  <w:style w:type="character" w:customStyle="1" w:styleId="SPIEbodytextCharChar">
    <w:name w:val="SPIE body text Char Char"/>
    <w:basedOn w:val="DefaultParagraphFont"/>
    <w:link w:val="SPIEbodytext"/>
    <w:rsid w:val="005F38F8"/>
    <w:rPr>
      <w:szCs w:val="24"/>
    </w:rPr>
  </w:style>
  <w:style w:type="paragraph" w:customStyle="1" w:styleId="SPIEfigurecaption">
    <w:name w:val="SPIE figure caption"/>
    <w:basedOn w:val="Normal"/>
    <w:next w:val="SPIEbodytext"/>
    <w:link w:val="SPIEfigurecaptionChar"/>
    <w:uiPriority w:val="99"/>
    <w:rsid w:val="005F38F8"/>
    <w:pPr>
      <w:spacing w:before="0"/>
      <w:ind w:right="360"/>
      <w:jc w:val="left"/>
    </w:pPr>
    <w:rPr>
      <w:rFonts w:ascii="Times New Roman" w:hAnsi="Times New Roman"/>
      <w:spacing w:val="0"/>
      <w:sz w:val="18"/>
    </w:rPr>
  </w:style>
  <w:style w:type="character" w:customStyle="1" w:styleId="SPIEfigurecaptionChar">
    <w:name w:val="SPIE figure caption Char"/>
    <w:basedOn w:val="DefaultParagraphFont"/>
    <w:link w:val="SPIEfigurecaption"/>
    <w:uiPriority w:val="99"/>
    <w:rsid w:val="005F38F8"/>
    <w:rPr>
      <w:sz w:val="18"/>
    </w:rPr>
  </w:style>
  <w:style w:type="paragraph" w:customStyle="1" w:styleId="SPIEreferencelisting">
    <w:name w:val="SPIE reference listing"/>
    <w:basedOn w:val="Normal"/>
    <w:rsid w:val="007946AC"/>
    <w:pPr>
      <w:numPr>
        <w:numId w:val="22"/>
      </w:numPr>
      <w:spacing w:before="0" w:after="0"/>
    </w:pPr>
    <w:rPr>
      <w:rFonts w:ascii="Times New Roman" w:hAnsi="Times New Roman"/>
      <w:spacing w:val="0"/>
    </w:rPr>
  </w:style>
  <w:style w:type="paragraph" w:styleId="EndnoteText">
    <w:name w:val="endnote text"/>
    <w:basedOn w:val="Normal"/>
    <w:link w:val="EndnoteTextChar"/>
    <w:rsid w:val="000D0AB3"/>
    <w:pPr>
      <w:spacing w:before="0" w:after="0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rsid w:val="000D0AB3"/>
    <w:rPr>
      <w:rFonts w:ascii="Arial" w:hAnsi="Arial"/>
      <w:spacing w:val="-3"/>
      <w:sz w:val="24"/>
      <w:szCs w:val="24"/>
    </w:rPr>
  </w:style>
  <w:style w:type="character" w:styleId="EndnoteReference">
    <w:name w:val="endnote reference"/>
    <w:basedOn w:val="DefaultParagraphFont"/>
    <w:rsid w:val="000D0AB3"/>
    <w:rPr>
      <w:vertAlign w:val="superscript"/>
    </w:rPr>
  </w:style>
  <w:style w:type="paragraph" w:customStyle="1" w:styleId="CenteredSectionTitle">
    <w:name w:val="CenteredSectionTitle"/>
    <w:basedOn w:val="Normal"/>
    <w:qFormat/>
    <w:rsid w:val="00D21186"/>
    <w:pPr>
      <w:pageBreakBefore/>
      <w:tabs>
        <w:tab w:val="left" w:pos="7200"/>
      </w:tabs>
      <w:jc w:val="center"/>
    </w:pPr>
    <w:rPr>
      <w:b/>
      <w:sz w:val="28"/>
      <w:szCs w:val="28"/>
    </w:rPr>
  </w:style>
  <w:style w:type="paragraph" w:customStyle="1" w:styleId="MyHeading">
    <w:name w:val="MyHeading"/>
    <w:basedOn w:val="Normal"/>
    <w:qFormat/>
    <w:rsid w:val="0062050D"/>
    <w:pPr>
      <w:pBdr>
        <w:bottom w:val="single" w:sz="6" w:space="1" w:color="auto"/>
      </w:pBdr>
      <w:tabs>
        <w:tab w:val="left" w:pos="907"/>
        <w:tab w:val="right" w:pos="8640"/>
      </w:tabs>
      <w:spacing w:before="0"/>
      <w:ind w:left="0"/>
    </w:pPr>
    <w:rPr>
      <w:b/>
      <w:smallCaps/>
    </w:rPr>
  </w:style>
  <w:style w:type="paragraph" w:customStyle="1" w:styleId="QuoteSection">
    <w:name w:val="QuoteSection"/>
    <w:basedOn w:val="Normal"/>
    <w:qFormat/>
    <w:rsid w:val="009014CF"/>
    <w:pPr>
      <w:ind w:left="1440" w:right="1080"/>
    </w:pPr>
    <w:rPr>
      <w:i/>
    </w:rPr>
  </w:style>
  <w:style w:type="paragraph" w:customStyle="1" w:styleId="DocList">
    <w:name w:val="DocList"/>
    <w:basedOn w:val="Normal"/>
    <w:autoRedefine/>
    <w:rsid w:val="00481FE8"/>
    <w:pPr>
      <w:numPr>
        <w:numId w:val="26"/>
      </w:numPr>
      <w:tabs>
        <w:tab w:val="clear" w:pos="3059"/>
        <w:tab w:val="left" w:pos="1080"/>
      </w:tabs>
      <w:spacing w:before="60" w:after="0"/>
      <w:ind w:left="1080" w:hanging="533"/>
      <w:jc w:val="left"/>
    </w:pPr>
    <w:rPr>
      <w:rFonts w:ascii="Times New Roman" w:hAnsi="Times New Roman"/>
      <w:noProof/>
      <w:spacing w:val="0"/>
    </w:rPr>
  </w:style>
  <w:style w:type="paragraph" w:customStyle="1" w:styleId="ApplicableDocument">
    <w:name w:val="ApplicableDocument"/>
    <w:basedOn w:val="Normal"/>
    <w:qFormat/>
    <w:rsid w:val="00457F9D"/>
    <w:pPr>
      <w:numPr>
        <w:numId w:val="28"/>
      </w:numPr>
      <w:ind w:hanging="720"/>
    </w:pPr>
  </w:style>
  <w:style w:type="paragraph" w:customStyle="1" w:styleId="NormalQuote">
    <w:name w:val="NormalQuote"/>
    <w:basedOn w:val="Normal"/>
    <w:qFormat/>
    <w:rsid w:val="005A7938"/>
    <w:pPr>
      <w:ind w:left="900" w:right="720"/>
    </w:pPr>
  </w:style>
  <w:style w:type="paragraph" w:customStyle="1" w:styleId="NormalQuoteBullet">
    <w:name w:val="NormalQuoteBullet"/>
    <w:basedOn w:val="NormalQuote"/>
    <w:qFormat/>
    <w:rsid w:val="007272F7"/>
    <w:pPr>
      <w:numPr>
        <w:numId w:val="30"/>
      </w:numPr>
      <w:spacing w:before="0" w:after="0"/>
    </w:pPr>
  </w:style>
  <w:style w:type="paragraph" w:customStyle="1" w:styleId="ReqFollowup">
    <w:name w:val="ReqFollowup"/>
    <w:basedOn w:val="Normal"/>
    <w:qFormat/>
    <w:rsid w:val="00AE3B66"/>
    <w:pPr>
      <w:keepLines/>
      <w:tabs>
        <w:tab w:val="left" w:pos="7200"/>
      </w:tabs>
      <w:spacing w:before="60" w:after="60"/>
      <w:ind w:left="1440" w:hanging="1080"/>
      <w:contextualSpacing/>
    </w:pPr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able of figures" w:uiPriority="99"/>
  </w:latentStyles>
  <w:style w:type="paragraph" w:default="1" w:styleId="Normal">
    <w:name w:val="Normal"/>
    <w:qFormat/>
    <w:rsid w:val="00576AB1"/>
    <w:pPr>
      <w:spacing w:before="120" w:after="120"/>
      <w:ind w:left="360"/>
      <w:jc w:val="both"/>
    </w:pPr>
    <w:rPr>
      <w:rFonts w:ascii="Arial" w:hAnsi="Arial"/>
      <w:spacing w:val="-3"/>
    </w:rPr>
  </w:style>
  <w:style w:type="paragraph" w:styleId="Heading1">
    <w:name w:val="heading 1"/>
    <w:next w:val="NormalFirst"/>
    <w:qFormat/>
    <w:rsid w:val="003A7422"/>
    <w:pPr>
      <w:keepNext/>
      <w:numPr>
        <w:numId w:val="1"/>
      </w:numPr>
      <w:tabs>
        <w:tab w:val="left" w:pos="360"/>
      </w:tabs>
      <w:spacing w:before="240"/>
      <w:ind w:left="374" w:hanging="187"/>
      <w:outlineLvl w:val="0"/>
    </w:pPr>
    <w:rPr>
      <w:rFonts w:ascii="Arial" w:hAnsi="Arial"/>
      <w:b/>
      <w:caps/>
      <w:spacing w:val="-3"/>
      <w:sz w:val="28"/>
    </w:rPr>
  </w:style>
  <w:style w:type="paragraph" w:styleId="Heading2">
    <w:name w:val="heading 2"/>
    <w:basedOn w:val="Normal"/>
    <w:next w:val="NormalFirst"/>
    <w:qFormat/>
    <w:rsid w:val="003A7422"/>
    <w:pPr>
      <w:keepNext/>
      <w:numPr>
        <w:ilvl w:val="1"/>
        <w:numId w:val="1"/>
      </w:numPr>
      <w:spacing w:before="240" w:after="0"/>
      <w:ind w:left="374" w:hanging="187"/>
      <w:outlineLvl w:val="1"/>
    </w:pPr>
    <w:rPr>
      <w:b/>
      <w:smallCaps/>
      <w:sz w:val="24"/>
    </w:rPr>
  </w:style>
  <w:style w:type="paragraph" w:styleId="Heading3">
    <w:name w:val="heading 3"/>
    <w:basedOn w:val="Normal"/>
    <w:next w:val="NormalFirst"/>
    <w:qFormat/>
    <w:rsid w:val="00590824"/>
    <w:pPr>
      <w:numPr>
        <w:ilvl w:val="2"/>
        <w:numId w:val="1"/>
      </w:numPr>
      <w:tabs>
        <w:tab w:val="left" w:pos="360"/>
      </w:tabs>
      <w:spacing w:before="240" w:after="0"/>
      <w:ind w:left="360" w:hanging="180"/>
      <w:outlineLvl w:val="2"/>
    </w:pPr>
    <w:rPr>
      <w:b/>
      <w:iCs/>
    </w:rPr>
  </w:style>
  <w:style w:type="paragraph" w:styleId="Heading4">
    <w:name w:val="heading 4"/>
    <w:basedOn w:val="Normal"/>
    <w:next w:val="NormalFirst"/>
    <w:qFormat/>
    <w:rsid w:val="004033EF"/>
    <w:pPr>
      <w:numPr>
        <w:ilvl w:val="3"/>
        <w:numId w:val="1"/>
      </w:numPr>
      <w:tabs>
        <w:tab w:val="clear" w:pos="180"/>
      </w:tabs>
      <w:spacing w:before="240" w:after="0"/>
      <w:ind w:left="374" w:hanging="187"/>
      <w:outlineLvl w:val="3"/>
    </w:pPr>
    <w:rPr>
      <w:bCs/>
    </w:rPr>
  </w:style>
  <w:style w:type="paragraph" w:styleId="Heading5">
    <w:name w:val="heading 5"/>
    <w:basedOn w:val="Heading4"/>
    <w:next w:val="ret1"/>
    <w:qFormat/>
    <w:rsid w:val="0028351E"/>
    <w:pPr>
      <w:numPr>
        <w:ilvl w:val="4"/>
      </w:numPr>
      <w:ind w:left="360" w:hanging="180"/>
      <w:outlineLvl w:val="4"/>
    </w:pPr>
    <w:rPr>
      <w:b/>
      <w:bCs w:val="0"/>
    </w:rPr>
  </w:style>
  <w:style w:type="paragraph" w:styleId="Heading6">
    <w:name w:val="heading 6"/>
    <w:basedOn w:val="Heading4"/>
    <w:next w:val="ret1"/>
    <w:qFormat/>
    <w:rsid w:val="0028351E"/>
    <w:pPr>
      <w:numPr>
        <w:ilvl w:val="5"/>
      </w:numPr>
      <w:ind w:left="360" w:hanging="180"/>
      <w:outlineLvl w:val="5"/>
    </w:pPr>
  </w:style>
  <w:style w:type="paragraph" w:styleId="Heading7">
    <w:name w:val="heading 7"/>
    <w:basedOn w:val="Heading4"/>
    <w:next w:val="ret1"/>
    <w:qFormat/>
    <w:rsid w:val="0028351E"/>
    <w:pPr>
      <w:numPr>
        <w:ilvl w:val="6"/>
      </w:numPr>
      <w:ind w:left="360" w:hanging="180"/>
      <w:outlineLvl w:val="6"/>
    </w:pPr>
    <w:rPr>
      <w:i/>
    </w:rPr>
  </w:style>
  <w:style w:type="paragraph" w:styleId="Heading8">
    <w:name w:val="heading 8"/>
    <w:basedOn w:val="Heading4"/>
    <w:next w:val="ret1"/>
    <w:qFormat/>
    <w:rsid w:val="0028351E"/>
    <w:pPr>
      <w:numPr>
        <w:ilvl w:val="7"/>
      </w:numPr>
      <w:ind w:left="360" w:hanging="180"/>
      <w:outlineLvl w:val="7"/>
    </w:pPr>
    <w:rPr>
      <w:i/>
    </w:rPr>
  </w:style>
  <w:style w:type="paragraph" w:styleId="Heading9">
    <w:name w:val="heading 9"/>
    <w:basedOn w:val="Heading8"/>
    <w:next w:val="ret1"/>
    <w:qFormat/>
    <w:rsid w:val="0028351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1">
    <w:name w:val="ret1"/>
    <w:basedOn w:val="Normal"/>
    <w:link w:val="ret1Char"/>
    <w:rsid w:val="00D76BD0"/>
    <w:pPr>
      <w:ind w:left="850"/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2">
    <w:name w:val="toc 2"/>
    <w:basedOn w:val="Normal"/>
    <w:next w:val="Normal"/>
    <w:uiPriority w:val="39"/>
    <w:rsid w:val="00AD19D9"/>
    <w:pPr>
      <w:tabs>
        <w:tab w:val="left" w:pos="810"/>
        <w:tab w:val="right" w:leader="dot" w:pos="8640"/>
      </w:tabs>
    </w:pPr>
    <w:rPr>
      <w:noProof/>
    </w:rPr>
  </w:style>
  <w:style w:type="paragraph" w:styleId="TOC1">
    <w:name w:val="toc 1"/>
    <w:basedOn w:val="Normal"/>
    <w:next w:val="Normal"/>
    <w:uiPriority w:val="39"/>
    <w:rsid w:val="009E0CF8"/>
    <w:pPr>
      <w:tabs>
        <w:tab w:val="left" w:pos="360"/>
        <w:tab w:val="right" w:pos="8640"/>
      </w:tabs>
      <w:spacing w:before="160"/>
      <w:ind w:left="0"/>
    </w:pPr>
    <w:rPr>
      <w:b/>
      <w:caps/>
      <w:noProof/>
      <w:u w:val="single"/>
    </w:rPr>
  </w:style>
  <w:style w:type="paragraph" w:styleId="TOC3">
    <w:name w:val="toc 3"/>
    <w:basedOn w:val="Normal"/>
    <w:next w:val="Normal"/>
    <w:uiPriority w:val="39"/>
    <w:rsid w:val="00AD19D9"/>
    <w:pPr>
      <w:tabs>
        <w:tab w:val="left" w:pos="1440"/>
        <w:tab w:val="right" w:leader="dot" w:pos="8640"/>
      </w:tabs>
      <w:spacing w:before="20" w:after="20"/>
      <w:ind w:left="810"/>
    </w:pPr>
    <w:rPr>
      <w:noProof/>
    </w:rPr>
  </w:style>
  <w:style w:type="paragraph" w:customStyle="1" w:styleId="ret2">
    <w:name w:val="ret2"/>
    <w:basedOn w:val="Normal"/>
    <w:pPr>
      <w:ind w:left="1418" w:hanging="426"/>
    </w:pPr>
  </w:style>
  <w:style w:type="paragraph" w:styleId="TOC4">
    <w:name w:val="toc 4"/>
    <w:basedOn w:val="Normal"/>
    <w:next w:val="Normal"/>
    <w:semiHidden/>
    <w:pPr>
      <w:tabs>
        <w:tab w:val="right" w:pos="9355"/>
      </w:tabs>
      <w:ind w:left="660"/>
    </w:pPr>
  </w:style>
  <w:style w:type="paragraph" w:styleId="TOC5">
    <w:name w:val="toc 5"/>
    <w:basedOn w:val="Normal"/>
    <w:next w:val="Normal"/>
    <w:semiHidden/>
    <w:pPr>
      <w:tabs>
        <w:tab w:val="right" w:pos="9355"/>
      </w:tabs>
      <w:ind w:left="880"/>
    </w:pPr>
  </w:style>
  <w:style w:type="paragraph" w:styleId="TOC6">
    <w:name w:val="toc 6"/>
    <w:basedOn w:val="Normal"/>
    <w:next w:val="Normal"/>
    <w:semiHidden/>
    <w:pPr>
      <w:tabs>
        <w:tab w:val="right" w:pos="9355"/>
      </w:tabs>
      <w:ind w:left="1100"/>
    </w:pPr>
  </w:style>
  <w:style w:type="paragraph" w:styleId="TOC7">
    <w:name w:val="toc 7"/>
    <w:basedOn w:val="Normal"/>
    <w:next w:val="Normal"/>
    <w:semiHidden/>
    <w:pPr>
      <w:tabs>
        <w:tab w:val="right" w:pos="9355"/>
      </w:tabs>
      <w:ind w:left="1320"/>
    </w:pPr>
  </w:style>
  <w:style w:type="paragraph" w:styleId="TOC8">
    <w:name w:val="toc 8"/>
    <w:basedOn w:val="Normal"/>
    <w:next w:val="Normal"/>
    <w:semiHidden/>
    <w:pPr>
      <w:tabs>
        <w:tab w:val="right" w:pos="9355"/>
      </w:tabs>
      <w:ind w:left="1540"/>
    </w:pPr>
  </w:style>
  <w:style w:type="paragraph" w:styleId="TOC9">
    <w:name w:val="toc 9"/>
    <w:basedOn w:val="Normal"/>
    <w:next w:val="Normal"/>
    <w:semiHidden/>
    <w:pPr>
      <w:tabs>
        <w:tab w:val="right" w:pos="9355"/>
      </w:tabs>
      <w:ind w:left="1760"/>
    </w:pPr>
  </w:style>
  <w:style w:type="paragraph" w:customStyle="1" w:styleId="ret3">
    <w:name w:val="ret3"/>
    <w:basedOn w:val="ret2"/>
  </w:style>
  <w:style w:type="paragraph" w:customStyle="1" w:styleId="ret4">
    <w:name w:val="ret4"/>
    <w:basedOn w:val="Normal"/>
    <w:pPr>
      <w:ind w:left="1418"/>
    </w:pPr>
  </w:style>
  <w:style w:type="paragraph" w:customStyle="1" w:styleId="ssencadre">
    <w:name w:val="ssencadre"/>
    <w:basedOn w:val="Normal"/>
    <w:pPr>
      <w:jc w:val="center"/>
    </w:pPr>
    <w:rPr>
      <w:b/>
      <w:caps/>
      <w:sz w:val="24"/>
    </w:rPr>
  </w:style>
  <w:style w:type="paragraph" w:customStyle="1" w:styleId="ret5">
    <w:name w:val="ret5"/>
    <w:basedOn w:val="ret4"/>
    <w:pPr>
      <w:ind w:left="1843" w:hanging="425"/>
    </w:pPr>
  </w:style>
  <w:style w:type="paragraph" w:customStyle="1" w:styleId="ret6">
    <w:name w:val="ret6"/>
    <w:basedOn w:val="ret5"/>
    <w:pPr>
      <w:ind w:hanging="424"/>
    </w:pPr>
  </w:style>
  <w:style w:type="paragraph" w:customStyle="1" w:styleId="ret7">
    <w:name w:val="ret7"/>
    <w:basedOn w:val="Heading4"/>
    <w:next w:val="ret1"/>
    <w:pPr>
      <w:spacing w:before="0"/>
      <w:ind w:left="1843" w:firstLine="0"/>
      <w:outlineLvl w:val="9"/>
    </w:pPr>
    <w:rPr>
      <w:i/>
    </w:rPr>
  </w:style>
  <w:style w:type="paragraph" w:customStyle="1" w:styleId="ret8">
    <w:name w:val="ret8"/>
    <w:basedOn w:val="ret6"/>
    <w:pPr>
      <w:ind w:left="2127" w:hanging="426"/>
    </w:pPr>
  </w:style>
  <w:style w:type="paragraph" w:customStyle="1" w:styleId="ret9">
    <w:name w:val="ret9"/>
    <w:basedOn w:val="ret3"/>
    <w:pPr>
      <w:ind w:left="2127"/>
    </w:pPr>
  </w:style>
  <w:style w:type="paragraph" w:customStyle="1" w:styleId="changerecord">
    <w:name w:val="changerecord"/>
    <w:basedOn w:val="Normal"/>
    <w:pPr>
      <w:tabs>
        <w:tab w:val="left" w:pos="1134"/>
        <w:tab w:val="right" w:leader="dot" w:pos="7088"/>
        <w:tab w:val="left" w:pos="7371"/>
        <w:tab w:val="left" w:pos="8222"/>
      </w:tabs>
      <w:spacing w:after="480"/>
      <w:jc w:val="center"/>
    </w:pPr>
    <w:rPr>
      <w:spacing w:val="160"/>
      <w:sz w:val="28"/>
    </w:rPr>
  </w:style>
  <w:style w:type="paragraph" w:customStyle="1" w:styleId="contents">
    <w:name w:val="contents"/>
    <w:basedOn w:val="Normal"/>
    <w:pPr>
      <w:tabs>
        <w:tab w:val="left" w:pos="1134"/>
        <w:tab w:val="right" w:leader="dot" w:pos="7088"/>
        <w:tab w:val="left" w:pos="7371"/>
        <w:tab w:val="left" w:pos="8222"/>
      </w:tabs>
      <w:spacing w:before="240"/>
      <w:ind w:left="3402" w:hanging="3402"/>
      <w:jc w:val="center"/>
    </w:pPr>
    <w:rPr>
      <w:spacing w:val="160"/>
      <w:kern w:val="24"/>
      <w:sz w:val="28"/>
      <w:lang w:val="fr-FR"/>
    </w:rPr>
  </w:style>
  <w:style w:type="paragraph" w:customStyle="1" w:styleId="MajorTitle">
    <w:name w:val="Major Title"/>
    <w:basedOn w:val="Normal"/>
    <w:next w:val="Normal"/>
    <w:rsid w:val="0019119A"/>
    <w:pPr>
      <w:spacing w:before="240"/>
      <w:jc w:val="center"/>
    </w:pPr>
    <w:rPr>
      <w:b/>
      <w:bCs/>
      <w:smallCaps/>
      <w:sz w:val="44"/>
    </w:rPr>
  </w:style>
  <w:style w:type="paragraph" w:customStyle="1" w:styleId="MinorTitle">
    <w:name w:val="Minor Title"/>
    <w:basedOn w:val="MajorTitle"/>
    <w:next w:val="Normal"/>
    <w:rPr>
      <w:smallCaps w:val="0"/>
      <w:sz w:val="3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aption">
    <w:name w:val="caption"/>
    <w:basedOn w:val="Normal"/>
    <w:next w:val="Normal"/>
    <w:qFormat/>
    <w:rPr>
      <w:i/>
    </w:rPr>
  </w:style>
  <w:style w:type="character" w:styleId="PageNumber">
    <w:name w:val="page number"/>
    <w:rsid w:val="00621D08"/>
  </w:style>
  <w:style w:type="character" w:styleId="Hyperlink">
    <w:name w:val="Hyperlink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06269B"/>
    <w:pPr>
      <w:tabs>
        <w:tab w:val="left" w:pos="990"/>
        <w:tab w:val="right" w:leader="dot" w:pos="8630"/>
      </w:tabs>
      <w:ind w:left="990" w:hanging="990"/>
      <w:jc w:val="left"/>
    </w:pPr>
    <w:rPr>
      <w:noProof/>
    </w:rPr>
  </w:style>
  <w:style w:type="character" w:customStyle="1" w:styleId="ret1Char">
    <w:name w:val="ret1 Char"/>
    <w:link w:val="ret1"/>
    <w:rsid w:val="00D76BD0"/>
    <w:rPr>
      <w:rFonts w:ascii="Arial" w:hAnsi="Arial"/>
      <w:spacing w:val="-3"/>
      <w:lang w:val="en-US" w:eastAsia="en-US" w:bidi="ar-SA"/>
    </w:rPr>
  </w:style>
  <w:style w:type="paragraph" w:customStyle="1" w:styleId="DateIssued">
    <w:name w:val="DateIssued"/>
    <w:basedOn w:val="Normal"/>
    <w:pPr>
      <w:jc w:val="center"/>
    </w:pPr>
    <w:rPr>
      <w:bCs/>
      <w:sz w:val="28"/>
    </w:rPr>
  </w:style>
  <w:style w:type="paragraph" w:customStyle="1" w:styleId="req">
    <w:name w:val="req"/>
    <w:basedOn w:val="ret1"/>
    <w:link w:val="reqChar"/>
    <w:qFormat/>
    <w:rsid w:val="00122F84"/>
    <w:pPr>
      <w:ind w:left="360"/>
    </w:pPr>
  </w:style>
  <w:style w:type="character" w:customStyle="1" w:styleId="reqChar">
    <w:name w:val="req Char"/>
    <w:basedOn w:val="ret1Char"/>
    <w:link w:val="req"/>
    <w:rsid w:val="00122F84"/>
    <w:rPr>
      <w:rFonts w:ascii="Arial" w:hAnsi="Arial"/>
      <w:spacing w:val="-3"/>
      <w:lang w:val="en-US" w:eastAsia="en-US" w:bidi="ar-SA"/>
    </w:rPr>
  </w:style>
  <w:style w:type="paragraph" w:customStyle="1" w:styleId="Styleret1Red">
    <w:name w:val="Style ret1 + Red"/>
    <w:basedOn w:val="ret1"/>
    <w:next w:val="ret1"/>
    <w:link w:val="Styleret1RedChar"/>
    <w:rsid w:val="00206ACA"/>
    <w:rPr>
      <w:color w:val="FF0000"/>
    </w:rPr>
  </w:style>
  <w:style w:type="character" w:customStyle="1" w:styleId="Styleret1RedChar">
    <w:name w:val="Style ret1 + Red Char"/>
    <w:link w:val="Styleret1Red"/>
    <w:rsid w:val="00206ACA"/>
    <w:rPr>
      <w:rFonts w:ascii="Arial" w:hAnsi="Arial"/>
      <w:color w:val="FF0000"/>
      <w:spacing w:val="-3"/>
      <w:lang w:val="en-US" w:eastAsia="en-US" w:bidi="ar-SA"/>
    </w:rPr>
  </w:style>
  <w:style w:type="paragraph" w:customStyle="1" w:styleId="discussion">
    <w:name w:val="discussion"/>
    <w:basedOn w:val="req"/>
    <w:link w:val="discussionChar"/>
    <w:rsid w:val="00A906B2"/>
    <w:pPr>
      <w:jc w:val="left"/>
    </w:pPr>
    <w:rPr>
      <w:i/>
    </w:rPr>
  </w:style>
  <w:style w:type="character" w:customStyle="1" w:styleId="discussionChar">
    <w:name w:val="discussion Char"/>
    <w:link w:val="discussion"/>
    <w:rsid w:val="00A906B2"/>
    <w:rPr>
      <w:rFonts w:ascii="Arial" w:hAnsi="Arial"/>
      <w:i/>
      <w:spacing w:val="-3"/>
      <w:lang w:val="en-US" w:eastAsia="en-US" w:bidi="ar-SA"/>
    </w:rPr>
  </w:style>
  <w:style w:type="paragraph" w:customStyle="1" w:styleId="CenteredDate">
    <w:name w:val="CenteredDate"/>
    <w:basedOn w:val="Normal"/>
    <w:qFormat/>
    <w:rsid w:val="00AE17F2"/>
    <w:pPr>
      <w:jc w:val="center"/>
    </w:pPr>
    <w:rPr>
      <w:bCs/>
      <w:noProof/>
      <w:sz w:val="28"/>
    </w:rPr>
  </w:style>
  <w:style w:type="paragraph" w:customStyle="1" w:styleId="NormalFirst">
    <w:name w:val="NormalFirst"/>
    <w:basedOn w:val="Normal"/>
    <w:next w:val="Normal"/>
    <w:qFormat/>
    <w:rsid w:val="00C563AB"/>
    <w:pPr>
      <w:spacing w:before="60"/>
    </w:pPr>
  </w:style>
  <w:style w:type="paragraph" w:styleId="BodyText">
    <w:name w:val="Body Text"/>
    <w:basedOn w:val="Normal"/>
    <w:link w:val="BodyTextChar"/>
    <w:rsid w:val="007865E2"/>
  </w:style>
  <w:style w:type="character" w:customStyle="1" w:styleId="BodyTextChar">
    <w:name w:val="Body Text Char"/>
    <w:link w:val="BodyText"/>
    <w:rsid w:val="007865E2"/>
    <w:rPr>
      <w:rFonts w:ascii="Arial" w:hAnsi="Arial"/>
      <w:spacing w:val="-3"/>
    </w:rPr>
  </w:style>
  <w:style w:type="paragraph" w:customStyle="1" w:styleId="Cells">
    <w:name w:val="Cells"/>
    <w:basedOn w:val="Normal"/>
    <w:qFormat/>
    <w:rsid w:val="003E2035"/>
    <w:pPr>
      <w:spacing w:before="40" w:after="40"/>
      <w:ind w:left="0"/>
      <w:jc w:val="left"/>
    </w:pPr>
    <w:rPr>
      <w:sz w:val="18"/>
      <w:szCs w:val="18"/>
    </w:rPr>
  </w:style>
  <w:style w:type="paragraph" w:customStyle="1" w:styleId="Definition">
    <w:name w:val="Definition"/>
    <w:basedOn w:val="Normal"/>
    <w:qFormat/>
    <w:rsid w:val="00D15266"/>
    <w:pPr>
      <w:ind w:left="3420" w:hanging="3060"/>
    </w:pPr>
  </w:style>
  <w:style w:type="paragraph" w:styleId="BalloonText">
    <w:name w:val="Balloon Text"/>
    <w:basedOn w:val="Normal"/>
    <w:link w:val="BalloonTextChar"/>
    <w:rsid w:val="004549F3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4549F3"/>
    <w:rPr>
      <w:rFonts w:ascii="Lucida Grande" w:hAnsi="Lucida Grande"/>
      <w:spacing w:val="-3"/>
      <w:sz w:val="18"/>
      <w:szCs w:val="18"/>
    </w:rPr>
  </w:style>
  <w:style w:type="character" w:styleId="CommentReference">
    <w:name w:val="annotation reference"/>
    <w:basedOn w:val="DefaultParagraphFont"/>
    <w:unhideWhenUsed/>
    <w:rsid w:val="0064574E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64574E"/>
    <w:pPr>
      <w:spacing w:after="0"/>
      <w:ind w:left="0"/>
    </w:pPr>
    <w:rPr>
      <w:rFonts w:ascii="Times" w:eastAsia="Cambria" w:hAnsi="Times"/>
      <w:spacing w:val="0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574E"/>
    <w:rPr>
      <w:rFonts w:ascii="Times" w:eastAsia="Cambria" w:hAnsi="Times"/>
      <w:sz w:val="24"/>
      <w:szCs w:val="24"/>
    </w:rPr>
  </w:style>
  <w:style w:type="paragraph" w:customStyle="1" w:styleId="ReferenceDocument">
    <w:name w:val="ReferenceDocument"/>
    <w:basedOn w:val="Normal"/>
    <w:qFormat/>
    <w:rsid w:val="00175F44"/>
    <w:pPr>
      <w:numPr>
        <w:numId w:val="19"/>
      </w:numPr>
      <w:tabs>
        <w:tab w:val="clear" w:pos="1080"/>
        <w:tab w:val="left" w:pos="7200"/>
      </w:tabs>
      <w:ind w:hanging="720"/>
    </w:pPr>
  </w:style>
  <w:style w:type="table" w:styleId="TableGrid">
    <w:name w:val="Table Grid"/>
    <w:basedOn w:val="TableProfessional"/>
    <w:rsid w:val="0074620C"/>
    <w:pPr>
      <w:spacing w:before="0" w:after="0"/>
      <w:ind w:left="0"/>
      <w:jc w:val="center"/>
    </w:pPr>
    <w:rPr>
      <w:rFonts w:ascii="Arial" w:hAnsi="Arial"/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rsid w:val="0074620C"/>
    <w:pPr>
      <w:spacing w:before="120" w:after="120"/>
      <w:ind w:left="3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BodyTextIndent2">
    <w:name w:val="Body Text Indent 2"/>
    <w:basedOn w:val="Normal"/>
    <w:link w:val="BodyTextIndent2Char"/>
    <w:rsid w:val="00FB1C6E"/>
    <w:pPr>
      <w:spacing w:line="480" w:lineRule="auto"/>
    </w:pPr>
  </w:style>
  <w:style w:type="character" w:customStyle="1" w:styleId="BodyTextIndent2Char">
    <w:name w:val="Body Text Indent 2 Char"/>
    <w:basedOn w:val="DefaultParagraphFont"/>
    <w:link w:val="BodyTextIndent2"/>
    <w:rsid w:val="00FB1C6E"/>
    <w:rPr>
      <w:rFonts w:ascii="Arial" w:hAnsi="Arial"/>
      <w:spacing w:val="-3"/>
    </w:rPr>
  </w:style>
  <w:style w:type="paragraph" w:styleId="ListParagraph">
    <w:name w:val="List Paragraph"/>
    <w:basedOn w:val="Normal"/>
    <w:rsid w:val="00052DF5"/>
    <w:pPr>
      <w:ind w:left="720"/>
      <w:contextualSpacing/>
    </w:pPr>
  </w:style>
  <w:style w:type="character" w:styleId="FollowedHyperlink">
    <w:name w:val="FollowedHyperlink"/>
    <w:basedOn w:val="DefaultParagraphFont"/>
    <w:rsid w:val="00613377"/>
    <w:rPr>
      <w:color w:val="9775A7" w:themeColor="followedHyperlink"/>
      <w:u w:val="single"/>
    </w:rPr>
  </w:style>
  <w:style w:type="paragraph" w:customStyle="1" w:styleId="SPIEbodytext">
    <w:name w:val="SPIE body text"/>
    <w:basedOn w:val="Normal"/>
    <w:link w:val="SPIEbodytextCharChar"/>
    <w:rsid w:val="005F38F8"/>
    <w:pPr>
      <w:spacing w:before="0"/>
      <w:ind w:left="0"/>
    </w:pPr>
    <w:rPr>
      <w:rFonts w:ascii="Times New Roman" w:hAnsi="Times New Roman"/>
      <w:spacing w:val="0"/>
      <w:szCs w:val="24"/>
    </w:rPr>
  </w:style>
  <w:style w:type="character" w:customStyle="1" w:styleId="SPIEbodytextCharChar">
    <w:name w:val="SPIE body text Char Char"/>
    <w:basedOn w:val="DefaultParagraphFont"/>
    <w:link w:val="SPIEbodytext"/>
    <w:rsid w:val="005F38F8"/>
    <w:rPr>
      <w:szCs w:val="24"/>
    </w:rPr>
  </w:style>
  <w:style w:type="paragraph" w:customStyle="1" w:styleId="SPIEfigurecaption">
    <w:name w:val="SPIE figure caption"/>
    <w:basedOn w:val="Normal"/>
    <w:next w:val="SPIEbodytext"/>
    <w:link w:val="SPIEfigurecaptionChar"/>
    <w:uiPriority w:val="99"/>
    <w:rsid w:val="005F38F8"/>
    <w:pPr>
      <w:spacing w:before="0"/>
      <w:ind w:right="360"/>
      <w:jc w:val="left"/>
    </w:pPr>
    <w:rPr>
      <w:rFonts w:ascii="Times New Roman" w:hAnsi="Times New Roman"/>
      <w:spacing w:val="0"/>
      <w:sz w:val="18"/>
    </w:rPr>
  </w:style>
  <w:style w:type="character" w:customStyle="1" w:styleId="SPIEfigurecaptionChar">
    <w:name w:val="SPIE figure caption Char"/>
    <w:basedOn w:val="DefaultParagraphFont"/>
    <w:link w:val="SPIEfigurecaption"/>
    <w:uiPriority w:val="99"/>
    <w:rsid w:val="005F38F8"/>
    <w:rPr>
      <w:sz w:val="18"/>
    </w:rPr>
  </w:style>
  <w:style w:type="paragraph" w:customStyle="1" w:styleId="SPIEreferencelisting">
    <w:name w:val="SPIE reference listing"/>
    <w:basedOn w:val="Normal"/>
    <w:rsid w:val="007946AC"/>
    <w:pPr>
      <w:numPr>
        <w:numId w:val="22"/>
      </w:numPr>
      <w:spacing w:before="0" w:after="0"/>
    </w:pPr>
    <w:rPr>
      <w:rFonts w:ascii="Times New Roman" w:hAnsi="Times New Roman"/>
      <w:spacing w:val="0"/>
    </w:rPr>
  </w:style>
  <w:style w:type="paragraph" w:styleId="EndnoteText">
    <w:name w:val="endnote text"/>
    <w:basedOn w:val="Normal"/>
    <w:link w:val="EndnoteTextChar"/>
    <w:rsid w:val="000D0AB3"/>
    <w:pPr>
      <w:spacing w:before="0" w:after="0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rsid w:val="000D0AB3"/>
    <w:rPr>
      <w:rFonts w:ascii="Arial" w:hAnsi="Arial"/>
      <w:spacing w:val="-3"/>
      <w:sz w:val="24"/>
      <w:szCs w:val="24"/>
    </w:rPr>
  </w:style>
  <w:style w:type="character" w:styleId="EndnoteReference">
    <w:name w:val="endnote reference"/>
    <w:basedOn w:val="DefaultParagraphFont"/>
    <w:rsid w:val="000D0AB3"/>
    <w:rPr>
      <w:vertAlign w:val="superscript"/>
    </w:rPr>
  </w:style>
  <w:style w:type="paragraph" w:customStyle="1" w:styleId="CenteredSectionTitle">
    <w:name w:val="CenteredSectionTitle"/>
    <w:basedOn w:val="Normal"/>
    <w:qFormat/>
    <w:rsid w:val="00D21186"/>
    <w:pPr>
      <w:pageBreakBefore/>
      <w:tabs>
        <w:tab w:val="left" w:pos="7200"/>
      </w:tabs>
      <w:jc w:val="center"/>
    </w:pPr>
    <w:rPr>
      <w:b/>
      <w:sz w:val="28"/>
      <w:szCs w:val="28"/>
    </w:rPr>
  </w:style>
  <w:style w:type="paragraph" w:customStyle="1" w:styleId="MyHeading">
    <w:name w:val="MyHeading"/>
    <w:basedOn w:val="Normal"/>
    <w:qFormat/>
    <w:rsid w:val="0062050D"/>
    <w:pPr>
      <w:pBdr>
        <w:bottom w:val="single" w:sz="6" w:space="1" w:color="auto"/>
      </w:pBdr>
      <w:tabs>
        <w:tab w:val="left" w:pos="907"/>
        <w:tab w:val="right" w:pos="8640"/>
      </w:tabs>
      <w:spacing w:before="0"/>
      <w:ind w:left="0"/>
    </w:pPr>
    <w:rPr>
      <w:b/>
      <w:smallCaps/>
    </w:rPr>
  </w:style>
  <w:style w:type="paragraph" w:customStyle="1" w:styleId="QuoteSection">
    <w:name w:val="QuoteSection"/>
    <w:basedOn w:val="Normal"/>
    <w:qFormat/>
    <w:rsid w:val="009014CF"/>
    <w:pPr>
      <w:ind w:left="1440" w:right="1080"/>
    </w:pPr>
    <w:rPr>
      <w:i/>
    </w:rPr>
  </w:style>
  <w:style w:type="paragraph" w:customStyle="1" w:styleId="DocList">
    <w:name w:val="DocList"/>
    <w:basedOn w:val="Normal"/>
    <w:autoRedefine/>
    <w:rsid w:val="00481FE8"/>
    <w:pPr>
      <w:numPr>
        <w:numId w:val="26"/>
      </w:numPr>
      <w:tabs>
        <w:tab w:val="clear" w:pos="3059"/>
        <w:tab w:val="left" w:pos="1080"/>
      </w:tabs>
      <w:spacing w:before="60" w:after="0"/>
      <w:ind w:left="1080" w:hanging="533"/>
      <w:jc w:val="left"/>
    </w:pPr>
    <w:rPr>
      <w:rFonts w:ascii="Times New Roman" w:hAnsi="Times New Roman"/>
      <w:noProof/>
      <w:spacing w:val="0"/>
    </w:rPr>
  </w:style>
  <w:style w:type="paragraph" w:customStyle="1" w:styleId="ApplicableDocument">
    <w:name w:val="ApplicableDocument"/>
    <w:basedOn w:val="Normal"/>
    <w:qFormat/>
    <w:rsid w:val="00457F9D"/>
    <w:pPr>
      <w:numPr>
        <w:numId w:val="28"/>
      </w:numPr>
      <w:ind w:hanging="720"/>
    </w:pPr>
  </w:style>
  <w:style w:type="paragraph" w:customStyle="1" w:styleId="NormalQuote">
    <w:name w:val="NormalQuote"/>
    <w:basedOn w:val="Normal"/>
    <w:qFormat/>
    <w:rsid w:val="005A7938"/>
    <w:pPr>
      <w:ind w:left="900" w:right="720"/>
    </w:pPr>
  </w:style>
  <w:style w:type="paragraph" w:customStyle="1" w:styleId="NormalQuoteBullet">
    <w:name w:val="NormalQuoteBullet"/>
    <w:basedOn w:val="NormalQuote"/>
    <w:qFormat/>
    <w:rsid w:val="007272F7"/>
    <w:pPr>
      <w:numPr>
        <w:numId w:val="30"/>
      </w:numPr>
      <w:spacing w:before="0" w:after="0"/>
    </w:pPr>
  </w:style>
  <w:style w:type="paragraph" w:customStyle="1" w:styleId="ReqFollowup">
    <w:name w:val="ReqFollowup"/>
    <w:basedOn w:val="Normal"/>
    <w:qFormat/>
    <w:rsid w:val="00AE3B66"/>
    <w:pPr>
      <w:keepLines/>
      <w:tabs>
        <w:tab w:val="left" w:pos="7200"/>
      </w:tabs>
      <w:spacing w:before="60" w:after="60"/>
      <w:ind w:left="1440" w:hanging="1080"/>
      <w:contextualSpacing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illies:Library:Application%20Support:Microsoft:Office:User%20Templates:My%20Templates:KG-TMTDocTemplate2.dotx" TargetMode="Externa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77569B-A985-CA4F-8DA5-44C5E150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KG-TMTDocTemplate2.dotx</Template>
  <TotalTime>17</TotalTime>
  <Pages>4</Pages>
  <Words>274</Words>
  <Characters>1568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>OSW TN006 - TMT Software Operations Failure Analysis</vt:lpstr>
      <vt:lpstr/>
      <vt:lpstr/>
      <vt:lpstr/>
      <vt:lpstr>Introduction</vt:lpstr>
      <vt:lpstr>    Audience</vt:lpstr>
      <vt:lpstr>    Scope</vt:lpstr>
      <vt:lpstr>    OSW Technical Notes</vt:lpstr>
      <vt:lpstr>    Applicable Documents</vt:lpstr>
      <vt:lpstr>    Reference Documents</vt:lpstr>
      <vt:lpstr>    Change Record</vt:lpstr>
      <vt:lpstr>    Acronyms</vt:lpstr>
      <vt:lpstr>Background</vt:lpstr>
      <vt:lpstr>Sofware Subsystem Safety Classification</vt:lpstr>
      <vt:lpstr>    Safety-Critical Software Classification</vt:lpstr>
      <vt:lpstr>    Safety-Conscious Software Classification</vt:lpstr>
      <vt:lpstr>    Classification of Software as Safety-Conscious and Safety-Critical</vt:lpstr>
      <vt:lpstr>Software Safety Process</vt:lpstr>
      <vt:lpstr>    All Systems</vt:lpstr>
      <vt:lpstr>        Preliminary Hazard Analysis</vt:lpstr>
      <vt:lpstr>        Software Subsystem Hazard Analysis</vt:lpstr>
      <vt:lpstr>        Determination of Software Subsystem Safety Classification</vt:lpstr>
      <vt:lpstr>    Safety-Conscious Systems</vt:lpstr>
      <vt:lpstr>        SCo Hazard Values</vt:lpstr>
      <vt:lpstr>        SCo Hazard Risk Acceptance Criteria</vt:lpstr>
      <vt:lpstr>        SCo Actions Required Based on Risk Acceptance Criteria</vt:lpstr>
      <vt:lpstr>    Safety-critical Systems</vt:lpstr>
      <vt:lpstr>        Hazard Control</vt:lpstr>
      <vt:lpstr>        Safety-Critical Process Steps</vt:lpstr>
    </vt:vector>
  </TitlesOfParts>
  <Manager/>
  <Company>Thirty Meter Telescope, Brighton Software</Company>
  <LinksUpToDate>false</LinksUpToDate>
  <CharactersWithSpaces>1839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OSW TN007 - TMT CSW Configuration Service Software Design</dc:title>
  <dc:subject/>
  <dc:creator>Kim Gillies, Allan Brighton</dc:creator>
  <cp:keywords>TMT.SFT.TEC.13.006.DRF01</cp:keywords>
  <dc:description/>
  <cp:lastModifiedBy>Scott Michaels</cp:lastModifiedBy>
  <cp:revision>4</cp:revision>
  <cp:lastPrinted>2013-04-29T21:48:00Z</cp:lastPrinted>
  <dcterms:created xsi:type="dcterms:W3CDTF">2017-02-10T22:20:00Z</dcterms:created>
  <dcterms:modified xsi:type="dcterms:W3CDTF">2017-02-10T22:46:00Z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