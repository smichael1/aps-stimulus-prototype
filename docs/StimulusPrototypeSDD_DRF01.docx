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fldSimple w:instr=" TITLE  \* MERGEFORMAT ">
              <w:r>
                <w:t>Stimulus Prototype</w:t>
              </w:r>
              <w:r w:rsidR="006357FF">
                <w:t xml:space="preserve"> Software Design</w:t>
              </w:r>
            </w:fldSimple>
          </w:p>
          <w:p w14:paraId="47CD13C0" w14:textId="77777777" w:rsidR="00A02E22" w:rsidRPr="00A02E22" w:rsidRDefault="00A02E22" w:rsidP="00A02E22"/>
          <w:p w14:paraId="217B7F19" w14:textId="3DBD6A47"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r w:rsidR="006357FF">
              <w:rPr>
                <w:sz w:val="32"/>
                <w:szCs w:val="32"/>
              </w:rPr>
              <w:t>.</w:t>
            </w:r>
            <w:r w:rsidR="0058238D">
              <w:rPr>
                <w:sz w:val="32"/>
                <w:szCs w:val="32"/>
              </w:rPr>
              <w:t>17</w:t>
            </w:r>
            <w:r w:rsidR="006357FF">
              <w:rPr>
                <w:sz w:val="32"/>
                <w:szCs w:val="32"/>
              </w:rPr>
              <w:t>.</w:t>
            </w:r>
            <w:r w:rsidR="0058238D">
              <w:rPr>
                <w:sz w:val="32"/>
                <w:szCs w:val="32"/>
              </w:rPr>
              <w:t>013</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AC37E5">
        <w:t>April 7,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EDFCFA7" w14:textId="77777777" w:rsidR="00E8169C"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E8169C">
        <w:t>1</w:t>
      </w:r>
      <w:r w:rsidR="00E8169C">
        <w:rPr>
          <w:rFonts w:asciiTheme="minorHAnsi" w:eastAsiaTheme="minorEastAsia" w:hAnsiTheme="minorHAnsi" w:cstheme="minorBidi"/>
          <w:b w:val="0"/>
          <w:caps w:val="0"/>
          <w:spacing w:val="0"/>
          <w:sz w:val="24"/>
          <w:szCs w:val="24"/>
          <w:u w:val="none"/>
          <w:lang w:eastAsia="ja-JP"/>
        </w:rPr>
        <w:tab/>
      </w:r>
      <w:r w:rsidR="00E8169C">
        <w:t>Introduction</w:t>
      </w:r>
      <w:r w:rsidR="00E8169C">
        <w:tab/>
      </w:r>
      <w:r w:rsidR="00E8169C">
        <w:fldChar w:fldCharType="begin"/>
      </w:r>
      <w:r w:rsidR="00E8169C">
        <w:instrText xml:space="preserve"> PAGEREF _Toc351647852 \h </w:instrText>
      </w:r>
      <w:r w:rsidR="00E8169C">
        <w:fldChar w:fldCharType="separate"/>
      </w:r>
      <w:r w:rsidR="00E8169C">
        <w:t>4</w:t>
      </w:r>
      <w:r w:rsidR="00E8169C">
        <w:fldChar w:fldCharType="end"/>
      </w:r>
    </w:p>
    <w:p w14:paraId="1B2E2FE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_Toc351647853 \h </w:instrText>
      </w:r>
      <w:r>
        <w:fldChar w:fldCharType="separate"/>
      </w:r>
      <w:r>
        <w:t>4</w:t>
      </w:r>
      <w:r>
        <w:fldChar w:fldCharType="end"/>
      </w:r>
    </w:p>
    <w:p w14:paraId="55F0A30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_Toc351647854 \h </w:instrText>
      </w:r>
      <w:r>
        <w:fldChar w:fldCharType="separate"/>
      </w:r>
      <w:r>
        <w:t>4</w:t>
      </w:r>
      <w:r>
        <w:fldChar w:fldCharType="end"/>
      </w:r>
    </w:p>
    <w:p w14:paraId="0BAB5C40"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_Toc351647855 \h </w:instrText>
      </w:r>
      <w:r>
        <w:fldChar w:fldCharType="separate"/>
      </w:r>
      <w:r>
        <w:t>4</w:t>
      </w:r>
      <w:r>
        <w:fldChar w:fldCharType="end"/>
      </w:r>
    </w:p>
    <w:p w14:paraId="47FEBDC5"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_Toc351647856 \h </w:instrText>
      </w:r>
      <w:r>
        <w:fldChar w:fldCharType="separate"/>
      </w:r>
      <w:r>
        <w:t>4</w:t>
      </w:r>
      <w:r>
        <w:fldChar w:fldCharType="end"/>
      </w:r>
    </w:p>
    <w:p w14:paraId="12C3031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_Toc351647857 \h </w:instrText>
      </w:r>
      <w:r>
        <w:fldChar w:fldCharType="separate"/>
      </w:r>
      <w:r>
        <w:t>4</w:t>
      </w:r>
      <w:r>
        <w:fldChar w:fldCharType="end"/>
      </w:r>
    </w:p>
    <w:p w14:paraId="5E5A38A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_Toc351647858 \h </w:instrText>
      </w:r>
      <w:r>
        <w:fldChar w:fldCharType="separate"/>
      </w:r>
      <w:r>
        <w:t>4</w:t>
      </w:r>
      <w:r>
        <w:fldChar w:fldCharType="end"/>
      </w:r>
    </w:p>
    <w:p w14:paraId="463B904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_Toc351647859 \h </w:instrText>
      </w:r>
      <w:r>
        <w:fldChar w:fldCharType="separate"/>
      </w:r>
      <w:r>
        <w:t>5</w:t>
      </w:r>
      <w:r>
        <w:fldChar w:fldCharType="end"/>
      </w:r>
    </w:p>
    <w:p w14:paraId="761B673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_Toc351647860 \h </w:instrText>
      </w:r>
      <w:r>
        <w:fldChar w:fldCharType="separate"/>
      </w:r>
      <w:r>
        <w:t>5</w:t>
      </w:r>
      <w:r>
        <w:fldChar w:fldCharType="end"/>
      </w:r>
    </w:p>
    <w:p w14:paraId="1454486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_Toc351647861 \h </w:instrText>
      </w:r>
      <w:r>
        <w:fldChar w:fldCharType="separate"/>
      </w:r>
      <w:r>
        <w:t>6</w:t>
      </w:r>
      <w:r>
        <w:fldChar w:fldCharType="end"/>
      </w:r>
    </w:p>
    <w:p w14:paraId="006A8E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_Toc351647862 \h </w:instrText>
      </w:r>
      <w:r>
        <w:fldChar w:fldCharType="separate"/>
      </w:r>
      <w:r>
        <w:t>6</w:t>
      </w:r>
      <w:r>
        <w:fldChar w:fldCharType="end"/>
      </w:r>
    </w:p>
    <w:p w14:paraId="12FA0F70"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_Toc351647863 \h </w:instrText>
      </w:r>
      <w:r>
        <w:fldChar w:fldCharType="separate"/>
      </w:r>
      <w:r>
        <w:t>6</w:t>
      </w:r>
      <w:r>
        <w:fldChar w:fldCharType="end"/>
      </w:r>
    </w:p>
    <w:p w14:paraId="1E2F006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_Toc351647864 \h </w:instrText>
      </w:r>
      <w:r>
        <w:fldChar w:fldCharType="separate"/>
      </w:r>
      <w:r>
        <w:t>7</w:t>
      </w:r>
      <w:r>
        <w:fldChar w:fldCharType="end"/>
      </w:r>
    </w:p>
    <w:p w14:paraId="0C2F1DB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_Toc351647865 \h </w:instrText>
      </w:r>
      <w:r>
        <w:fldChar w:fldCharType="separate"/>
      </w:r>
      <w:r>
        <w:t>7</w:t>
      </w:r>
      <w:r>
        <w:fldChar w:fldCharType="end"/>
      </w:r>
    </w:p>
    <w:p w14:paraId="0692B5DB"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_Toc351647866 \h </w:instrText>
      </w:r>
      <w:r>
        <w:fldChar w:fldCharType="separate"/>
      </w:r>
      <w:r>
        <w:t>8</w:t>
      </w:r>
      <w:r>
        <w:fldChar w:fldCharType="end"/>
      </w:r>
    </w:p>
    <w:p w14:paraId="4557444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_Toc351647867 \h </w:instrText>
      </w:r>
      <w:r>
        <w:fldChar w:fldCharType="separate"/>
      </w:r>
      <w:r>
        <w:t>8</w:t>
      </w:r>
      <w:r>
        <w:fldChar w:fldCharType="end"/>
      </w:r>
    </w:p>
    <w:p w14:paraId="3FE30BF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_Toc351647868 \h </w:instrText>
      </w:r>
      <w:r>
        <w:fldChar w:fldCharType="separate"/>
      </w:r>
      <w:r>
        <w:t>8</w:t>
      </w:r>
      <w:r>
        <w:fldChar w:fldCharType="end"/>
      </w:r>
    </w:p>
    <w:p w14:paraId="044F768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_Toc351647869 \h </w:instrText>
      </w:r>
      <w:r>
        <w:fldChar w:fldCharType="separate"/>
      </w:r>
      <w:r>
        <w:t>9</w:t>
      </w:r>
      <w:r>
        <w:fldChar w:fldCharType="end"/>
      </w:r>
    </w:p>
    <w:p w14:paraId="7783B4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_Toc351647870 \h </w:instrText>
      </w:r>
      <w:r>
        <w:fldChar w:fldCharType="separate"/>
      </w:r>
      <w:r>
        <w:t>9</w:t>
      </w:r>
      <w:r>
        <w:fldChar w:fldCharType="end"/>
      </w:r>
    </w:p>
    <w:p w14:paraId="12C18AD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_Toc351647871 \h </w:instrText>
      </w:r>
      <w:r>
        <w:fldChar w:fldCharType="separate"/>
      </w:r>
      <w:r>
        <w:t>9</w:t>
      </w:r>
      <w:r>
        <w:fldChar w:fldCharType="end"/>
      </w:r>
    </w:p>
    <w:p w14:paraId="25F76B2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_Toc351647872 \h </w:instrText>
      </w:r>
      <w:r>
        <w:fldChar w:fldCharType="separate"/>
      </w:r>
      <w:r>
        <w:t>9</w:t>
      </w:r>
      <w:r>
        <w:fldChar w:fldCharType="end"/>
      </w:r>
    </w:p>
    <w:p w14:paraId="1FD5F72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_Toc351647873 \h </w:instrText>
      </w:r>
      <w:r>
        <w:fldChar w:fldCharType="separate"/>
      </w:r>
      <w:r>
        <w:t>9</w:t>
      </w:r>
      <w:r>
        <w:fldChar w:fldCharType="end"/>
      </w:r>
    </w:p>
    <w:p w14:paraId="6E7874E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_Toc351647874 \h </w:instrText>
      </w:r>
      <w:r>
        <w:fldChar w:fldCharType="separate"/>
      </w:r>
      <w:r>
        <w:t>10</w:t>
      </w:r>
      <w:r>
        <w:fldChar w:fldCharType="end"/>
      </w:r>
    </w:p>
    <w:p w14:paraId="1E29AFEA"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_Toc351647875 \h </w:instrText>
      </w:r>
      <w:r>
        <w:fldChar w:fldCharType="separate"/>
      </w:r>
      <w:r>
        <w:t>11</w:t>
      </w:r>
      <w:r>
        <w:fldChar w:fldCharType="end"/>
      </w:r>
    </w:p>
    <w:p w14:paraId="404E705C"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_Toc351647876 \h </w:instrText>
      </w:r>
      <w:r>
        <w:fldChar w:fldCharType="separate"/>
      </w:r>
      <w:r>
        <w:t>11</w:t>
      </w:r>
      <w:r>
        <w:fldChar w:fldCharType="end"/>
      </w:r>
    </w:p>
    <w:p w14:paraId="1C3956C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_Toc351647877 \h </w:instrText>
      </w:r>
      <w:r>
        <w:fldChar w:fldCharType="separate"/>
      </w:r>
      <w:r>
        <w:t>11</w:t>
      </w:r>
      <w:r>
        <w:fldChar w:fldCharType="end"/>
      </w:r>
    </w:p>
    <w:p w14:paraId="5EC31C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_Toc351647878 \h </w:instrText>
      </w:r>
      <w:r>
        <w:fldChar w:fldCharType="separate"/>
      </w:r>
      <w:r>
        <w:t>12</w:t>
      </w:r>
      <w:r>
        <w:fldChar w:fldCharType="end"/>
      </w:r>
    </w:p>
    <w:p w14:paraId="7E39D45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_Toc351647879 \h </w:instrText>
      </w:r>
      <w:r>
        <w:fldChar w:fldCharType="separate"/>
      </w:r>
      <w:r>
        <w:t>13</w:t>
      </w:r>
      <w:r>
        <w:fldChar w:fldCharType="end"/>
      </w:r>
    </w:p>
    <w:p w14:paraId="0B93ED71"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_Toc351647880 \h </w:instrText>
      </w:r>
      <w:r>
        <w:fldChar w:fldCharType="separate"/>
      </w:r>
      <w:r>
        <w:t>15</w:t>
      </w:r>
      <w:r>
        <w:fldChar w:fldCharType="end"/>
      </w:r>
    </w:p>
    <w:p w14:paraId="4508C7D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_Toc351647881 \h </w:instrText>
      </w:r>
      <w:r>
        <w:fldChar w:fldCharType="separate"/>
      </w:r>
      <w:r>
        <w:t>15</w:t>
      </w:r>
      <w:r>
        <w:fldChar w:fldCharType="end"/>
      </w:r>
    </w:p>
    <w:p w14:paraId="7CE6668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_Toc351647882 \h </w:instrText>
      </w:r>
      <w:r>
        <w:fldChar w:fldCharType="separate"/>
      </w:r>
      <w:r>
        <w:t>15</w:t>
      </w:r>
      <w:r>
        <w:fldChar w:fldCharType="end"/>
      </w:r>
    </w:p>
    <w:p w14:paraId="2DF74AF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_Toc351647883 \h </w:instrText>
      </w:r>
      <w:r>
        <w:fldChar w:fldCharType="separate"/>
      </w:r>
      <w:r>
        <w:t>16</w:t>
      </w:r>
      <w:r>
        <w:fldChar w:fldCharType="end"/>
      </w:r>
    </w:p>
    <w:p w14:paraId="0302BE9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_Toc351647884 \h </w:instrText>
      </w:r>
      <w:r>
        <w:fldChar w:fldCharType="separate"/>
      </w:r>
      <w:r>
        <w:t>16</w:t>
      </w:r>
      <w:r>
        <w:fldChar w:fldCharType="end"/>
      </w:r>
    </w:p>
    <w:p w14:paraId="1B55914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5.3</w:t>
      </w:r>
      <w:r>
        <w:rPr>
          <w:rFonts w:asciiTheme="minorHAnsi" w:eastAsiaTheme="minorEastAsia" w:hAnsiTheme="minorHAnsi" w:cstheme="minorBidi"/>
          <w:spacing w:val="0"/>
          <w:sz w:val="24"/>
          <w:szCs w:val="24"/>
          <w:lang w:eastAsia="ja-JP"/>
        </w:rPr>
        <w:tab/>
      </w:r>
      <w:r>
        <w:t>HCD Telemetry Design</w:t>
      </w:r>
      <w:r>
        <w:tab/>
      </w:r>
      <w:r>
        <w:fldChar w:fldCharType="begin"/>
      </w:r>
      <w:r>
        <w:instrText xml:space="preserve"> PAGEREF _Toc351647885 \h </w:instrText>
      </w:r>
      <w:r>
        <w:fldChar w:fldCharType="separate"/>
      </w:r>
      <w:r>
        <w:t>17</w:t>
      </w:r>
      <w:r>
        <w:fldChar w:fldCharType="end"/>
      </w:r>
    </w:p>
    <w:p w14:paraId="3CB3FB8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Controller Software Design</w:t>
      </w:r>
      <w:r>
        <w:tab/>
      </w:r>
      <w:r>
        <w:fldChar w:fldCharType="begin"/>
      </w:r>
      <w:r>
        <w:instrText xml:space="preserve"> PAGEREF _Toc351647886 \h </w:instrText>
      </w:r>
      <w:r>
        <w:fldChar w:fldCharType="separate"/>
      </w:r>
      <w:r>
        <w:t>18</w:t>
      </w:r>
      <w:r>
        <w:fldChar w:fldCharType="end"/>
      </w:r>
    </w:p>
    <w:p w14:paraId="5FC588F7"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_Toc351647887 \h </w:instrText>
      </w:r>
      <w:r>
        <w:fldChar w:fldCharType="separate"/>
      </w:r>
      <w:r>
        <w:t>19</w:t>
      </w:r>
      <w:r>
        <w:fldChar w:fldCharType="end"/>
      </w:r>
    </w:p>
    <w:p w14:paraId="38244F8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_Toc351647888 \h </w:instrText>
      </w:r>
      <w:r>
        <w:fldChar w:fldCharType="separate"/>
      </w:r>
      <w:r>
        <w:t>19</w:t>
      </w:r>
      <w:r>
        <w:fldChar w:fldCharType="end"/>
      </w:r>
    </w:p>
    <w:p w14:paraId="640C1282"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_Toc351647889 \h </w:instrText>
      </w:r>
      <w:r>
        <w:fldChar w:fldCharType="separate"/>
      </w:r>
      <w:r>
        <w:t>22</w:t>
      </w:r>
      <w:r>
        <w:fldChar w:fldCharType="end"/>
      </w:r>
    </w:p>
    <w:p w14:paraId="3E2EF9F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_Toc351647890 \h </w:instrText>
      </w:r>
      <w:r>
        <w:fldChar w:fldCharType="separate"/>
      </w:r>
      <w:r>
        <w:t>22</w:t>
      </w:r>
      <w:r>
        <w:fldChar w:fldCharType="end"/>
      </w:r>
    </w:p>
    <w:p w14:paraId="2B38526C"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8.1.1</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_Toc351647891 \h </w:instrText>
      </w:r>
      <w:r>
        <w:fldChar w:fldCharType="separate"/>
      </w:r>
      <w:r>
        <w:t>22</w:t>
      </w:r>
      <w:r>
        <w:fldChar w:fldCharType="end"/>
      </w:r>
    </w:p>
    <w:p w14:paraId="2ABEBCF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8.1.2</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_Toc351647892 \h </w:instrText>
      </w:r>
      <w:r>
        <w:fldChar w:fldCharType="separate"/>
      </w:r>
      <w:r>
        <w:t>22</w:t>
      </w:r>
      <w:r>
        <w:fldChar w:fldCharType="end"/>
      </w:r>
    </w:p>
    <w:p w14:paraId="726457B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8.1.3</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_Toc351647893 \h </w:instrText>
      </w:r>
      <w:r>
        <w:fldChar w:fldCharType="separate"/>
      </w:r>
      <w:r>
        <w:t>22</w:t>
      </w:r>
      <w:r>
        <w:fldChar w:fldCharType="end"/>
      </w:r>
    </w:p>
    <w:p w14:paraId="0E86480D"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8.1.4</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_Toc351647894 \h </w:instrText>
      </w:r>
      <w:r>
        <w:fldChar w:fldCharType="separate"/>
      </w:r>
      <w:r>
        <w:t>22</w:t>
      </w:r>
      <w:r>
        <w:fldChar w:fldCharType="end"/>
      </w:r>
    </w:p>
    <w:p w14:paraId="5086C74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_Toc351647895 \h </w:instrText>
      </w:r>
      <w:r>
        <w:fldChar w:fldCharType="separate"/>
      </w:r>
      <w:r>
        <w:t>22</w:t>
      </w:r>
      <w:r>
        <w:fldChar w:fldCharType="end"/>
      </w:r>
    </w:p>
    <w:p w14:paraId="5D98D818"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_Toc351647896 \h </w:instrText>
      </w:r>
      <w:r>
        <w:fldChar w:fldCharType="separate"/>
      </w:r>
      <w:r>
        <w:t>22</w:t>
      </w:r>
      <w:r>
        <w:fldChar w:fldCharType="end"/>
      </w:r>
    </w:p>
    <w:p w14:paraId="4BA70BFA"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_Toc351647897 \h </w:instrText>
      </w:r>
      <w:r>
        <w:fldChar w:fldCharType="separate"/>
      </w:r>
      <w:r>
        <w:t>22</w:t>
      </w:r>
      <w:r>
        <w:fldChar w:fldCharType="end"/>
      </w:r>
    </w:p>
    <w:p w14:paraId="628347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_Toc351647898 \h </w:instrText>
      </w:r>
      <w:r>
        <w:fldChar w:fldCharType="separate"/>
      </w:r>
      <w:r>
        <w:t>22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51647852"/>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51647853"/>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51647854"/>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51647855"/>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51647856"/>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51647857"/>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51647858"/>
      <w:r>
        <w:t>Reference</w:t>
      </w:r>
      <w:r w:rsidR="0062050D">
        <w:t xml:space="preserve"> Documents</w:t>
      </w:r>
      <w:bookmarkEnd w:id="12"/>
    </w:p>
    <w:p w14:paraId="277701A6" w14:textId="0C96BFA7" w:rsidR="00F3032E" w:rsidRDefault="00974AA6"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974AA6"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974AA6"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974AA6"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51647859"/>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51647860"/>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proofErr w:type="gramStart"/>
      <w:r>
        <w:t>Thirty Meter</w:t>
      </w:r>
      <w:proofErr w:type="gramEnd"/>
      <w:r>
        <w:t xml:space="preserve">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51647861"/>
      <w:r>
        <w:t>Overview</w:t>
      </w:r>
      <w:bookmarkEnd w:id="16"/>
    </w:p>
    <w:p w14:paraId="3B6D8684" w14:textId="7F7BE928" w:rsidR="007B5FE5" w:rsidRDefault="0056750C" w:rsidP="0056750C">
      <w:pPr>
        <w:pStyle w:val="Heading2"/>
      </w:pPr>
      <w:bookmarkStart w:id="17" w:name="_Toc351647862"/>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fldSimple w:instr=" SEQ Figure \* ARABIC ">
        <w:r w:rsidR="009E50A9">
          <w:rPr>
            <w:noProof/>
          </w:rPr>
          <w:t>1</w:t>
        </w:r>
      </w:fldSimple>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51647863"/>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fldSimple w:instr=" SEQ Figure \* ARABIC ">
        <w:r w:rsidR="009E50A9">
          <w:rPr>
            <w:noProof/>
          </w:rPr>
          <w:t>2</w:t>
        </w:r>
      </w:fldSimple>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 xml:space="preserve">is a fiber source on a 3-axis </w:t>
      </w:r>
      <w:proofErr w:type="spellStart"/>
      <w:r w:rsidR="00173FB2">
        <w:t>Thorlabs</w:t>
      </w:r>
      <w:proofErr w:type="spellEnd"/>
      <w:r w:rsidR="00173FB2">
        <w:t xml:space="preserve"> stage.  The beam is reflected off either the deformable mirror or a flat mirror, which can be switched between using the </w:t>
      </w:r>
      <w:proofErr w:type="spellStart"/>
      <w:r w:rsidR="00173FB2">
        <w:t>Aerotech</w:t>
      </w:r>
      <w:proofErr w:type="spellEnd"/>
      <w:r w:rsidR="00173FB2">
        <w:t xml:space="preserve">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w:t>
      </w:r>
      <w:proofErr w:type="spellStart"/>
      <w:r>
        <w:t>optomechanical</w:t>
      </w:r>
      <w:proofErr w:type="spellEnd"/>
      <w:r>
        <w:t xml:space="preserve">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51647864"/>
      <w:r>
        <w:t>Assumptions/Constraints</w:t>
      </w:r>
      <w:bookmarkEnd w:id="19"/>
    </w:p>
    <w:p w14:paraId="56DDA3C8" w14:textId="35CCBE16" w:rsidR="00E72190" w:rsidRDefault="00E72190" w:rsidP="00E72190">
      <w:pPr>
        <w:pStyle w:val="NormalFirst"/>
      </w:pPr>
      <w:r>
        <w:t>The design will make the most use possible of CSW, so that its alignment with APS-ICS needs can be evaluated and uncover any issues with the CSW design itself.</w:t>
      </w:r>
    </w:p>
    <w:p w14:paraId="745D2E79" w14:textId="7B2277FB" w:rsidR="00E72190" w:rsidRDefault="00E72190" w:rsidP="00E72190">
      <w:r>
        <w:t xml:space="preserve">The implementation will be in the </w:t>
      </w:r>
      <w:proofErr w:type="spellStart"/>
      <w:r>
        <w:t>Scala</w:t>
      </w:r>
      <w:proofErr w:type="spellEnd"/>
      <w:r>
        <w:t xml:space="preserve"> programming language, so that the team may become more familiar with it, and to determine if it is a better choice than Java for APS-ICS.</w:t>
      </w:r>
    </w:p>
    <w:p w14:paraId="0AA51BA6" w14:textId="69D0D309" w:rsidR="00E72190" w:rsidRPr="00E72190" w:rsidRDefault="00E72190" w:rsidP="00E72190">
      <w:r>
        <w:t>User Interface technologies used for the engineering user interface will be chosen based on current OSW preferences and current market trends, potentially filling gaps in TMT knowledge of available products.</w:t>
      </w:r>
    </w:p>
    <w:p w14:paraId="30BC19A5" w14:textId="4CABE7E0" w:rsidR="0056750C" w:rsidRDefault="00945F4D" w:rsidP="0056750C">
      <w:pPr>
        <w:pStyle w:val="Heading2"/>
      </w:pPr>
      <w:bookmarkStart w:id="20" w:name="_Toc351647865"/>
      <w:r>
        <w:t>Commitment to OSW Common Services</w:t>
      </w:r>
      <w:bookmarkEnd w:id="20"/>
      <w:r w:rsidR="0056750C">
        <w:t xml:space="preserve"> </w:t>
      </w:r>
    </w:p>
    <w:p w14:paraId="26A4CA16" w14:textId="6E6C1764"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w:t>
      </w:r>
      <w:proofErr w:type="gramStart"/>
      <w:r w:rsidR="00E85E9F">
        <w:t>can</w:t>
      </w:r>
      <w:proofErr w:type="gramEnd"/>
      <w:r w:rsidR="00E85E9F">
        <w:t xml:space="preserve">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51647866"/>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51647867"/>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51647868"/>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fldSimple w:instr=" SEQ Figure \* ARABIC ">
        <w:r w:rsidR="009E50A9">
          <w:rPr>
            <w:noProof/>
          </w:rPr>
          <w:t>3</w:t>
        </w:r>
      </w:fldSimple>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 xml:space="preserve">An 8-axis </w:t>
      </w:r>
      <w:proofErr w:type="spellStart"/>
      <w:r w:rsidRPr="00AE3D2B">
        <w:t>Galil</w:t>
      </w:r>
      <w:proofErr w:type="spellEnd"/>
      <w:r w:rsidRPr="00AE3D2B">
        <w:t xml:space="preserve"> controller will control the physical stages: 3 axis Fiber Source (</w:t>
      </w:r>
      <w:proofErr w:type="spellStart"/>
      <w:r w:rsidRPr="00AE3D2B">
        <w:t>Thorlabs</w:t>
      </w:r>
      <w:proofErr w:type="spellEnd"/>
      <w:r w:rsidRPr="00AE3D2B">
        <w:t xml:space="preserve"> Max343), a 3 axis Pupil Mask assembly, a single axis DM Optic assembly and a single axis Stimulus Insertion axis.</w:t>
      </w:r>
    </w:p>
    <w:p w14:paraId="331AAB8C" w14:textId="7D7DE033" w:rsidR="00AE3D2B" w:rsidRDefault="00AE3D2B" w:rsidP="00C768B1">
      <w:r>
        <w:t xml:space="preserve">The </w:t>
      </w:r>
      <w:proofErr w:type="spellStart"/>
      <w:r>
        <w:t>Galil</w:t>
      </w:r>
      <w:proofErr w:type="spellEnd"/>
      <w:r>
        <w:t xml:space="preserve"> Controller HCD will communicate with the </w:t>
      </w:r>
      <w:proofErr w:type="spellStart"/>
      <w:r>
        <w:t>Galil</w:t>
      </w:r>
      <w:proofErr w:type="spellEnd"/>
      <w:r>
        <w:t xml:space="preserve"> controller over an Ethernet connection.  The HCD</w:t>
      </w:r>
      <w:r w:rsidR="00400FE4">
        <w:t xml:space="preserve"> is the sole point of communication access to the </w:t>
      </w:r>
      <w:proofErr w:type="spellStart"/>
      <w:r w:rsidR="00400FE4">
        <w:t>Galil</w:t>
      </w:r>
      <w:proofErr w:type="spellEnd"/>
      <w:r w:rsidR="00400FE4">
        <w:t xml:space="preserve"> controller from the rest of the system.</w:t>
      </w:r>
      <w:r>
        <w:t xml:space="preserve"> </w:t>
      </w:r>
      <w:r w:rsidR="00400FE4">
        <w:t xml:space="preserve"> The HCD represents the controller hardware in the CSW JVM.</w:t>
      </w:r>
    </w:p>
    <w:p w14:paraId="610EF1FF" w14:textId="772B75AA" w:rsidR="00400FE4" w:rsidRDefault="00400FE4" w:rsidP="00C768B1">
      <w:r>
        <w:t xml:space="preserve">The prototype will have four assemblies which are logical software representations of the user devices: Fiber Source 3-axis stage, DM Optic stage, Pupil Mask ‘composite’ 3-axis stage (a combination of three single-axis products from </w:t>
      </w:r>
      <w:proofErr w:type="spellStart"/>
      <w:r>
        <w:t>Areotech</w:t>
      </w:r>
      <w:proofErr w:type="spellEnd"/>
      <w:r>
        <w:t>), and a Stimulus Insertion stage.  The APS Stimulus Prototype API (AP01) is the interface to each of these user level logical devices.</w:t>
      </w:r>
    </w:p>
    <w:p w14:paraId="19BA8917" w14:textId="4FD627C0" w:rsidR="00400FE4" w:rsidRDefault="004D1C59" w:rsidP="00C768B1">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35821D6" w14:textId="77777777" w:rsidR="00C768B1" w:rsidRPr="00C768B1" w:rsidRDefault="00C768B1" w:rsidP="00C768B1"/>
    <w:p w14:paraId="2F345C79" w14:textId="04CC6CE3" w:rsidR="0056750C" w:rsidRDefault="0056750C" w:rsidP="0056750C">
      <w:pPr>
        <w:pStyle w:val="Heading2"/>
      </w:pPr>
      <w:bookmarkStart w:id="25" w:name="_Toc351647869"/>
      <w:r>
        <w:t>Commands</w:t>
      </w:r>
      <w:bookmarkEnd w:id="25"/>
    </w:p>
    <w:p w14:paraId="54195BAF" w14:textId="19B96CAA" w:rsidR="00C768B1" w:rsidRDefault="005D5C5A" w:rsidP="00C768B1">
      <w:pPr>
        <w:pStyle w:val="NormalFirst"/>
      </w:pPr>
      <w:r>
        <w:t>Assemblies and HCDs will use the CSW command service for all command configurations accepted</w:t>
      </w:r>
      <w:r w:rsidR="00C768B1">
        <w:t xml:space="preserve"> in the system.</w:t>
      </w:r>
      <w:r w:rsidR="00904BA8">
        <w:t xml:space="preserve">  The commands that each assembly will accept are defined in (</w:t>
      </w:r>
      <w:r w:rsidR="00904BA8" w:rsidRPr="000F61D7">
        <w:t>AD01</w:t>
      </w:r>
      <w:r w:rsidR="00904BA8">
        <w:t>)</w:t>
      </w:r>
      <w:r w:rsidR="0052375B">
        <w:t>.</w:t>
      </w:r>
    </w:p>
    <w:p w14:paraId="54103830" w14:textId="10964E6C" w:rsidR="0052375B" w:rsidRDefault="005D5C5A" w:rsidP="0052375B">
      <w:proofErr w:type="gramStart"/>
      <w:r>
        <w:t>Commands that drive hardware are</w:t>
      </w:r>
      <w:r w:rsidR="0052375B">
        <w:t xml:space="preserve"> transformed by the assembly into encoder units</w:t>
      </w:r>
      <w:proofErr w:type="gramEnd"/>
      <w:r w:rsidR="0052375B">
        <w:t xml:space="preserve">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6" w:name="_Toc351647870"/>
      <w:r>
        <w:t>Telemetry</w:t>
      </w:r>
      <w:bookmarkEnd w:id="26"/>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54BBFE1D" w14:textId="3106A9C6" w:rsidR="005D5C5A" w:rsidRPr="005D5C5A" w:rsidRDefault="005D5C5A" w:rsidP="005D5C5A">
      <w:r>
        <w:t>State and status messages are passed from the HCD to assemblies.  These messages will be transformed into appropriate coordinates and units and published as telemetry.</w:t>
      </w:r>
    </w:p>
    <w:p w14:paraId="50826D5B" w14:textId="44C2AE22" w:rsidR="00904BA8" w:rsidRPr="00904BA8" w:rsidRDefault="00904BA8" w:rsidP="00904BA8">
      <w:r>
        <w:t xml:space="preserve">The engineering user interface prototype will </w:t>
      </w:r>
      <w:r w:rsidR="005D5C5A">
        <w:t>display</w:t>
      </w:r>
      <w:r>
        <w:t xml:space="preserve"> telemetry streams.</w:t>
      </w:r>
    </w:p>
    <w:p w14:paraId="6838E888" w14:textId="5AB1D691" w:rsidR="0029344D" w:rsidRDefault="0029344D" w:rsidP="0056750C">
      <w:pPr>
        <w:pStyle w:val="Heading2"/>
      </w:pPr>
      <w:bookmarkStart w:id="27" w:name="_Toc351647871"/>
      <w:r>
        <w:t>Events</w:t>
      </w:r>
      <w:bookmarkEnd w:id="27"/>
    </w:p>
    <w:p w14:paraId="6A3DAA0E" w14:textId="45288D9A" w:rsidR="0029344D" w:rsidRDefault="005D5C5A" w:rsidP="0029344D">
      <w:pPr>
        <w:pStyle w:val="NormalFirst"/>
      </w:pPr>
      <w:r>
        <w:t xml:space="preserve">By definition, CSW event publishing can only be used for information that results in actions being taken by a consuming assembly, such as a ‘follow’ scenario.  </w:t>
      </w:r>
    </w:p>
    <w:p w14:paraId="3FCD352C" w14:textId="3E7DA5DC" w:rsidR="005D5C5A" w:rsidRPr="005D5C5A" w:rsidRDefault="005D5C5A" w:rsidP="005D5C5A">
      <w:r>
        <w:t>The prototype will not be using CSW events.</w:t>
      </w:r>
    </w:p>
    <w:p w14:paraId="4329FE2A" w14:textId="0631D3CF" w:rsidR="0056750C" w:rsidRDefault="0056750C" w:rsidP="0056750C">
      <w:pPr>
        <w:pStyle w:val="Heading2"/>
      </w:pPr>
      <w:bookmarkStart w:id="28" w:name="_Toc351647872"/>
      <w:r>
        <w:t>Logging</w:t>
      </w:r>
      <w:bookmarkEnd w:id="28"/>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29" w:name="_Toc351647873"/>
      <w:r>
        <w:t>Configuration</w:t>
      </w:r>
      <w:bookmarkEnd w:id="29"/>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52375B">
      <w:pPr>
        <w:pStyle w:val="ListParagraph"/>
        <w:numPr>
          <w:ilvl w:val="0"/>
          <w:numId w:val="39"/>
        </w:numPr>
      </w:pPr>
      <w:r>
        <w:t>User coordinates/unit conversions to encoder units.</w:t>
      </w:r>
    </w:p>
    <w:p w14:paraId="32D7B45C" w14:textId="631771B8" w:rsidR="0052375B" w:rsidRDefault="0052375B" w:rsidP="0052375B">
      <w:pPr>
        <w:pStyle w:val="ListParagraph"/>
        <w:numPr>
          <w:ilvl w:val="0"/>
          <w:numId w:val="39"/>
        </w:numPr>
      </w:pPr>
      <w:r>
        <w:t>Stage channel assignments</w:t>
      </w:r>
    </w:p>
    <w:p w14:paraId="5C84860C" w14:textId="65BB48D6" w:rsidR="0052375B" w:rsidRDefault="0052375B" w:rsidP="0052375B">
      <w:pPr>
        <w:pStyle w:val="ListParagraph"/>
        <w:numPr>
          <w:ilvl w:val="0"/>
          <w:numId w:val="39"/>
        </w:numPr>
      </w:pPr>
      <w:r>
        <w:t>Default stage positions</w:t>
      </w:r>
    </w:p>
    <w:p w14:paraId="1572873F" w14:textId="5CE6287C" w:rsidR="0052375B" w:rsidRPr="0052375B" w:rsidRDefault="0052375B" w:rsidP="0052375B">
      <w:pPr>
        <w:pStyle w:val="ListParagraph"/>
        <w:numPr>
          <w:ilvl w:val="0"/>
          <w:numId w:val="39"/>
        </w:numPr>
      </w:pPr>
      <w:r>
        <w:t>Enumerated stage positions</w:t>
      </w:r>
    </w:p>
    <w:p w14:paraId="0D1A2827" w14:textId="25A62F4F" w:rsidR="0056750C" w:rsidRPr="0056750C" w:rsidRDefault="0056750C" w:rsidP="0056750C">
      <w:pPr>
        <w:pStyle w:val="Heading2"/>
      </w:pPr>
      <w:bookmarkStart w:id="30" w:name="_Toc351647874"/>
      <w:r>
        <w:t>Engineering User Interface</w:t>
      </w:r>
      <w:bookmarkEnd w:id="30"/>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5E70CF">
      <w:pPr>
        <w:pStyle w:val="ListParagraph"/>
        <w:numPr>
          <w:ilvl w:val="0"/>
          <w:numId w:val="42"/>
        </w:numPr>
      </w:pPr>
      <w:proofErr w:type="gramStart"/>
      <w:r>
        <w:t>send</w:t>
      </w:r>
      <w:proofErr w:type="gramEnd"/>
      <w:r>
        <w:t xml:space="preserve"> all API commands to assemblies</w:t>
      </w:r>
    </w:p>
    <w:p w14:paraId="3EC9B6BF" w14:textId="77777777" w:rsidR="005E70CF" w:rsidRDefault="005E70CF" w:rsidP="005E70CF">
      <w:pPr>
        <w:pStyle w:val="ListParagraph"/>
        <w:numPr>
          <w:ilvl w:val="0"/>
          <w:numId w:val="42"/>
        </w:numPr>
      </w:pPr>
      <w:proofErr w:type="gramStart"/>
      <w:r>
        <w:t>send</w:t>
      </w:r>
      <w:proofErr w:type="gramEnd"/>
      <w:r>
        <w:t xml:space="preserve"> low level commands to HCDs</w:t>
      </w:r>
    </w:p>
    <w:p w14:paraId="4745BF01" w14:textId="06A1E768" w:rsidR="005E70CF" w:rsidRDefault="005E70CF" w:rsidP="005E70CF">
      <w:pPr>
        <w:pStyle w:val="ListParagraph"/>
        <w:numPr>
          <w:ilvl w:val="0"/>
          <w:numId w:val="42"/>
        </w:numPr>
      </w:pPr>
      <w:proofErr w:type="gramStart"/>
      <w:r>
        <w:t>view</w:t>
      </w:r>
      <w:proofErr w:type="gramEnd"/>
      <w:r>
        <w:t xml:space="preserve"> telemetry events</w:t>
      </w:r>
    </w:p>
    <w:p w14:paraId="7D497888" w14:textId="15CCC2F3" w:rsidR="005E70CF" w:rsidRDefault="005E70CF" w:rsidP="005E70CF">
      <w:pPr>
        <w:pStyle w:val="ListParagraph"/>
        <w:numPr>
          <w:ilvl w:val="0"/>
          <w:numId w:val="42"/>
        </w:numPr>
      </w:pPr>
      <w:proofErr w:type="gramStart"/>
      <w:r>
        <w:t>send</w:t>
      </w:r>
      <w:proofErr w:type="gramEnd"/>
      <w:r>
        <w:t xml:space="preserve"> lifecycle commands to components</w:t>
      </w:r>
    </w:p>
    <w:p w14:paraId="0CD26C65" w14:textId="3ABB6D40" w:rsidR="005E70CF" w:rsidRDefault="005E70CF" w:rsidP="005E70CF">
      <w:pPr>
        <w:pStyle w:val="ListParagraph"/>
        <w:numPr>
          <w:ilvl w:val="0"/>
          <w:numId w:val="42"/>
        </w:numPr>
      </w:pPr>
      <w:proofErr w:type="gramStart"/>
      <w:r>
        <w:t>view</w:t>
      </w:r>
      <w:proofErr w:type="gramEnd"/>
      <w:r>
        <w:t xml:space="preserve"> lifecycle state information for each component</w:t>
      </w:r>
    </w:p>
    <w:p w14:paraId="6B5FA709" w14:textId="4F97FE67" w:rsidR="005E70CF" w:rsidRDefault="005E70CF" w:rsidP="005E70CF">
      <w:pPr>
        <w:pStyle w:val="ListParagraph"/>
        <w:numPr>
          <w:ilvl w:val="0"/>
          <w:numId w:val="42"/>
        </w:numPr>
      </w:pPr>
      <w:proofErr w:type="gramStart"/>
      <w:r>
        <w:t>view</w:t>
      </w:r>
      <w:proofErr w:type="gramEnd"/>
      <w:r>
        <w:t xml:space="preserve"> error information and debug logging</w:t>
      </w:r>
    </w:p>
    <w:p w14:paraId="435B02F9" w14:textId="68BF3C21" w:rsidR="005E70CF" w:rsidRDefault="005E70CF" w:rsidP="005E70CF">
      <w:pPr>
        <w:pStyle w:val="ListParagraph"/>
        <w:numPr>
          <w:ilvl w:val="0"/>
          <w:numId w:val="42"/>
        </w:numPr>
      </w:pPr>
      <w:proofErr w:type="gramStart"/>
      <w:r>
        <w:t>view</w:t>
      </w:r>
      <w:proofErr w:type="gramEnd"/>
      <w:r>
        <w:t xml:space="preserve"> in-progress commands and state information for commands</w:t>
      </w:r>
    </w:p>
    <w:p w14:paraId="3F66E07F" w14:textId="49C6A8B1" w:rsidR="005E70CF" w:rsidRDefault="005E70CF" w:rsidP="005E70CF">
      <w:pPr>
        <w:pStyle w:val="ListParagraph"/>
        <w:numPr>
          <w:ilvl w:val="0"/>
          <w:numId w:val="42"/>
        </w:numPr>
      </w:pPr>
      <w:proofErr w:type="gramStart"/>
      <w:r>
        <w:t>cancel</w:t>
      </w:r>
      <w:proofErr w:type="gramEnd"/>
      <w:r>
        <w:t xml:space="preserve"> in-progress commands</w:t>
      </w:r>
    </w:p>
    <w:p w14:paraId="0B72AF95" w14:textId="654265AA" w:rsidR="005E70CF" w:rsidRPr="005E70CF" w:rsidRDefault="005E70CF" w:rsidP="005E70CF">
      <w:pPr>
        <w:pStyle w:val="ListParagraph"/>
        <w:numPr>
          <w:ilvl w:val="0"/>
          <w:numId w:val="42"/>
        </w:numPr>
      </w:pPr>
      <w:proofErr w:type="gramStart"/>
      <w:r>
        <w:t>view</w:t>
      </w:r>
      <w:proofErr w:type="gramEnd"/>
      <w:r>
        <w:t xml:space="preserve"> and update configuration values</w:t>
      </w:r>
    </w:p>
    <w:p w14:paraId="1DE1F4CA" w14:textId="77777777" w:rsidR="000E7A04" w:rsidRDefault="000E7A04">
      <w:pPr>
        <w:spacing w:before="0" w:after="0"/>
        <w:ind w:left="0"/>
        <w:jc w:val="left"/>
        <w:rPr>
          <w:b/>
          <w:caps/>
          <w:sz w:val="28"/>
        </w:rPr>
      </w:pPr>
      <w:r>
        <w:br w:type="page"/>
      </w:r>
    </w:p>
    <w:p w14:paraId="6C2B4A3C" w14:textId="01185783" w:rsidR="00AE3B66" w:rsidRDefault="007B5FE5" w:rsidP="00AE3B66">
      <w:pPr>
        <w:pStyle w:val="Heading1"/>
      </w:pPr>
      <w:bookmarkStart w:id="31" w:name="_Toc351647875"/>
      <w:r>
        <w:t>Assembly Design</w:t>
      </w:r>
      <w:bookmarkEnd w:id="31"/>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400863">
      <w:pPr>
        <w:pStyle w:val="ListParagraph"/>
        <w:numPr>
          <w:ilvl w:val="0"/>
          <w:numId w:val="36"/>
        </w:numPr>
      </w:pPr>
      <w:r>
        <w:t>Fiber Source Assembly</w:t>
      </w:r>
    </w:p>
    <w:p w14:paraId="1C461256" w14:textId="682DF253" w:rsidR="00400863" w:rsidRDefault="00400863" w:rsidP="00400863">
      <w:pPr>
        <w:pStyle w:val="ListParagraph"/>
        <w:numPr>
          <w:ilvl w:val="0"/>
          <w:numId w:val="36"/>
        </w:numPr>
      </w:pPr>
      <w:r>
        <w:t>DM Optic Assembly</w:t>
      </w:r>
    </w:p>
    <w:p w14:paraId="20DA0CE8" w14:textId="7F1CCD95" w:rsidR="00400863" w:rsidRDefault="00400863" w:rsidP="00400863">
      <w:pPr>
        <w:pStyle w:val="ListParagraph"/>
        <w:numPr>
          <w:ilvl w:val="0"/>
          <w:numId w:val="36"/>
        </w:numPr>
      </w:pPr>
      <w:r>
        <w:t>Pupil Mask Assembly</w:t>
      </w:r>
    </w:p>
    <w:p w14:paraId="45B65662" w14:textId="0F07C11F" w:rsidR="00400863" w:rsidRDefault="00400863" w:rsidP="00400863">
      <w:pPr>
        <w:pStyle w:val="ListParagraph"/>
        <w:numPr>
          <w:ilvl w:val="0"/>
          <w:numId w:val="36"/>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4A6E4A7D" w14:textId="4BB61B0F" w:rsidR="00650288" w:rsidRDefault="00650288" w:rsidP="00400863">
      <w:r>
        <w:t>Much of the assembly design borrows from the CSW vertical slice implementation and RD04 and adapts the design to APS needs as well as refactoring for code reuse, etc.</w:t>
      </w:r>
    </w:p>
    <w:p w14:paraId="02964490" w14:textId="59D10202" w:rsidR="000F041A" w:rsidRDefault="000F041A" w:rsidP="007B5FE5">
      <w:pPr>
        <w:pStyle w:val="Heading2"/>
      </w:pPr>
      <w:bookmarkStart w:id="32" w:name="_Toc351647876"/>
      <w:r>
        <w:t>Design Goal: Code Reuse</w:t>
      </w:r>
      <w:bookmarkEnd w:id="32"/>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0F041A">
      <w:pPr>
        <w:pStyle w:val="ListParagraph"/>
        <w:numPr>
          <w:ilvl w:val="0"/>
          <w:numId w:val="38"/>
        </w:numPr>
      </w:pPr>
      <w:r>
        <w:t>Registering and maintaining CSW service references</w:t>
      </w:r>
    </w:p>
    <w:p w14:paraId="4227B3F1" w14:textId="77777777" w:rsidR="000F041A" w:rsidRDefault="000F041A" w:rsidP="000F041A">
      <w:pPr>
        <w:pStyle w:val="ListParagraph"/>
        <w:numPr>
          <w:ilvl w:val="0"/>
          <w:numId w:val="38"/>
        </w:numPr>
      </w:pPr>
      <w:r>
        <w:t>Maintaining reference to an HCD</w:t>
      </w:r>
    </w:p>
    <w:p w14:paraId="082EEE22" w14:textId="77777777" w:rsidR="000F041A" w:rsidRDefault="000F041A" w:rsidP="000F041A">
      <w:pPr>
        <w:pStyle w:val="ListParagraph"/>
        <w:numPr>
          <w:ilvl w:val="0"/>
          <w:numId w:val="38"/>
        </w:numPr>
      </w:pPr>
      <w:r>
        <w:t>Handling incoming external commands</w:t>
      </w:r>
    </w:p>
    <w:p w14:paraId="0B725011" w14:textId="77777777" w:rsidR="000F041A" w:rsidRDefault="000F041A" w:rsidP="000F041A">
      <w:pPr>
        <w:pStyle w:val="ListParagraph"/>
        <w:numPr>
          <w:ilvl w:val="0"/>
          <w:numId w:val="38"/>
        </w:numPr>
      </w:pPr>
      <w:r>
        <w:t>Handling incoming telemetry from the HCD</w:t>
      </w:r>
    </w:p>
    <w:p w14:paraId="3B765B1E" w14:textId="77777777" w:rsidR="000F041A" w:rsidRDefault="000F041A" w:rsidP="000F041A">
      <w:pPr>
        <w:pStyle w:val="ListParagraph"/>
        <w:numPr>
          <w:ilvl w:val="0"/>
          <w:numId w:val="38"/>
        </w:numPr>
      </w:pPr>
      <w:r>
        <w:t>Maintaining state</w:t>
      </w:r>
    </w:p>
    <w:p w14:paraId="4692578E" w14:textId="77777777" w:rsidR="000F041A" w:rsidRDefault="000F041A" w:rsidP="000F041A">
      <w:pPr>
        <w:pStyle w:val="ListParagraph"/>
        <w:numPr>
          <w:ilvl w:val="0"/>
          <w:numId w:val="38"/>
        </w:numPr>
      </w:pPr>
      <w:r>
        <w:t>Converting to/from scientific units/coordinates from/to controller units</w:t>
      </w:r>
    </w:p>
    <w:p w14:paraId="7735AB43" w14:textId="77777777" w:rsidR="000F041A" w:rsidRDefault="000F041A" w:rsidP="000F041A">
      <w:pPr>
        <w:pStyle w:val="ListParagraph"/>
        <w:numPr>
          <w:ilvl w:val="0"/>
          <w:numId w:val="38"/>
        </w:numPr>
      </w:pPr>
      <w:r>
        <w:t>Validating incoming external commands</w:t>
      </w:r>
    </w:p>
    <w:p w14:paraId="60F830E2" w14:textId="77777777" w:rsidR="000F041A" w:rsidRDefault="000F041A" w:rsidP="000F041A">
      <w:pPr>
        <w:pStyle w:val="ListParagraph"/>
        <w:numPr>
          <w:ilvl w:val="0"/>
          <w:numId w:val="38"/>
        </w:numPr>
      </w:pPr>
      <w:r>
        <w:t>Publishing Telemetry</w:t>
      </w:r>
    </w:p>
    <w:p w14:paraId="592CECE3" w14:textId="68FB6898" w:rsidR="00B82096" w:rsidRDefault="00271998" w:rsidP="003F62EE">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0FE88383" w14:textId="77777777" w:rsidR="007B6279" w:rsidRDefault="007B6279" w:rsidP="003F62EE">
      <w:pPr>
        <w:ind w:left="0"/>
      </w:pPr>
    </w:p>
    <w:p w14:paraId="4C69CAB0" w14:textId="0D637C24" w:rsidR="00404A80" w:rsidRDefault="00404A80" w:rsidP="00404A80">
      <w:pPr>
        <w:pStyle w:val="Heading3"/>
      </w:pPr>
      <w:r>
        <w:t>Reusable Assemblies</w:t>
      </w:r>
    </w:p>
    <w:p w14:paraId="6BCEE327" w14:textId="52DFC2FE" w:rsidR="00404A80" w:rsidRDefault="00404A80" w:rsidP="00404A80">
      <w:pPr>
        <w:pStyle w:val="NormalFirst"/>
      </w:pPr>
      <w:r>
        <w:t>The primary reuse area for the prototype will be to create reusable assemblies.  The design goal is to avoid coding every assembly in the system individually but instead to create a small number of assembly classes that can be used in multiple areas through configuration.</w:t>
      </w:r>
    </w:p>
    <w:p w14:paraId="3C9E2F0B" w14:textId="096FFF10" w:rsidR="00404A80" w:rsidRPr="00404A80" w:rsidRDefault="00404A80" w:rsidP="00404A80">
      <w:r>
        <w:t>Consequences of the design:</w:t>
      </w:r>
    </w:p>
    <w:p w14:paraId="1BD844C1" w14:textId="63D85091" w:rsidR="00404A80" w:rsidRDefault="00404A80" w:rsidP="00404A80">
      <w:pPr>
        <w:pStyle w:val="NormalFirst"/>
        <w:numPr>
          <w:ilvl w:val="0"/>
          <w:numId w:val="44"/>
        </w:numPr>
      </w:pPr>
      <w:r>
        <w:t xml:space="preserve">Conversion algorithms in the vertical slice are specific to a </w:t>
      </w:r>
      <w:proofErr w:type="spellStart"/>
      <w:r>
        <w:t>config</w:t>
      </w:r>
      <w:proofErr w:type="spellEnd"/>
      <w:r>
        <w:t xml:space="preserve"> key.  If we want to create only a few generic assembly classes and use configuration to reuse.</w:t>
      </w:r>
    </w:p>
    <w:p w14:paraId="7C97BFEF" w14:textId="3EED2572" w:rsidR="00404A80" w:rsidRPr="00404A80" w:rsidRDefault="00404A80" w:rsidP="00404A80">
      <w:pPr>
        <w:pStyle w:val="ListParagraph"/>
        <w:numPr>
          <w:ilvl w:val="0"/>
          <w:numId w:val="44"/>
        </w:numPr>
      </w:pPr>
      <w:r>
        <w:t>Others TBD.</w:t>
      </w:r>
    </w:p>
    <w:p w14:paraId="1191A85E" w14:textId="77777777" w:rsidR="00404A80" w:rsidRDefault="00404A80" w:rsidP="003F62EE">
      <w:pPr>
        <w:ind w:left="0"/>
      </w:pPr>
    </w:p>
    <w:p w14:paraId="32376582" w14:textId="6EE35E36" w:rsidR="004742AB" w:rsidRDefault="004742AB" w:rsidP="007B5FE5">
      <w:pPr>
        <w:pStyle w:val="Heading2"/>
      </w:pPr>
      <w:bookmarkStart w:id="33" w:name="_Toc351647877"/>
      <w:r>
        <w:t>Assembly Class Diagram</w:t>
      </w:r>
      <w:bookmarkEnd w:id="33"/>
    </w:p>
    <w:p w14:paraId="5B41DF41" w14:textId="2C185549" w:rsidR="00FC7F97" w:rsidRPr="00866404" w:rsidRDefault="00FC7F97" w:rsidP="00FC7F97">
      <w:r>
        <w:t xml:space="preserve">The </w:t>
      </w:r>
      <w:proofErr w:type="spellStart"/>
      <w:r>
        <w:t>StageAssembly</w:t>
      </w:r>
      <w:proofErr w:type="spellEnd"/>
      <w:r>
        <w:t xml:space="preserve"> is the Top-Level Actor for the Assembly.  It is the superclass for the </w:t>
      </w:r>
      <w:proofErr w:type="spellStart"/>
      <w:r>
        <w:t>MultiAxisAssembly</w:t>
      </w:r>
      <w:proofErr w:type="spellEnd"/>
      <w:r>
        <w:t xml:space="preserve"> which will be used for the 3 axis stages: </w:t>
      </w:r>
      <w:proofErr w:type="spellStart"/>
      <w:r>
        <w:t>FiberSource</w:t>
      </w:r>
      <w:proofErr w:type="spellEnd"/>
      <w:r>
        <w:t xml:space="preserve"> and Pupil, and the superclass of </w:t>
      </w:r>
      <w:proofErr w:type="spellStart"/>
      <w:r>
        <w:t>EnumPosAssembly</w:t>
      </w:r>
      <w:proofErr w:type="spellEnd"/>
      <w:r>
        <w:t xml:space="preserve">, which will be used for the discrete position stages: </w:t>
      </w:r>
      <w:proofErr w:type="spellStart"/>
      <w:r>
        <w:t>DmOptic</w:t>
      </w:r>
      <w:proofErr w:type="spellEnd"/>
      <w:r>
        <w:t xml:space="preserve"> and </w:t>
      </w:r>
      <w:proofErr w:type="spellStart"/>
      <w:r>
        <w:t>StimulusInsertion</w:t>
      </w:r>
      <w:proofErr w:type="spellEnd"/>
      <w:r>
        <w:t xml:space="preserve">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4" w:name="_Ref351196233"/>
      <w:r>
        <w:t xml:space="preserve">Figure </w:t>
      </w:r>
      <w:fldSimple w:instr=" SEQ Figure \* ARABIC ">
        <w:r w:rsidR="009E50A9">
          <w:rPr>
            <w:noProof/>
          </w:rPr>
          <w:t>4</w:t>
        </w:r>
      </w:fldSimple>
      <w:bookmarkEnd w:id="34"/>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 xml:space="preserve">The </w:t>
      </w:r>
      <w:proofErr w:type="spellStart"/>
      <w:r>
        <w:t>StageAssembly</w:t>
      </w:r>
      <w:proofErr w:type="spellEnd"/>
      <w:r>
        <w:t xml:space="preserve"> uses the </w:t>
      </w:r>
      <w:proofErr w:type="spellStart"/>
      <w:r>
        <w:t>AssemblyController</w:t>
      </w:r>
      <w:proofErr w:type="spellEnd"/>
      <w:r>
        <w:t xml:space="preserve"> </w:t>
      </w:r>
      <w:proofErr w:type="spellStart"/>
      <w:r>
        <w:t>mixin</w:t>
      </w:r>
      <w:proofErr w:type="spellEnd"/>
      <w:r>
        <w:t xml:space="preserve">, which enables submitted </w:t>
      </w:r>
      <w:proofErr w:type="spellStart"/>
      <w:r>
        <w:t>setupConfigs</w:t>
      </w:r>
      <w:proofErr w:type="spellEnd"/>
      <w:r>
        <w:t xml:space="preserve"> to be handled by the assembly.  The stage assembly must override the </w:t>
      </w:r>
      <w:proofErr w:type="gramStart"/>
      <w:r>
        <w:t>setup(</w:t>
      </w:r>
      <w:proofErr w:type="gramEnd"/>
      <w:r>
        <w:t xml:space="preserve">) method of the </w:t>
      </w:r>
      <w:proofErr w:type="spellStart"/>
      <w:r>
        <w:t>AssemblyController</w:t>
      </w:r>
      <w:proofErr w:type="spellEnd"/>
      <w:r w:rsidR="00866404">
        <w:t xml:space="preserve"> to handle setup </w:t>
      </w:r>
      <w:proofErr w:type="spellStart"/>
      <w:r w:rsidR="00866404">
        <w:t>configs</w:t>
      </w:r>
      <w:proofErr w:type="spellEnd"/>
      <w:r>
        <w:t xml:space="preserve">.  It is the responsibility of the </w:t>
      </w:r>
      <w:proofErr w:type="spellStart"/>
      <w:r>
        <w:t>StageAssembly</w:t>
      </w:r>
      <w:proofErr w:type="spellEnd"/>
      <w:r>
        <w:t xml:space="preserve"> to implement command validation, returning a validation list from the setup method.</w:t>
      </w:r>
      <w:r w:rsidR="00866404">
        <w:t xml:space="preserve">  This is accomplished using the </w:t>
      </w:r>
      <w:proofErr w:type="spellStart"/>
      <w:r w:rsidR="00866404">
        <w:t>ConfigValidator</w:t>
      </w:r>
      <w:proofErr w:type="spellEnd"/>
      <w:r w:rsidR="00866404">
        <w:t xml:space="preserve"> object, which will have the responsibility of validating setup </w:t>
      </w:r>
      <w:proofErr w:type="spellStart"/>
      <w:r w:rsidR="00866404">
        <w:t>configs</w:t>
      </w:r>
      <w:proofErr w:type="spellEnd"/>
      <w:r w:rsidR="00866404">
        <w:t xml:space="preserve">.  The </w:t>
      </w:r>
      <w:proofErr w:type="spellStart"/>
      <w:r w:rsidR="00866404">
        <w:t>AssemblyContext</w:t>
      </w:r>
      <w:proofErr w:type="spellEnd"/>
      <w:r w:rsidR="00866404">
        <w:t xml:space="preserve"> contains all the configuration definitions and utilities required to create and send setup configurations to the assembly.</w:t>
      </w:r>
    </w:p>
    <w:p w14:paraId="1AC6836F" w14:textId="38C3C91A" w:rsidR="005E792E" w:rsidRDefault="00866404" w:rsidP="005E792E">
      <w:r>
        <w:t xml:space="preserve">The </w:t>
      </w:r>
      <w:proofErr w:type="spellStart"/>
      <w:r>
        <w:t>AssemblyController</w:t>
      </w:r>
      <w:proofErr w:type="spellEnd"/>
      <w:r>
        <w:t xml:space="preserve"> and </w:t>
      </w:r>
      <w:proofErr w:type="spellStart"/>
      <w:r>
        <w:t>SequentialExecutor</w:t>
      </w:r>
      <w:proofErr w:type="spellEnd"/>
      <w:r>
        <w:t xml:space="preserve"> are provi</w:t>
      </w:r>
      <w:r w:rsidR="009C35EF">
        <w:t xml:space="preserve">ded by CSW and are indicated as such being rendered in the diagram in blue.  </w:t>
      </w:r>
    </w:p>
    <w:p w14:paraId="1C13A593" w14:textId="7E7FEEE4" w:rsidR="009C35EF" w:rsidRDefault="009C35EF" w:rsidP="005E792E">
      <w:r>
        <w:t xml:space="preserve">The </w:t>
      </w:r>
      <w:proofErr w:type="spellStart"/>
      <w:r>
        <w:t>SequentialExecutor</w:t>
      </w:r>
      <w:proofErr w:type="spellEnd"/>
      <w:r>
        <w:t xml:space="preserve"> is used so that configurations are executed one at a time for an assembly.  Users of </w:t>
      </w:r>
      <w:proofErr w:type="spellStart"/>
      <w:r>
        <w:t>SequentialExecutor</w:t>
      </w:r>
      <w:proofErr w:type="spellEnd"/>
      <w:r>
        <w:t xml:space="preserve"> must supply a </w:t>
      </w:r>
      <w:proofErr w:type="spellStart"/>
      <w:r>
        <w:t>CommandHandler</w:t>
      </w:r>
      <w:proofErr w:type="spellEnd"/>
      <w:r>
        <w:t xml:space="preserve"> that handles each command as it is sequenced.</w:t>
      </w:r>
    </w:p>
    <w:p w14:paraId="4A06B5F9" w14:textId="34B611D1" w:rsidR="009C35EF" w:rsidRDefault="009C35EF" w:rsidP="005E792E">
      <w:r>
        <w:t xml:space="preserve">The </w:t>
      </w:r>
      <w:proofErr w:type="spellStart"/>
      <w:r>
        <w:t>CommandHandler</w:t>
      </w:r>
      <w:proofErr w:type="spellEnd"/>
      <w:r>
        <w:t xml:space="preserve">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xml:space="preserve">).  Each of these Actors </w:t>
      </w:r>
      <w:proofErr w:type="gramStart"/>
      <w:r>
        <w:t>are</w:t>
      </w:r>
      <w:proofErr w:type="gramEnd"/>
      <w:r>
        <w:t xml:space="preserve"> responsible for converting commands into HCD units and coordinates using the Converter object and managing the asynchronous command and response from the HCD.</w:t>
      </w:r>
    </w:p>
    <w:p w14:paraId="70AB1452" w14:textId="47D644AF" w:rsidR="00F13D36" w:rsidRDefault="009C35EF" w:rsidP="00951C0E">
      <w:r>
        <w:t xml:space="preserve">The </w:t>
      </w:r>
      <w:proofErr w:type="spellStart"/>
      <w:r>
        <w:t>TelemetrySubscriber</w:t>
      </w:r>
      <w:proofErr w:type="spellEnd"/>
      <w:r>
        <w:t xml:space="preserve"> listens for telemetry from the HCD and uses the Converter object to convert stage encoder units and coordinates to user units and coordinates and publishes these using the </w:t>
      </w:r>
      <w:proofErr w:type="spellStart"/>
      <w:r>
        <w:t>TelemetryPublisher</w:t>
      </w:r>
      <w:proofErr w:type="spellEnd"/>
      <w:r>
        <w:t>.</w:t>
      </w:r>
    </w:p>
    <w:p w14:paraId="2086D6FB" w14:textId="6FF2256F" w:rsidR="00951C0E" w:rsidRDefault="00951C0E" w:rsidP="00951C0E">
      <w:pPr>
        <w:pStyle w:val="Heading2"/>
      </w:pPr>
      <w:bookmarkStart w:id="35" w:name="_Toc351647878"/>
      <w:r>
        <w:t>Assembly Interfaces</w:t>
      </w:r>
      <w:bookmarkEnd w:id="35"/>
    </w:p>
    <w:p w14:paraId="61DD516F" w14:textId="04E5C60D" w:rsidR="00974AA6" w:rsidRDefault="00974AA6" w:rsidP="00974AA6">
      <w:pPr>
        <w:pStyle w:val="Heading3"/>
      </w:pPr>
      <w:r>
        <w:t>ICS API Commands</w:t>
      </w:r>
    </w:p>
    <w:p w14:paraId="2069937B" w14:textId="1A273516" w:rsidR="00951C0E" w:rsidRDefault="00951C0E" w:rsidP="00951C0E">
      <w:r>
        <w:t>Command configurations for each assembly are des</w:t>
      </w:r>
      <w:r w:rsidR="00BF2B6A">
        <w:t>cribed in the ICD document (AP01</w:t>
      </w:r>
      <w:r>
        <w:t>).  In this section, the set of input command configurations are defined, an</w:t>
      </w:r>
      <w:r w:rsidR="008E3D90">
        <w:t>d the corresponding HCD command keys</w:t>
      </w:r>
      <w:r>
        <w:t xml:space="preserve">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035"/>
        <w:gridCol w:w="1826"/>
        <w:gridCol w:w="2254"/>
        <w:gridCol w:w="1990"/>
      </w:tblGrid>
      <w:tr w:rsidR="00FC6687" w14:paraId="0BF3A542" w14:textId="30BE49AA" w:rsidTr="00FC6687">
        <w:trPr>
          <w:cnfStyle w:val="100000000000" w:firstRow="1" w:lastRow="0" w:firstColumn="0" w:lastColumn="0" w:oddVBand="0" w:evenVBand="0" w:oddHBand="0" w:evenHBand="0" w:firstRowFirstColumn="0" w:firstRowLastColumn="0" w:lastRowFirstColumn="0" w:lastRowLastColumn="0"/>
        </w:trPr>
        <w:tc>
          <w:tcPr>
            <w:tcW w:w="1993" w:type="dxa"/>
          </w:tcPr>
          <w:p w14:paraId="13944312" w14:textId="0EBD6B5E" w:rsidR="00FC6687" w:rsidRPr="00A97D8B" w:rsidRDefault="00FC6687" w:rsidP="00FC6687">
            <w:pPr>
              <w:pStyle w:val="NoSpacing"/>
              <w:ind w:left="0"/>
              <w:jc w:val="left"/>
              <w:rPr>
                <w:b w:val="0"/>
              </w:rPr>
            </w:pPr>
            <w:r>
              <w:t>Assembly API method</w:t>
            </w:r>
          </w:p>
        </w:tc>
        <w:tc>
          <w:tcPr>
            <w:tcW w:w="1831" w:type="dxa"/>
          </w:tcPr>
          <w:p w14:paraId="3044F657" w14:textId="13CCB67D" w:rsidR="00FC6687" w:rsidRDefault="00FC6687" w:rsidP="00B20C1B">
            <w:pPr>
              <w:pStyle w:val="NoSpacing"/>
              <w:ind w:left="0"/>
            </w:pPr>
            <w:r>
              <w:t xml:space="preserve">Assembly </w:t>
            </w:r>
            <w:proofErr w:type="spellStart"/>
            <w:r>
              <w:t>Config</w:t>
            </w:r>
            <w:proofErr w:type="spellEnd"/>
            <w:r>
              <w:t xml:space="preserve"> Key</w:t>
            </w:r>
          </w:p>
        </w:tc>
        <w:tc>
          <w:tcPr>
            <w:tcW w:w="2276" w:type="dxa"/>
          </w:tcPr>
          <w:p w14:paraId="39DDC5A2" w14:textId="2E849B42" w:rsidR="00FC6687" w:rsidRPr="00A97D8B" w:rsidRDefault="00FC6687" w:rsidP="00B20C1B">
            <w:pPr>
              <w:pStyle w:val="NoSpacing"/>
              <w:ind w:left="0"/>
              <w:rPr>
                <w:b w:val="0"/>
              </w:rPr>
            </w:pPr>
            <w:r>
              <w:t>Accepted By</w:t>
            </w:r>
          </w:p>
        </w:tc>
        <w:tc>
          <w:tcPr>
            <w:tcW w:w="2005" w:type="dxa"/>
          </w:tcPr>
          <w:p w14:paraId="0F1CDB99" w14:textId="2DFAE865" w:rsidR="00FC6687" w:rsidRPr="00A97D8B" w:rsidRDefault="00FC6687" w:rsidP="00B20C1B">
            <w:pPr>
              <w:pStyle w:val="NoSpacing"/>
              <w:ind w:left="0"/>
              <w:rPr>
                <w:b w:val="0"/>
              </w:rPr>
            </w:pPr>
            <w:r>
              <w:rPr>
                <w:b w:val="0"/>
              </w:rPr>
              <w:t>HCD Command Key</w:t>
            </w:r>
          </w:p>
        </w:tc>
      </w:tr>
      <w:tr w:rsidR="00FC6687" w14:paraId="491AEFF3" w14:textId="61213214" w:rsidTr="00FC6687">
        <w:tc>
          <w:tcPr>
            <w:tcW w:w="1993" w:type="dxa"/>
          </w:tcPr>
          <w:p w14:paraId="28C11400" w14:textId="35E9AC36" w:rsidR="00FC6687" w:rsidRPr="00A97D8B" w:rsidRDefault="00FC6687" w:rsidP="00FC6687">
            <w:pPr>
              <w:pStyle w:val="NoSpacing"/>
              <w:ind w:left="0"/>
              <w:jc w:val="left"/>
            </w:pPr>
            <w:proofErr w:type="gramStart"/>
            <w:r>
              <w:t>reset</w:t>
            </w:r>
            <w:proofErr w:type="gramEnd"/>
            <w:r>
              <w:t>()</w:t>
            </w:r>
          </w:p>
        </w:tc>
        <w:tc>
          <w:tcPr>
            <w:tcW w:w="1831" w:type="dxa"/>
          </w:tcPr>
          <w:p w14:paraId="20ECD2C6" w14:textId="25CF39D0" w:rsidR="00FC6687" w:rsidRDefault="00FC6687" w:rsidP="00E34513">
            <w:pPr>
              <w:pStyle w:val="NoSpacing"/>
              <w:ind w:left="0"/>
              <w:jc w:val="left"/>
            </w:pPr>
            <w:proofErr w:type="gramStart"/>
            <w:r>
              <w:t>reset</w:t>
            </w:r>
            <w:proofErr w:type="gramEnd"/>
          </w:p>
        </w:tc>
        <w:tc>
          <w:tcPr>
            <w:tcW w:w="2276" w:type="dxa"/>
          </w:tcPr>
          <w:p w14:paraId="1228FA67" w14:textId="2F819BDF" w:rsidR="00FC6687" w:rsidRPr="00A97D8B" w:rsidRDefault="00FC6687" w:rsidP="00E34513">
            <w:pPr>
              <w:pStyle w:val="NoSpacing"/>
              <w:ind w:left="0"/>
              <w:jc w:val="left"/>
            </w:pPr>
            <w:r>
              <w:t>All Assemblies</w:t>
            </w:r>
          </w:p>
        </w:tc>
        <w:tc>
          <w:tcPr>
            <w:tcW w:w="2005" w:type="dxa"/>
          </w:tcPr>
          <w:p w14:paraId="518B1DA1" w14:textId="2E3DF006" w:rsidR="00FC6687" w:rsidRPr="00A97D8B" w:rsidRDefault="00FC6687" w:rsidP="00746BCE">
            <w:pPr>
              <w:pStyle w:val="NoSpacing"/>
              <w:ind w:left="0"/>
            </w:pPr>
            <w:proofErr w:type="spellStart"/>
            <w:proofErr w:type="gramStart"/>
            <w:r>
              <w:t>axisHome</w:t>
            </w:r>
            <w:proofErr w:type="spellEnd"/>
            <w:proofErr w:type="gramEnd"/>
          </w:p>
        </w:tc>
      </w:tr>
      <w:tr w:rsidR="00FC6687" w14:paraId="7986DA4C" w14:textId="60FC86B3" w:rsidTr="00FC6687">
        <w:tc>
          <w:tcPr>
            <w:tcW w:w="1993" w:type="dxa"/>
          </w:tcPr>
          <w:p w14:paraId="647F98E4" w14:textId="3B16461D" w:rsidR="00FC6687" w:rsidRPr="00A97D8B" w:rsidRDefault="00FC6687" w:rsidP="00FC6687">
            <w:pPr>
              <w:pStyle w:val="NoSpacing"/>
              <w:ind w:left="0"/>
              <w:jc w:val="left"/>
            </w:pPr>
            <w:proofErr w:type="gramStart"/>
            <w:r>
              <w:t>select</w:t>
            </w:r>
            <w:proofErr w:type="gramEnd"/>
            <w:r>
              <w:t>()</w:t>
            </w:r>
          </w:p>
        </w:tc>
        <w:tc>
          <w:tcPr>
            <w:tcW w:w="1831" w:type="dxa"/>
          </w:tcPr>
          <w:p w14:paraId="26FF79A1" w14:textId="19E9A92C" w:rsidR="00FC6687" w:rsidRDefault="00FC6687" w:rsidP="00E34513">
            <w:pPr>
              <w:pStyle w:val="NoSpacing"/>
              <w:ind w:left="0"/>
              <w:jc w:val="left"/>
            </w:pPr>
            <w:proofErr w:type="gramStart"/>
            <w:r>
              <w:t>select</w:t>
            </w:r>
            <w:proofErr w:type="gramEnd"/>
          </w:p>
        </w:tc>
        <w:tc>
          <w:tcPr>
            <w:tcW w:w="2276" w:type="dxa"/>
          </w:tcPr>
          <w:p w14:paraId="0E193EB2" w14:textId="54089FC1" w:rsidR="00FC6687" w:rsidRPr="00A97D8B" w:rsidRDefault="00FC6687" w:rsidP="00FC6687">
            <w:pPr>
              <w:pStyle w:val="NoSpacing"/>
              <w:ind w:left="0"/>
              <w:jc w:val="left"/>
            </w:pPr>
            <w:r>
              <w:t>Discrete Position Assemblies</w:t>
            </w:r>
          </w:p>
        </w:tc>
        <w:tc>
          <w:tcPr>
            <w:tcW w:w="2005" w:type="dxa"/>
          </w:tcPr>
          <w:p w14:paraId="52C8595E" w14:textId="12E7BB49" w:rsidR="00FC6687" w:rsidRPr="00A97D8B" w:rsidRDefault="00FC6687" w:rsidP="00746BCE">
            <w:pPr>
              <w:pStyle w:val="NoSpacing"/>
              <w:ind w:left="0"/>
            </w:pPr>
            <w:proofErr w:type="spellStart"/>
            <w:proofErr w:type="gramStart"/>
            <w:r>
              <w:t>axisPosition</w:t>
            </w:r>
            <w:proofErr w:type="spellEnd"/>
            <w:proofErr w:type="gramEnd"/>
          </w:p>
        </w:tc>
      </w:tr>
      <w:tr w:rsidR="00FC6687" w14:paraId="3D49C1CA" w14:textId="6B194AE8" w:rsidTr="00FC6687">
        <w:trPr>
          <w:trHeight w:val="120"/>
        </w:trPr>
        <w:tc>
          <w:tcPr>
            <w:tcW w:w="1993" w:type="dxa"/>
          </w:tcPr>
          <w:p w14:paraId="320E786A" w14:textId="6DA687D8" w:rsidR="00FC6687" w:rsidRPr="00A97D8B" w:rsidRDefault="00FC6687" w:rsidP="00FC6687">
            <w:pPr>
              <w:pStyle w:val="NoSpacing"/>
              <w:ind w:left="0"/>
              <w:jc w:val="left"/>
            </w:pPr>
            <w:proofErr w:type="spellStart"/>
            <w:proofErr w:type="gramStart"/>
            <w:r>
              <w:t>positionStage</w:t>
            </w:r>
            <w:proofErr w:type="spellEnd"/>
            <w:proofErr w:type="gramEnd"/>
            <w:r>
              <w:t>()</w:t>
            </w:r>
          </w:p>
        </w:tc>
        <w:tc>
          <w:tcPr>
            <w:tcW w:w="1831" w:type="dxa"/>
          </w:tcPr>
          <w:p w14:paraId="753EEA51" w14:textId="340BB0D6" w:rsidR="00FC6687" w:rsidRDefault="00FC6687" w:rsidP="00E34513">
            <w:pPr>
              <w:pStyle w:val="NoSpacing"/>
              <w:ind w:left="0"/>
              <w:jc w:val="left"/>
            </w:pPr>
            <w:proofErr w:type="spellStart"/>
            <w:proofErr w:type="gramStart"/>
            <w:r>
              <w:t>stagePosition</w:t>
            </w:r>
            <w:proofErr w:type="spellEnd"/>
            <w:proofErr w:type="gramEnd"/>
          </w:p>
        </w:tc>
        <w:tc>
          <w:tcPr>
            <w:tcW w:w="2276" w:type="dxa"/>
          </w:tcPr>
          <w:p w14:paraId="702E5A43" w14:textId="1A459846" w:rsidR="00FC6687" w:rsidRPr="00A97D8B" w:rsidRDefault="00FC6687" w:rsidP="00E34513">
            <w:pPr>
              <w:pStyle w:val="NoSpacing"/>
              <w:ind w:left="0"/>
              <w:jc w:val="left"/>
            </w:pPr>
            <w:r>
              <w:t>All Assemblies</w:t>
            </w:r>
          </w:p>
        </w:tc>
        <w:tc>
          <w:tcPr>
            <w:tcW w:w="2005" w:type="dxa"/>
          </w:tcPr>
          <w:p w14:paraId="445B855E" w14:textId="6604DD6E" w:rsidR="00FC6687" w:rsidRPr="00A97D8B" w:rsidRDefault="00FC6687" w:rsidP="00746BCE">
            <w:pPr>
              <w:pStyle w:val="NoSpacing"/>
              <w:ind w:left="0"/>
            </w:pPr>
            <w:proofErr w:type="spellStart"/>
            <w:proofErr w:type="gramStart"/>
            <w:r>
              <w:t>axisPosition</w:t>
            </w:r>
            <w:proofErr w:type="spellEnd"/>
            <w:proofErr w:type="gramEnd"/>
          </w:p>
        </w:tc>
      </w:tr>
      <w:tr w:rsidR="00FC6687" w14:paraId="068A5D4A" w14:textId="06182DF6" w:rsidTr="00FC6687">
        <w:trPr>
          <w:trHeight w:val="120"/>
        </w:trPr>
        <w:tc>
          <w:tcPr>
            <w:tcW w:w="1993" w:type="dxa"/>
          </w:tcPr>
          <w:p w14:paraId="6EE5093A" w14:textId="5C6B0D6C" w:rsidR="00FC6687" w:rsidRPr="00A97D8B" w:rsidRDefault="00FC6687" w:rsidP="00FC6687">
            <w:pPr>
              <w:pStyle w:val="NoSpacing"/>
              <w:ind w:left="0"/>
              <w:jc w:val="left"/>
            </w:pPr>
            <w:proofErr w:type="spellStart"/>
            <w:proofErr w:type="gramStart"/>
            <w:r>
              <w:t>setSelectionsPoints</w:t>
            </w:r>
            <w:proofErr w:type="spellEnd"/>
            <w:proofErr w:type="gramEnd"/>
            <w:r>
              <w:t>()</w:t>
            </w:r>
          </w:p>
        </w:tc>
        <w:tc>
          <w:tcPr>
            <w:tcW w:w="1831" w:type="dxa"/>
          </w:tcPr>
          <w:p w14:paraId="4313E084" w14:textId="3F8BCFE5" w:rsidR="00FC6687" w:rsidRDefault="00FC6687" w:rsidP="00E34513">
            <w:pPr>
              <w:pStyle w:val="NoSpacing"/>
              <w:ind w:left="0"/>
              <w:jc w:val="left"/>
            </w:pPr>
            <w:proofErr w:type="spellStart"/>
            <w:proofErr w:type="gramStart"/>
            <w:r>
              <w:t>stageSelections</w:t>
            </w:r>
            <w:proofErr w:type="spellEnd"/>
            <w:proofErr w:type="gramEnd"/>
          </w:p>
        </w:tc>
        <w:tc>
          <w:tcPr>
            <w:tcW w:w="2276" w:type="dxa"/>
          </w:tcPr>
          <w:p w14:paraId="639FDA66" w14:textId="2FEF5A30" w:rsidR="00FC6687" w:rsidRPr="00A97D8B" w:rsidRDefault="00FC6687" w:rsidP="00E34513">
            <w:pPr>
              <w:pStyle w:val="NoSpacing"/>
              <w:ind w:left="0"/>
              <w:jc w:val="left"/>
            </w:pPr>
            <w:r>
              <w:t>Discrete Position Assemblies</w:t>
            </w:r>
          </w:p>
        </w:tc>
        <w:tc>
          <w:tcPr>
            <w:tcW w:w="2005" w:type="dxa"/>
          </w:tcPr>
          <w:p w14:paraId="68A7DC6E" w14:textId="5D6DA13B" w:rsidR="00FC6687" w:rsidRPr="00A97D8B" w:rsidRDefault="00FC6687" w:rsidP="00746BCE">
            <w:pPr>
              <w:pStyle w:val="NoSpacing"/>
              <w:ind w:left="0"/>
            </w:pPr>
            <w:r>
              <w:t>N/A</w:t>
            </w:r>
          </w:p>
        </w:tc>
      </w:tr>
      <w:tr w:rsidR="00FC6687" w14:paraId="0CE9F9FC" w14:textId="0AC04C4B" w:rsidTr="00FC6687">
        <w:trPr>
          <w:trHeight w:val="120"/>
        </w:trPr>
        <w:tc>
          <w:tcPr>
            <w:tcW w:w="1993" w:type="dxa"/>
          </w:tcPr>
          <w:p w14:paraId="27C7996E" w14:textId="3667498A" w:rsidR="00FC6687" w:rsidRPr="00A97D8B" w:rsidRDefault="00FC6687" w:rsidP="00FC6687">
            <w:pPr>
              <w:pStyle w:val="NoSpacing"/>
              <w:ind w:left="0"/>
              <w:jc w:val="left"/>
            </w:pPr>
            <w:proofErr w:type="spellStart"/>
            <w:proofErr w:type="gramStart"/>
            <w:r>
              <w:t>offsetStimulus</w:t>
            </w:r>
            <w:proofErr w:type="spellEnd"/>
            <w:proofErr w:type="gramEnd"/>
            <w:r>
              <w:t xml:space="preserve">(), </w:t>
            </w:r>
            <w:proofErr w:type="spellStart"/>
            <w:r>
              <w:t>offsetPupil</w:t>
            </w:r>
            <w:proofErr w:type="spellEnd"/>
            <w:r>
              <w:t>()</w:t>
            </w:r>
          </w:p>
        </w:tc>
        <w:tc>
          <w:tcPr>
            <w:tcW w:w="1831" w:type="dxa"/>
          </w:tcPr>
          <w:p w14:paraId="470BA1B7" w14:textId="71B348F9" w:rsidR="00FC6687" w:rsidRDefault="00FC6687" w:rsidP="00E34513">
            <w:pPr>
              <w:pStyle w:val="NoSpacing"/>
              <w:ind w:left="0"/>
              <w:jc w:val="left"/>
            </w:pPr>
            <w:proofErr w:type="gramStart"/>
            <w:r>
              <w:t>offset</w:t>
            </w:r>
            <w:proofErr w:type="gramEnd"/>
          </w:p>
        </w:tc>
        <w:tc>
          <w:tcPr>
            <w:tcW w:w="2276" w:type="dxa"/>
          </w:tcPr>
          <w:p w14:paraId="2F55E2C9" w14:textId="6C99101A" w:rsidR="00FC6687" w:rsidRPr="00A97D8B" w:rsidRDefault="00FC6687" w:rsidP="00E34513">
            <w:pPr>
              <w:pStyle w:val="NoSpacing"/>
              <w:ind w:left="0"/>
              <w:jc w:val="left"/>
            </w:pPr>
            <w:r>
              <w:t>3-Axis Assemblies</w:t>
            </w:r>
          </w:p>
        </w:tc>
        <w:tc>
          <w:tcPr>
            <w:tcW w:w="2005" w:type="dxa"/>
          </w:tcPr>
          <w:p w14:paraId="0E3B950B" w14:textId="64B96124" w:rsidR="00FC6687" w:rsidRPr="00A97D8B" w:rsidRDefault="00FC6687" w:rsidP="00746BCE">
            <w:pPr>
              <w:pStyle w:val="NoSpacing"/>
              <w:ind w:left="0"/>
            </w:pPr>
            <w:proofErr w:type="spellStart"/>
            <w:proofErr w:type="gramStart"/>
            <w:r>
              <w:t>axisOffset</w:t>
            </w:r>
            <w:proofErr w:type="spellEnd"/>
            <w:proofErr w:type="gramEnd"/>
          </w:p>
        </w:tc>
      </w:tr>
      <w:tr w:rsidR="00FC6687" w14:paraId="29ECE9CD" w14:textId="1ED17887" w:rsidTr="00FC6687">
        <w:trPr>
          <w:trHeight w:val="120"/>
        </w:trPr>
        <w:tc>
          <w:tcPr>
            <w:tcW w:w="1993" w:type="dxa"/>
          </w:tcPr>
          <w:p w14:paraId="245C73E9" w14:textId="5E538A8B" w:rsidR="00FC6687" w:rsidRPr="00A97D8B" w:rsidRDefault="00FC6687" w:rsidP="00FC6687">
            <w:pPr>
              <w:pStyle w:val="NoSpacing"/>
              <w:ind w:left="0"/>
              <w:jc w:val="left"/>
            </w:pPr>
            <w:proofErr w:type="spellStart"/>
            <w:proofErr w:type="gramStart"/>
            <w:r>
              <w:t>positionStimulus</w:t>
            </w:r>
            <w:proofErr w:type="spellEnd"/>
            <w:proofErr w:type="gramEnd"/>
            <w:r>
              <w:t xml:space="preserve">(), </w:t>
            </w:r>
            <w:proofErr w:type="spellStart"/>
            <w:r>
              <w:t>positionPupil</w:t>
            </w:r>
            <w:proofErr w:type="spellEnd"/>
            <w:r>
              <w:t>()</w:t>
            </w:r>
          </w:p>
        </w:tc>
        <w:tc>
          <w:tcPr>
            <w:tcW w:w="1831" w:type="dxa"/>
          </w:tcPr>
          <w:p w14:paraId="72D49329" w14:textId="06036EEC" w:rsidR="00FC6687" w:rsidRDefault="00FC6687" w:rsidP="00E34513">
            <w:pPr>
              <w:pStyle w:val="NoSpacing"/>
              <w:ind w:left="0"/>
              <w:jc w:val="left"/>
            </w:pPr>
            <w:proofErr w:type="gramStart"/>
            <w:r>
              <w:t>position</w:t>
            </w:r>
            <w:proofErr w:type="gramEnd"/>
          </w:p>
        </w:tc>
        <w:tc>
          <w:tcPr>
            <w:tcW w:w="2276" w:type="dxa"/>
          </w:tcPr>
          <w:p w14:paraId="09D77695" w14:textId="2447D574" w:rsidR="00FC6687" w:rsidRPr="00A97D8B" w:rsidRDefault="00FC6687" w:rsidP="00E34513">
            <w:pPr>
              <w:pStyle w:val="NoSpacing"/>
              <w:ind w:left="0"/>
              <w:jc w:val="left"/>
            </w:pPr>
            <w:r>
              <w:t>3-Axis Assemblies</w:t>
            </w:r>
          </w:p>
        </w:tc>
        <w:tc>
          <w:tcPr>
            <w:tcW w:w="2005" w:type="dxa"/>
          </w:tcPr>
          <w:p w14:paraId="650988FD" w14:textId="7A36D51F" w:rsidR="00FC6687" w:rsidRPr="00A97D8B" w:rsidRDefault="00FC6687" w:rsidP="00746BCE">
            <w:pPr>
              <w:pStyle w:val="NoSpacing"/>
              <w:ind w:left="0"/>
            </w:pPr>
            <w:proofErr w:type="spellStart"/>
            <w:proofErr w:type="gramStart"/>
            <w:r>
              <w:t>axisPosition</w:t>
            </w:r>
            <w:proofErr w:type="spellEnd"/>
            <w:proofErr w:type="gramEnd"/>
          </w:p>
        </w:tc>
      </w:tr>
      <w:tr w:rsidR="00FC6687" w14:paraId="31824D45" w14:textId="77777777" w:rsidTr="00FC6687">
        <w:trPr>
          <w:trHeight w:val="120"/>
        </w:trPr>
        <w:tc>
          <w:tcPr>
            <w:tcW w:w="1993" w:type="dxa"/>
          </w:tcPr>
          <w:p w14:paraId="1AEFAE87" w14:textId="11EEC7FF" w:rsidR="00FC6687" w:rsidRPr="00A97D8B" w:rsidRDefault="00FC6687" w:rsidP="00FC6687">
            <w:pPr>
              <w:pStyle w:val="NoSpacing"/>
              <w:ind w:left="0"/>
              <w:jc w:val="left"/>
            </w:pPr>
            <w:proofErr w:type="spellStart"/>
            <w:proofErr w:type="gramStart"/>
            <w:r>
              <w:t>setReferencePoints</w:t>
            </w:r>
            <w:proofErr w:type="spellEnd"/>
            <w:proofErr w:type="gramEnd"/>
            <w:r>
              <w:t>()</w:t>
            </w:r>
          </w:p>
        </w:tc>
        <w:tc>
          <w:tcPr>
            <w:tcW w:w="1831" w:type="dxa"/>
          </w:tcPr>
          <w:p w14:paraId="0EE5ED59" w14:textId="4CC30DF4" w:rsidR="00FC6687" w:rsidRDefault="00FC6687" w:rsidP="00974AA6">
            <w:pPr>
              <w:pStyle w:val="NoSpacing"/>
              <w:ind w:left="0"/>
              <w:jc w:val="left"/>
            </w:pPr>
            <w:proofErr w:type="spellStart"/>
            <w:proofErr w:type="gramStart"/>
            <w:r>
              <w:t>stageReference</w:t>
            </w:r>
            <w:proofErr w:type="spellEnd"/>
            <w:proofErr w:type="gramEnd"/>
          </w:p>
        </w:tc>
        <w:tc>
          <w:tcPr>
            <w:tcW w:w="2276" w:type="dxa"/>
          </w:tcPr>
          <w:p w14:paraId="78072963" w14:textId="601E8BCC" w:rsidR="00FC6687" w:rsidRPr="00A97D8B" w:rsidRDefault="00FC6687" w:rsidP="00974AA6">
            <w:pPr>
              <w:pStyle w:val="NoSpacing"/>
              <w:ind w:left="0"/>
              <w:jc w:val="left"/>
            </w:pPr>
            <w:r>
              <w:t>3-Axis Assemblies</w:t>
            </w:r>
          </w:p>
        </w:tc>
        <w:tc>
          <w:tcPr>
            <w:tcW w:w="2005" w:type="dxa"/>
          </w:tcPr>
          <w:p w14:paraId="45CBAB95" w14:textId="51CF3FCE" w:rsidR="00FC6687" w:rsidRPr="00A97D8B" w:rsidRDefault="00FC6687" w:rsidP="00974AA6">
            <w:pPr>
              <w:pStyle w:val="NoSpacing"/>
              <w:keepNext/>
              <w:ind w:left="0"/>
            </w:pPr>
            <w:r>
              <w:t>N/A</w:t>
            </w:r>
          </w:p>
        </w:tc>
      </w:tr>
    </w:tbl>
    <w:p w14:paraId="79E01875" w14:textId="1E283098" w:rsidR="009C35EF" w:rsidRDefault="009C35EF" w:rsidP="007B6279">
      <w:pPr>
        <w:pStyle w:val="Caption"/>
        <w:jc w:val="center"/>
      </w:pPr>
      <w:bookmarkStart w:id="36" w:name="_Ref351195301"/>
      <w:r>
        <w:t xml:space="preserve">Table </w:t>
      </w:r>
      <w:fldSimple w:instr=" SEQ Table \* ARABIC ">
        <w:r>
          <w:rPr>
            <w:noProof/>
          </w:rPr>
          <w:t>1</w:t>
        </w:r>
      </w:fldSimple>
      <w:bookmarkEnd w:id="36"/>
      <w:r>
        <w:t xml:space="preserve"> </w:t>
      </w:r>
      <w:r w:rsidR="007D7F10">
        <w:t>–</w:t>
      </w:r>
      <w:r>
        <w:t xml:space="preserve"> </w:t>
      </w:r>
      <w:r w:rsidR="007D7F10">
        <w:t xml:space="preserve">ICS </w:t>
      </w:r>
      <w:r>
        <w:t>Assembly Commands</w:t>
      </w:r>
    </w:p>
    <w:p w14:paraId="06DD0AFE" w14:textId="77777777" w:rsidR="007B6279" w:rsidRPr="007B6279" w:rsidRDefault="007B6279" w:rsidP="007B6279"/>
    <w:p w14:paraId="398CB716" w14:textId="4F49713C" w:rsidR="00746BCE" w:rsidRDefault="00746BCE" w:rsidP="00951C0E">
      <w:proofErr w:type="gramStart"/>
      <w:r>
        <w:t>The ‘reset’ command is shared</w:t>
      </w:r>
      <w:r w:rsidR="0062547F">
        <w:t xml:space="preserve"> by all assemblies</w:t>
      </w:r>
      <w:proofErr w:type="gramEnd"/>
      <w:r w:rsidR="0062547F">
        <w:t xml:space="preserve">.  For </w:t>
      </w:r>
      <w:proofErr w:type="spellStart"/>
      <w:r w:rsidR="0062547F">
        <w:t>DiscretePosition</w:t>
      </w:r>
      <w:r>
        <w:t>Assembly</w:t>
      </w:r>
      <w:proofErr w:type="spellEnd"/>
      <w:r>
        <w:t xml:space="preserve"> types, the </w:t>
      </w:r>
      <w:proofErr w:type="spellStart"/>
      <w:r>
        <w:t>axisHomeCK</w:t>
      </w:r>
      <w:proofErr w:type="spellEnd"/>
      <w:r>
        <w:t xml:space="preserve"> is sent to the associated HCD axis for that assembly.   For </w:t>
      </w:r>
      <w:proofErr w:type="spellStart"/>
      <w:r>
        <w:t>MultiAxisAssembly</w:t>
      </w:r>
      <w:proofErr w:type="spellEnd"/>
      <w:r>
        <w:t xml:space="preserve"> types, the </w:t>
      </w:r>
      <w:proofErr w:type="spellStart"/>
      <w:r>
        <w:t>axisHomeCK</w:t>
      </w:r>
      <w:proofErr w:type="spellEnd"/>
      <w:r>
        <w:t xml:space="preserve"> is sent to only those axes that are specified in the command.</w:t>
      </w:r>
    </w:p>
    <w:p w14:paraId="294A49C3" w14:textId="77295D7D" w:rsidR="00746BCE" w:rsidRDefault="00AC37E5" w:rsidP="00951C0E">
      <w:r>
        <w:t>The ‘select</w:t>
      </w:r>
      <w:r w:rsidR="00746BCE">
        <w:t>’</w:t>
      </w:r>
      <w:r w:rsidR="0062547F">
        <w:t xml:space="preserve"> command only applies to </w:t>
      </w:r>
      <w:proofErr w:type="spellStart"/>
      <w:r w:rsidR="0062547F">
        <w:t>DiscretePosition</w:t>
      </w:r>
      <w:r w:rsidR="00746BCE">
        <w:t>Assembly</w:t>
      </w:r>
      <w:proofErr w:type="spellEnd"/>
      <w:r w:rsidR="00746BCE">
        <w:t xml:space="preserve"> types.  The </w:t>
      </w:r>
      <w:r w:rsidR="004B08F6">
        <w:t xml:space="preserve">assembly uses the </w:t>
      </w:r>
      <w:proofErr w:type="spellStart"/>
      <w:r w:rsidR="004B08F6">
        <w:t>enum</w:t>
      </w:r>
      <w:proofErr w:type="spellEnd"/>
      <w:r w:rsidR="004B08F6">
        <w:t xml:space="preserve"> position in its loaded configuration to determine the appropriate m</w:t>
      </w:r>
      <w:r w:rsidR="00100437">
        <w:t xml:space="preserve">otion command and sends </w:t>
      </w:r>
      <w:proofErr w:type="spellStart"/>
      <w:r w:rsidR="00100437">
        <w:t>axisPosition</w:t>
      </w:r>
      <w:r w:rsidR="004B08F6">
        <w:t>CK</w:t>
      </w:r>
      <w:proofErr w:type="spellEnd"/>
      <w:r w:rsidR="004B08F6">
        <w:t xml:space="preserve"> to the associated HCD axis for the assembly.</w:t>
      </w:r>
    </w:p>
    <w:p w14:paraId="1371B090" w14:textId="4B3B4F78" w:rsidR="004B08F6" w:rsidRDefault="00396323" w:rsidP="00951C0E">
      <w:proofErr w:type="gramStart"/>
      <w:r>
        <w:t xml:space="preserve">The </w:t>
      </w:r>
      <w:proofErr w:type="spellStart"/>
      <w:r w:rsidR="00A277F1">
        <w:t>stagePosition</w:t>
      </w:r>
      <w:proofErr w:type="spellEnd"/>
      <w:r w:rsidR="004B08F6">
        <w:t xml:space="preserve"> command is sh</w:t>
      </w:r>
      <w:r w:rsidR="0062547F">
        <w:t>ared by all assemblies</w:t>
      </w:r>
      <w:proofErr w:type="gramEnd"/>
      <w:r w:rsidR="0062547F">
        <w:t xml:space="preserve">.  For </w:t>
      </w:r>
      <w:proofErr w:type="spellStart"/>
      <w:r w:rsidR="0062547F">
        <w:t>DiscretePosition</w:t>
      </w:r>
      <w:r w:rsidR="00336AB2">
        <w:t>Assembly</w:t>
      </w:r>
      <w:proofErr w:type="spellEnd"/>
      <w:r w:rsidR="00336AB2">
        <w:t xml:space="preserve"> types, the </w:t>
      </w:r>
      <w:proofErr w:type="spellStart"/>
      <w:r w:rsidR="00336AB2">
        <w:t>axisPosi</w:t>
      </w:r>
      <w:r w:rsidR="00100437">
        <w:t>t</w:t>
      </w:r>
      <w:r w:rsidR="00336AB2">
        <w:t>i</w:t>
      </w:r>
      <w:r w:rsidR="00100437">
        <w:t>on</w:t>
      </w:r>
      <w:r w:rsidR="004B08F6">
        <w:t>CK</w:t>
      </w:r>
      <w:proofErr w:type="spellEnd"/>
      <w:r w:rsidR="004B08F6">
        <w:t xml:space="preserve"> command is sent to the HCD axis for that assembly.  For </w:t>
      </w:r>
      <w:proofErr w:type="spellStart"/>
      <w:r w:rsidR="004B08F6">
        <w:t>Multi</w:t>
      </w:r>
      <w:r w:rsidR="00100437">
        <w:t>AxisAssembly</w:t>
      </w:r>
      <w:proofErr w:type="spellEnd"/>
      <w:r w:rsidR="00100437">
        <w:t xml:space="preserve"> types, the </w:t>
      </w:r>
      <w:proofErr w:type="spellStart"/>
      <w:r w:rsidR="00100437">
        <w:t>axisPosition</w:t>
      </w:r>
      <w:r w:rsidR="004B08F6">
        <w:t>CK</w:t>
      </w:r>
      <w:proofErr w:type="spellEnd"/>
      <w:r w:rsidR="004B08F6">
        <w:t xml:space="preserve"> command is sent to each of the axes (or a se</w:t>
      </w:r>
      <w:r w:rsidR="00100437">
        <w:t xml:space="preserve">tup </w:t>
      </w:r>
      <w:proofErr w:type="spellStart"/>
      <w:r w:rsidR="00100437">
        <w:t>config</w:t>
      </w:r>
      <w:proofErr w:type="spellEnd"/>
      <w:r w:rsidR="00100437">
        <w:t xml:space="preserve"> containing 3 </w:t>
      </w:r>
      <w:proofErr w:type="spellStart"/>
      <w:r w:rsidR="00100437">
        <w:t>axisPosition</w:t>
      </w:r>
      <w:r w:rsidR="004B08F6">
        <w:t>CK</w:t>
      </w:r>
      <w:proofErr w:type="spellEnd"/>
      <w:r w:rsidR="004B08F6">
        <w:t xml:space="preserve"> commands, one for each axis is sent).</w:t>
      </w:r>
    </w:p>
    <w:p w14:paraId="60846FAC" w14:textId="55E9AF73" w:rsidR="004B08F6" w:rsidRDefault="00A277F1" w:rsidP="00951C0E">
      <w:r>
        <w:t>The ‘</w:t>
      </w:r>
      <w:proofErr w:type="spellStart"/>
      <w:r>
        <w:t>stageS</w:t>
      </w:r>
      <w:r w:rsidR="00AC37E5">
        <w:t>elections</w:t>
      </w:r>
      <w:proofErr w:type="spellEnd"/>
      <w:r w:rsidR="004B08F6">
        <w:t>’</w:t>
      </w:r>
      <w:r w:rsidR="0062547F">
        <w:t xml:space="preserve"> command only applies to </w:t>
      </w:r>
      <w:proofErr w:type="spellStart"/>
      <w:r w:rsidR="0062547F">
        <w:t>DiscretePosition</w:t>
      </w:r>
      <w:r w:rsidR="004B08F6">
        <w:t>Assembly</w:t>
      </w:r>
      <w:proofErr w:type="spellEnd"/>
      <w:r w:rsidR="004B08F6">
        <w:t xml:space="preserve"> types.  The command configuration data for the enumerated positions is stored in the assembly configuration by the assembly, using the configuration service.</w:t>
      </w:r>
    </w:p>
    <w:p w14:paraId="77E816FD" w14:textId="0B01DF34" w:rsidR="004B08F6" w:rsidRDefault="004B08F6" w:rsidP="00951C0E">
      <w:r>
        <w:t xml:space="preserve">The ‘offset’ command only applies to </w:t>
      </w:r>
      <w:proofErr w:type="spellStart"/>
      <w:r>
        <w:t>MultiAxisAssembly</w:t>
      </w:r>
      <w:proofErr w:type="spellEnd"/>
      <w:r>
        <w:t xml:space="preserve"> types.  For each axis, offsets</w:t>
      </w:r>
      <w:r w:rsidR="00336AB2">
        <w:t xml:space="preserve"> are converted to encoder units commands</w:t>
      </w:r>
      <w:r>
        <w:t xml:space="preserve"> are sent to the HCD axis</w:t>
      </w:r>
      <w:r w:rsidR="00100437">
        <w:t xml:space="preserve"> using the </w:t>
      </w:r>
      <w:proofErr w:type="spellStart"/>
      <w:r w:rsidR="00100437">
        <w:t>axisOffsetCK</w:t>
      </w:r>
      <w:proofErr w:type="spellEnd"/>
      <w:r w:rsidR="00100437">
        <w:t xml:space="preserve"> command.</w:t>
      </w:r>
      <w:r>
        <w:t xml:space="preserve"> </w:t>
      </w:r>
      <w:bookmarkStart w:id="37" w:name="_GoBack"/>
      <w:bookmarkEnd w:id="37"/>
    </w:p>
    <w:p w14:paraId="6DF92BFB" w14:textId="22DFF1E9" w:rsidR="00E34513" w:rsidRDefault="00AC37E5" w:rsidP="00951C0E">
      <w:r>
        <w:t>The ‘position</w:t>
      </w:r>
      <w:r w:rsidR="00100437">
        <w:t xml:space="preserve">’ command only applies to </w:t>
      </w:r>
      <w:proofErr w:type="spellStart"/>
      <w:r w:rsidR="00100437">
        <w:t>MultiAxisAssembly</w:t>
      </w:r>
      <w:proofErr w:type="spellEnd"/>
      <w:r w:rsidR="00100437">
        <w:t xml:space="preserve"> types.  For each axis, positions </w:t>
      </w:r>
      <w:r w:rsidR="00336AB2">
        <w:t xml:space="preserve">are converted to encoder units and </w:t>
      </w:r>
      <w:r w:rsidR="00100437">
        <w:t xml:space="preserve">are sent to the HCD axis using the </w:t>
      </w:r>
      <w:proofErr w:type="spellStart"/>
      <w:r w:rsidR="00100437">
        <w:t>axisPositionCK</w:t>
      </w:r>
      <w:proofErr w:type="spellEnd"/>
      <w:r w:rsidR="00100437">
        <w:t xml:space="preserve"> command.</w:t>
      </w:r>
    </w:p>
    <w:p w14:paraId="4119D281" w14:textId="45691CAF" w:rsidR="00100437" w:rsidRDefault="00A277F1" w:rsidP="00951C0E">
      <w:r>
        <w:t>The ‘</w:t>
      </w:r>
      <w:proofErr w:type="spellStart"/>
      <w:r>
        <w:t>stage</w:t>
      </w:r>
      <w:r w:rsidR="00AC37E5">
        <w:t>Reference</w:t>
      </w:r>
      <w:proofErr w:type="spellEnd"/>
      <w:r w:rsidR="00100437">
        <w:t xml:space="preserve">’ command only applies to </w:t>
      </w:r>
      <w:proofErr w:type="spellStart"/>
      <w:r w:rsidR="00100437">
        <w:t>MultiAxisAssembly</w:t>
      </w:r>
      <w:proofErr w:type="spellEnd"/>
      <w:r w:rsidR="00100437">
        <w:t xml:space="preserve"> types.  The command configuration data for the reference points for each axis is stored in the assembly configuration by the assembly, using the configuration service.</w:t>
      </w:r>
    </w:p>
    <w:p w14:paraId="0B19210A" w14:textId="77777777" w:rsidR="00E34513" w:rsidRDefault="00E34513" w:rsidP="00951C0E"/>
    <w:p w14:paraId="08D01F75" w14:textId="335382E1" w:rsidR="00974AA6" w:rsidRDefault="00974AA6" w:rsidP="00974AA6">
      <w:pPr>
        <w:pStyle w:val="Heading3"/>
      </w:pPr>
      <w:r>
        <w:t>Standard Assembly Commands</w:t>
      </w:r>
    </w:p>
    <w:p w14:paraId="6342785C" w14:textId="76B4D1D9" w:rsidR="007D7F10" w:rsidRPr="007D7F10" w:rsidRDefault="007D7F10" w:rsidP="007D7F10">
      <w:pPr>
        <w:pStyle w:val="NormalFirst"/>
      </w:pPr>
      <w:r>
        <w:t>The prototype will also implement standard assembly commands as defined by RD04.</w:t>
      </w:r>
    </w:p>
    <w:p w14:paraId="7DEB934B" w14:textId="77777777" w:rsidR="00974AA6" w:rsidRPr="00974AA6" w:rsidRDefault="00974AA6" w:rsidP="00974AA6">
      <w:pPr>
        <w:pStyle w:val="NormalFirst"/>
      </w:pPr>
    </w:p>
    <w:tbl>
      <w:tblPr>
        <w:tblStyle w:val="TableGrid"/>
        <w:tblW w:w="0" w:type="auto"/>
        <w:tblInd w:w="751" w:type="dxa"/>
        <w:tblLook w:val="04A0" w:firstRow="1" w:lastRow="0" w:firstColumn="1" w:lastColumn="0" w:noHBand="0" w:noVBand="1"/>
      </w:tblPr>
      <w:tblGrid>
        <w:gridCol w:w="2327"/>
        <w:gridCol w:w="3152"/>
        <w:gridCol w:w="2626"/>
      </w:tblGrid>
      <w:tr w:rsidR="00974AA6" w14:paraId="4FD201BB" w14:textId="77777777" w:rsidTr="00974AA6">
        <w:trPr>
          <w:cnfStyle w:val="100000000000" w:firstRow="1" w:lastRow="0" w:firstColumn="0" w:lastColumn="0" w:oddVBand="0" w:evenVBand="0" w:oddHBand="0" w:evenHBand="0" w:firstRowFirstColumn="0" w:firstRowLastColumn="0" w:lastRowFirstColumn="0" w:lastRowLastColumn="0"/>
        </w:trPr>
        <w:tc>
          <w:tcPr>
            <w:tcW w:w="2327" w:type="dxa"/>
          </w:tcPr>
          <w:p w14:paraId="06F2195F" w14:textId="249B05DE" w:rsidR="00974AA6" w:rsidRPr="00A97D8B" w:rsidRDefault="00974AA6" w:rsidP="00974AA6">
            <w:pPr>
              <w:pStyle w:val="NoSpacing"/>
              <w:ind w:left="0"/>
              <w:rPr>
                <w:b w:val="0"/>
              </w:rPr>
            </w:pPr>
            <w:r w:rsidRPr="00A97D8B">
              <w:t>Command Configuration</w:t>
            </w:r>
            <w:r w:rsidR="008E3D90">
              <w:t xml:space="preserve"> Key</w:t>
            </w:r>
          </w:p>
        </w:tc>
        <w:tc>
          <w:tcPr>
            <w:tcW w:w="3152" w:type="dxa"/>
          </w:tcPr>
          <w:p w14:paraId="10C3F674" w14:textId="77777777" w:rsidR="00974AA6" w:rsidRPr="00A97D8B" w:rsidRDefault="00974AA6" w:rsidP="00974AA6">
            <w:pPr>
              <w:pStyle w:val="NoSpacing"/>
              <w:ind w:left="0"/>
              <w:rPr>
                <w:b w:val="0"/>
              </w:rPr>
            </w:pPr>
            <w:r>
              <w:t>Accepted By</w:t>
            </w:r>
          </w:p>
        </w:tc>
        <w:tc>
          <w:tcPr>
            <w:tcW w:w="2626" w:type="dxa"/>
          </w:tcPr>
          <w:p w14:paraId="48D288AC" w14:textId="77777777" w:rsidR="00974AA6" w:rsidRPr="00A97D8B" w:rsidRDefault="00974AA6" w:rsidP="00974AA6">
            <w:pPr>
              <w:pStyle w:val="NoSpacing"/>
              <w:ind w:left="0"/>
              <w:rPr>
                <w:b w:val="0"/>
              </w:rPr>
            </w:pPr>
            <w:r>
              <w:rPr>
                <w:b w:val="0"/>
              </w:rPr>
              <w:t>HCD Command</w:t>
            </w:r>
          </w:p>
        </w:tc>
      </w:tr>
      <w:tr w:rsidR="00974AA6" w14:paraId="0B00A9C7" w14:textId="77777777" w:rsidTr="00974AA6">
        <w:trPr>
          <w:trHeight w:val="120"/>
        </w:trPr>
        <w:tc>
          <w:tcPr>
            <w:tcW w:w="2327" w:type="dxa"/>
          </w:tcPr>
          <w:p w14:paraId="253EAEFA" w14:textId="77777777" w:rsidR="00974AA6" w:rsidRPr="00A97D8B" w:rsidRDefault="00974AA6" w:rsidP="00974AA6">
            <w:pPr>
              <w:pStyle w:val="NoSpacing"/>
              <w:ind w:left="0"/>
              <w:jc w:val="left"/>
            </w:pPr>
            <w:proofErr w:type="spellStart"/>
            <w:proofErr w:type="gramStart"/>
            <w:r>
              <w:t>init</w:t>
            </w:r>
            <w:proofErr w:type="spellEnd"/>
            <w:proofErr w:type="gramEnd"/>
          </w:p>
        </w:tc>
        <w:tc>
          <w:tcPr>
            <w:tcW w:w="3152" w:type="dxa"/>
          </w:tcPr>
          <w:p w14:paraId="70CB798B" w14:textId="77777777" w:rsidR="00974AA6" w:rsidRPr="00A97D8B" w:rsidRDefault="00974AA6" w:rsidP="00974AA6">
            <w:pPr>
              <w:pStyle w:val="NoSpacing"/>
              <w:ind w:left="0"/>
              <w:jc w:val="left"/>
            </w:pPr>
            <w:r>
              <w:t>All</w:t>
            </w:r>
          </w:p>
        </w:tc>
        <w:tc>
          <w:tcPr>
            <w:tcW w:w="2626" w:type="dxa"/>
          </w:tcPr>
          <w:p w14:paraId="4902C9B3" w14:textId="77777777" w:rsidR="00974AA6" w:rsidRPr="00A97D8B" w:rsidRDefault="00974AA6" w:rsidP="00974AA6">
            <w:pPr>
              <w:pStyle w:val="NoSpacing"/>
              <w:keepNext/>
              <w:ind w:left="0"/>
            </w:pPr>
            <w:r>
              <w:t>TBD</w:t>
            </w:r>
          </w:p>
        </w:tc>
      </w:tr>
      <w:tr w:rsidR="00974AA6" w14:paraId="125AFB18" w14:textId="77777777" w:rsidTr="00974AA6">
        <w:trPr>
          <w:trHeight w:val="120"/>
        </w:trPr>
        <w:tc>
          <w:tcPr>
            <w:tcW w:w="2327" w:type="dxa"/>
          </w:tcPr>
          <w:p w14:paraId="337DF14A" w14:textId="77777777" w:rsidR="00974AA6" w:rsidRPr="00A97D8B" w:rsidRDefault="00974AA6" w:rsidP="00974AA6">
            <w:pPr>
              <w:pStyle w:val="NoSpacing"/>
              <w:ind w:left="0"/>
              <w:jc w:val="left"/>
            </w:pPr>
            <w:proofErr w:type="gramStart"/>
            <w:r>
              <w:t>datum</w:t>
            </w:r>
            <w:proofErr w:type="gramEnd"/>
          </w:p>
        </w:tc>
        <w:tc>
          <w:tcPr>
            <w:tcW w:w="3152" w:type="dxa"/>
          </w:tcPr>
          <w:p w14:paraId="019E6DFE" w14:textId="77777777" w:rsidR="00974AA6" w:rsidRPr="00A97D8B" w:rsidRDefault="00974AA6" w:rsidP="00974AA6">
            <w:pPr>
              <w:pStyle w:val="NoSpacing"/>
              <w:ind w:left="0"/>
              <w:jc w:val="left"/>
            </w:pPr>
            <w:r>
              <w:t>All</w:t>
            </w:r>
          </w:p>
        </w:tc>
        <w:tc>
          <w:tcPr>
            <w:tcW w:w="2626" w:type="dxa"/>
          </w:tcPr>
          <w:p w14:paraId="35EE4F0A" w14:textId="77777777" w:rsidR="00974AA6" w:rsidRPr="00A97D8B" w:rsidRDefault="00974AA6" w:rsidP="00974AA6">
            <w:pPr>
              <w:pStyle w:val="NoSpacing"/>
              <w:keepNext/>
              <w:ind w:left="0"/>
            </w:pPr>
            <w:r>
              <w:t>TBD</w:t>
            </w:r>
          </w:p>
        </w:tc>
      </w:tr>
      <w:tr w:rsidR="00974AA6" w14:paraId="5926EDE6" w14:textId="77777777" w:rsidTr="00974AA6">
        <w:trPr>
          <w:trHeight w:val="120"/>
        </w:trPr>
        <w:tc>
          <w:tcPr>
            <w:tcW w:w="2327" w:type="dxa"/>
          </w:tcPr>
          <w:p w14:paraId="475F7919" w14:textId="77777777" w:rsidR="00974AA6" w:rsidRPr="00A97D8B" w:rsidRDefault="00974AA6" w:rsidP="00974AA6">
            <w:pPr>
              <w:pStyle w:val="NoSpacing"/>
              <w:ind w:left="0"/>
              <w:jc w:val="left"/>
            </w:pPr>
            <w:proofErr w:type="gramStart"/>
            <w:r>
              <w:t>stop</w:t>
            </w:r>
            <w:proofErr w:type="gramEnd"/>
          </w:p>
        </w:tc>
        <w:tc>
          <w:tcPr>
            <w:tcW w:w="3152" w:type="dxa"/>
          </w:tcPr>
          <w:p w14:paraId="34B58275" w14:textId="77777777" w:rsidR="00974AA6" w:rsidRPr="00A97D8B" w:rsidRDefault="00974AA6" w:rsidP="00974AA6">
            <w:pPr>
              <w:pStyle w:val="NoSpacing"/>
              <w:ind w:left="0"/>
              <w:jc w:val="left"/>
            </w:pPr>
            <w:r>
              <w:t>All</w:t>
            </w:r>
          </w:p>
        </w:tc>
        <w:tc>
          <w:tcPr>
            <w:tcW w:w="2626" w:type="dxa"/>
          </w:tcPr>
          <w:p w14:paraId="325A9C32" w14:textId="77777777" w:rsidR="00974AA6" w:rsidRPr="00A97D8B" w:rsidRDefault="00974AA6" w:rsidP="00974AA6">
            <w:pPr>
              <w:pStyle w:val="NoSpacing"/>
              <w:keepNext/>
              <w:ind w:left="0"/>
            </w:pPr>
            <w:r>
              <w:t>TBD</w:t>
            </w:r>
          </w:p>
        </w:tc>
      </w:tr>
      <w:tr w:rsidR="00974AA6" w14:paraId="5B4152B1" w14:textId="77777777" w:rsidTr="00974AA6">
        <w:trPr>
          <w:trHeight w:val="120"/>
        </w:trPr>
        <w:tc>
          <w:tcPr>
            <w:tcW w:w="2327" w:type="dxa"/>
          </w:tcPr>
          <w:p w14:paraId="19424C88" w14:textId="77777777" w:rsidR="00974AA6" w:rsidRPr="00A97D8B" w:rsidRDefault="00974AA6" w:rsidP="00974AA6">
            <w:pPr>
              <w:pStyle w:val="NoSpacing"/>
              <w:ind w:left="0"/>
              <w:jc w:val="left"/>
            </w:pPr>
            <w:proofErr w:type="gramStart"/>
            <w:r>
              <w:t>debug</w:t>
            </w:r>
            <w:proofErr w:type="gramEnd"/>
          </w:p>
        </w:tc>
        <w:tc>
          <w:tcPr>
            <w:tcW w:w="3152" w:type="dxa"/>
          </w:tcPr>
          <w:p w14:paraId="1F7ECEC8" w14:textId="77777777" w:rsidR="00974AA6" w:rsidRPr="00A97D8B" w:rsidRDefault="00974AA6" w:rsidP="00974AA6">
            <w:pPr>
              <w:pStyle w:val="NoSpacing"/>
              <w:ind w:left="0"/>
              <w:jc w:val="left"/>
            </w:pPr>
            <w:r>
              <w:t>All</w:t>
            </w:r>
          </w:p>
        </w:tc>
        <w:tc>
          <w:tcPr>
            <w:tcW w:w="2626" w:type="dxa"/>
          </w:tcPr>
          <w:p w14:paraId="5ECF8C2C" w14:textId="77777777" w:rsidR="00974AA6" w:rsidRPr="00A97D8B" w:rsidRDefault="00974AA6" w:rsidP="00974AA6">
            <w:pPr>
              <w:pStyle w:val="NoSpacing"/>
              <w:keepNext/>
              <w:ind w:left="0"/>
            </w:pPr>
            <w:r>
              <w:t>TBD</w:t>
            </w:r>
          </w:p>
        </w:tc>
      </w:tr>
    </w:tbl>
    <w:p w14:paraId="740E40EA" w14:textId="065418A7" w:rsidR="00974AA6" w:rsidRDefault="00974AA6" w:rsidP="00974AA6">
      <w:pPr>
        <w:pStyle w:val="Caption"/>
        <w:jc w:val="center"/>
      </w:pPr>
      <w:r>
        <w:t xml:space="preserve">Table </w:t>
      </w:r>
      <w:fldSimple w:instr=" SEQ Table \* ARABIC ">
        <w:r>
          <w:rPr>
            <w:noProof/>
          </w:rPr>
          <w:t>2</w:t>
        </w:r>
      </w:fldSimple>
      <w:r>
        <w:t xml:space="preserve"> </w:t>
      </w:r>
      <w:r w:rsidR="007D7F10">
        <w:t>–</w:t>
      </w:r>
      <w:r>
        <w:t xml:space="preserve"> </w:t>
      </w:r>
      <w:r w:rsidR="007D7F10">
        <w:t xml:space="preserve">Standard </w:t>
      </w:r>
      <w:r>
        <w:t>Assembly Commands</w:t>
      </w:r>
    </w:p>
    <w:p w14:paraId="74CD66EA" w14:textId="77777777" w:rsidR="00974AA6" w:rsidRPr="00951C0E" w:rsidRDefault="00974AA6" w:rsidP="00951C0E"/>
    <w:p w14:paraId="61AD3E70" w14:textId="33081E30" w:rsidR="007B5FE5" w:rsidRDefault="006326DC" w:rsidP="007B5FE5">
      <w:pPr>
        <w:pStyle w:val="Heading2"/>
      </w:pPr>
      <w:bookmarkStart w:id="38" w:name="_Toc351647879"/>
      <w:r>
        <w:t xml:space="preserve">Assembly </w:t>
      </w:r>
      <w:r w:rsidR="00622B71">
        <w:t xml:space="preserve">Command Handling </w:t>
      </w:r>
      <w:r w:rsidR="00CC1346">
        <w:t>Sequence</w:t>
      </w:r>
      <w:bookmarkEnd w:id="38"/>
    </w:p>
    <w:p w14:paraId="64806F89" w14:textId="6D0349E9" w:rsidR="006326DC" w:rsidRDefault="006326DC" w:rsidP="004742AB">
      <w:pPr>
        <w:pStyle w:val="NormalFirst"/>
      </w:pPr>
      <w:r>
        <w:t xml:space="preserve">This section describes the sequence followed when an Assembly receives a command, i.e. a </w:t>
      </w:r>
      <w:proofErr w:type="gramStart"/>
      <w:r>
        <w:t>submit  configuration</w:t>
      </w:r>
      <w:proofErr w:type="gramEnd"/>
      <w:r>
        <w:t>.</w:t>
      </w:r>
    </w:p>
    <w:p w14:paraId="28D57005" w14:textId="22FCF694" w:rsidR="004742AB" w:rsidRDefault="004742AB" w:rsidP="004742AB">
      <w:r>
        <w:t xml:space="preserve">Assembly received commands are executed sequentially.  Any API command will be accepted when an Assembly is in the Ready state. </w:t>
      </w:r>
    </w:p>
    <w:p w14:paraId="4598CA8A" w14:textId="66E5893D" w:rsidR="000F49AD" w:rsidRDefault="004742AB" w:rsidP="00037947">
      <w:r w:rsidRPr="00F570BC">
        <w:t xml:space="preserve">In the case where the HCD does not respond to a command, the assembly </w:t>
      </w:r>
      <w:r w:rsidR="00A55A3B">
        <w:t>will return an appropriate error response</w:t>
      </w:r>
      <w:r w:rsidRPr="00F570BC">
        <w:t>.</w:t>
      </w:r>
    </w:p>
    <w:p w14:paraId="1B2291B0" w14:textId="77777777" w:rsidR="00F83AE3" w:rsidRDefault="00F83AE3" w:rsidP="00037947">
      <w:pPr>
        <w:ind w:left="0"/>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39" w:name="_Ref351633777"/>
      <w:r>
        <w:t xml:space="preserve">Figure </w:t>
      </w:r>
      <w:fldSimple w:instr=" SEQ Figure \* ARABIC ">
        <w:r w:rsidR="009E50A9">
          <w:rPr>
            <w:noProof/>
          </w:rPr>
          <w:t>5</w:t>
        </w:r>
      </w:fldSimple>
      <w:bookmarkEnd w:id="39"/>
      <w:r>
        <w:t xml:space="preserve"> – Assembly Actor Message Sequence for Single Submit </w:t>
      </w:r>
      <w:proofErr w:type="spellStart"/>
      <w:r>
        <w:t>Config</w:t>
      </w:r>
      <w:proofErr w:type="spellEnd"/>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 xml:space="preserve">it creates an instance of a </w:t>
      </w:r>
      <w:proofErr w:type="spellStart"/>
      <w:r>
        <w:t>SequentialExecutor</w:t>
      </w:r>
      <w:proofErr w:type="spellEnd"/>
      <w:r>
        <w:t xml:space="preserve"> and sends a command to start the sequence of processing </w:t>
      </w:r>
      <w:proofErr w:type="gramStart"/>
      <w:r>
        <w:t>the submit</w:t>
      </w:r>
      <w:proofErr w:type="gramEnd"/>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xml:space="preserve">.  The Sequential Executor iterates though each </w:t>
      </w:r>
      <w:proofErr w:type="spellStart"/>
      <w:r>
        <w:t>config</w:t>
      </w:r>
      <w:proofErr w:type="spellEnd"/>
      <w:r>
        <w:t xml:space="preserve"> in the submit and for each </w:t>
      </w:r>
      <w:proofErr w:type="spellStart"/>
      <w:r>
        <w:t>config</w:t>
      </w:r>
      <w:proofErr w:type="spellEnd"/>
      <w:r>
        <w:t>:</w:t>
      </w:r>
    </w:p>
    <w:p w14:paraId="0DD36427" w14:textId="395CAF01" w:rsidR="006220E6" w:rsidRDefault="006220E6" w:rsidP="00B26660">
      <w:pPr>
        <w:pStyle w:val="ListParagraph"/>
        <w:numPr>
          <w:ilvl w:val="0"/>
          <w:numId w:val="43"/>
        </w:numPr>
      </w:pPr>
      <w:r>
        <w:t xml:space="preserve">Sends a command to the Command Handler, which directs the </w:t>
      </w:r>
      <w:proofErr w:type="spellStart"/>
      <w:r>
        <w:t>config</w:t>
      </w:r>
      <w:proofErr w:type="spellEnd"/>
      <w:r>
        <w:t xml:space="preserve"> to the appropriate command actor – such as </w:t>
      </w:r>
      <w:proofErr w:type="spellStart"/>
      <w:r>
        <w:t>moveToPosCmd</w:t>
      </w:r>
      <w:proofErr w:type="spellEnd"/>
      <w:r>
        <w:t xml:space="preserve"> for a </w:t>
      </w:r>
      <w:proofErr w:type="spellStart"/>
      <w:r>
        <w:t>moveToPos</w:t>
      </w:r>
      <w:proofErr w:type="spellEnd"/>
      <w:r>
        <w:t xml:space="preserve"> command.</w:t>
      </w:r>
    </w:p>
    <w:p w14:paraId="384B235D" w14:textId="064EB98D" w:rsidR="00B26660" w:rsidRDefault="00B26660" w:rsidP="00B26660">
      <w:pPr>
        <w:pStyle w:val="ListParagraph"/>
        <w:numPr>
          <w:ilvl w:val="0"/>
          <w:numId w:val="43"/>
        </w:numPr>
      </w:pPr>
      <w:r>
        <w:t xml:space="preserve">The command actor sends a submit command to the HCD.  When complete, the HCD sends a Command Status message to the </w:t>
      </w:r>
      <w:proofErr w:type="spellStart"/>
      <w:r>
        <w:t>CommandHandler</w:t>
      </w:r>
      <w:proofErr w:type="spellEnd"/>
      <w:r>
        <w:t xml:space="preserve">, which stops the command actor, sends the Command Status back to the </w:t>
      </w:r>
      <w:proofErr w:type="spellStart"/>
      <w:r>
        <w:t>SequentialExectutor</w:t>
      </w:r>
      <w:proofErr w:type="spellEnd"/>
      <w:r>
        <w:t xml:space="preserve"> and returns to its ‘wait for Execute receive’ state.</w:t>
      </w:r>
    </w:p>
    <w:p w14:paraId="2C745788" w14:textId="27D9A52C" w:rsidR="00B26660" w:rsidRDefault="00B26660" w:rsidP="00B26660">
      <w:pPr>
        <w:pStyle w:val="ListParagraph"/>
        <w:numPr>
          <w:ilvl w:val="0"/>
          <w:numId w:val="43"/>
        </w:numPr>
      </w:pPr>
      <w:r>
        <w:t xml:space="preserve">The </w:t>
      </w:r>
      <w:proofErr w:type="spellStart"/>
      <w:r>
        <w:t>SequentialExecutor</w:t>
      </w:r>
      <w:proofErr w:type="spellEnd"/>
      <w:r>
        <w:t xml:space="preserve"> creates a </w:t>
      </w:r>
      <w:proofErr w:type="spellStart"/>
      <w:r>
        <w:t>CommandResult</w:t>
      </w:r>
      <w:proofErr w:type="spellEnd"/>
      <w:r>
        <w:t xml:space="preserve"> and sends this back to the originator of the submit configuration.  </w:t>
      </w:r>
    </w:p>
    <w:p w14:paraId="483EBABB" w14:textId="01BBABF9" w:rsidR="00622B71" w:rsidRDefault="00B26660" w:rsidP="009E50A9">
      <w:r>
        <w:t xml:space="preserve">When all iterations are complete, the </w:t>
      </w:r>
      <w:proofErr w:type="spellStart"/>
      <w:r>
        <w:t>SequentialExecutor</w:t>
      </w:r>
      <w:proofErr w:type="spellEnd"/>
      <w:r>
        <w:t xml:space="preserve"> stops itself.</w:t>
      </w:r>
    </w:p>
    <w:p w14:paraId="64514B75" w14:textId="1DC8A624" w:rsidR="009E50A9" w:rsidRDefault="009E50A9" w:rsidP="009E50A9">
      <w:pPr>
        <w:pStyle w:val="Heading2"/>
      </w:pPr>
      <w:bookmarkStart w:id="40" w:name="_Ref352404462"/>
      <w:r>
        <w:t>Commanding Assemblies from an External Client</w:t>
      </w:r>
      <w:bookmarkEnd w:id="40"/>
    </w:p>
    <w:p w14:paraId="7B8BC922" w14:textId="4B7EC181" w:rsidR="009E50A9" w:rsidRDefault="009E50A9" w:rsidP="009E50A9">
      <w:pPr>
        <w:pStyle w:val="NormalFirst"/>
      </w:pPr>
      <w:r>
        <w:t>The prototype will explore means to command assemblies from an external client such as will be necessary for APS-PEAS or an engineering user interface.</w:t>
      </w:r>
    </w:p>
    <w:p w14:paraId="604E7082" w14:textId="3CD17226" w:rsidR="00CD05F6" w:rsidRDefault="009E50A9" w:rsidP="009E50A9">
      <w:r>
        <w:t xml:space="preserve">In the diagram below, </w:t>
      </w:r>
      <w:r w:rsidR="00A876B1">
        <w:t xml:space="preserve">two </w:t>
      </w:r>
      <w:r>
        <w:t xml:space="preserve">applications </w:t>
      </w:r>
      <w:proofErr w:type="spellStart"/>
      <w:r>
        <w:t>SingleAxisApp</w:t>
      </w:r>
      <w:proofErr w:type="spellEnd"/>
      <w:r>
        <w:t xml:space="preserve"> and </w:t>
      </w:r>
      <w:proofErr w:type="spellStart"/>
      <w:r>
        <w:t>SingleAxisClient</w:t>
      </w:r>
      <w:proofErr w:type="spellEnd"/>
      <w:r>
        <w:t xml:space="preserve"> run</w:t>
      </w:r>
      <w:r w:rsidR="00A876B1">
        <w:t xml:space="preserve"> on separate JVMs</w:t>
      </w:r>
      <w:r>
        <w:t xml:space="preserve">, and </w:t>
      </w:r>
      <w:proofErr w:type="spellStart"/>
      <w:r>
        <w:t>Sing</w:t>
      </w:r>
      <w:r w:rsidR="00A876B1">
        <w:t>leAxisClient</w:t>
      </w:r>
      <w:proofErr w:type="spellEnd"/>
      <w:r w:rsidR="00A876B1">
        <w:t xml:space="preserve"> sends commands to a</w:t>
      </w:r>
      <w:r>
        <w:t xml:space="preserve">ssemblies in the </w:t>
      </w:r>
      <w:proofErr w:type="spellStart"/>
      <w:r>
        <w:t>SingleAxisApp</w:t>
      </w:r>
      <w:proofErr w:type="spellEnd"/>
      <w:r>
        <w:t xml:space="preserve"> using the </w:t>
      </w:r>
      <w:proofErr w:type="spellStart"/>
      <w:r>
        <w:t>SingleAxis</w:t>
      </w:r>
      <w:r w:rsidR="00CD05F6">
        <w:t>Component</w:t>
      </w:r>
      <w:r>
        <w:t>Helper</w:t>
      </w:r>
      <w:proofErr w:type="spellEnd"/>
      <w:r>
        <w:t xml:space="preserve"> (</w:t>
      </w:r>
      <w:r>
        <w:fldChar w:fldCharType="begin"/>
      </w:r>
      <w:r>
        <w:instrText xml:space="preserve"> REF _Ref352328750 \h </w:instrText>
      </w:r>
      <w:r>
        <w:fldChar w:fldCharType="separate"/>
      </w:r>
      <w:r>
        <w:t xml:space="preserve">Figure </w:t>
      </w:r>
      <w:r>
        <w:rPr>
          <w:noProof/>
        </w:rPr>
        <w:t>6</w:t>
      </w:r>
      <w:r>
        <w:fldChar w:fldCharType="end"/>
      </w:r>
      <w:r>
        <w:t xml:space="preserve">).  The </w:t>
      </w:r>
      <w:proofErr w:type="spellStart"/>
      <w:r>
        <w:t>SingleAxis</w:t>
      </w:r>
      <w:r w:rsidR="00CD05F6">
        <w:t>Component</w:t>
      </w:r>
      <w:r>
        <w:t>Helper</w:t>
      </w:r>
      <w:proofErr w:type="spellEnd"/>
      <w:r>
        <w:t xml:space="preserve"> provides helper methods to send </w:t>
      </w:r>
      <w:proofErr w:type="spellStart"/>
      <w:r>
        <w:t>SetupConfigs</w:t>
      </w:r>
      <w:proofErr w:type="spellEnd"/>
      <w:r>
        <w:t xml:space="preserve"> to Assemblies</w:t>
      </w:r>
      <w:r w:rsidR="00CD05F6">
        <w:t xml:space="preserve"> and contains all the </w:t>
      </w:r>
      <w:proofErr w:type="spellStart"/>
      <w:r w:rsidR="00CD05F6">
        <w:t>configKey</w:t>
      </w:r>
      <w:proofErr w:type="spellEnd"/>
      <w:r w:rsidR="00CD05F6">
        <w:t xml:space="preserve"> and </w:t>
      </w:r>
      <w:proofErr w:type="spellStart"/>
      <w:r w:rsidR="00CD05F6">
        <w:t>setupConfigs</w:t>
      </w:r>
      <w:proofErr w:type="spellEnd"/>
      <w:r w:rsidR="00CD05F6">
        <w:t xml:space="preserve"> that the assembly will accept</w:t>
      </w:r>
      <w:r>
        <w:t xml:space="preserve">.  </w:t>
      </w:r>
    </w:p>
    <w:p w14:paraId="2B978B2E" w14:textId="58C36E12" w:rsidR="004F6992" w:rsidRDefault="004F6992" w:rsidP="009E50A9">
      <w:r>
        <w:t xml:space="preserve">The name </w:t>
      </w:r>
      <w:proofErr w:type="spellStart"/>
      <w:r>
        <w:t>SingleAxis</w:t>
      </w:r>
      <w:r w:rsidR="00CD05F6">
        <w:t>Component</w:t>
      </w:r>
      <w:r>
        <w:t>Helper</w:t>
      </w:r>
      <w:proofErr w:type="spellEnd"/>
      <w:r>
        <w:t xml:space="preserve"> is used for the </w:t>
      </w:r>
      <w:proofErr w:type="spellStart"/>
      <w:r>
        <w:t>SingleAxisAssembly</w:t>
      </w:r>
      <w:proofErr w:type="spellEnd"/>
      <w:r>
        <w:t xml:space="preserve">.  A different assembly would have a different name and a different help name. </w:t>
      </w:r>
    </w:p>
    <w:p w14:paraId="6AC4CD28" w14:textId="77777777" w:rsidR="009E50A9" w:rsidRDefault="009E50A9" w:rsidP="004F6992">
      <w:pPr>
        <w:ind w:left="0"/>
      </w:pPr>
    </w:p>
    <w:p w14:paraId="73B29B30" w14:textId="13FD26C5" w:rsidR="009E50A9" w:rsidRDefault="00A876B1" w:rsidP="009E50A9">
      <w:pPr>
        <w:keepNext/>
      </w:pPr>
      <w:r>
        <w:rPr>
          <w:noProof/>
        </w:rPr>
        <w:drawing>
          <wp:inline distT="0" distB="0" distL="0" distR="0" wp14:anchorId="575BD4B3" wp14:editId="06F68266">
            <wp:extent cx="5486400" cy="2658745"/>
            <wp:effectExtent l="0" t="0" r="0" b="8255"/>
            <wp:docPr id="14" name="Picture 1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58745"/>
                    </a:xfrm>
                    <a:prstGeom prst="rect">
                      <a:avLst/>
                    </a:prstGeom>
                    <a:noFill/>
                    <a:ln>
                      <a:noFill/>
                    </a:ln>
                  </pic:spPr>
                </pic:pic>
              </a:graphicData>
            </a:graphic>
          </wp:inline>
        </w:drawing>
      </w:r>
    </w:p>
    <w:p w14:paraId="1AFF75F0" w14:textId="4F916E59" w:rsidR="009E50A9" w:rsidRDefault="009E50A9" w:rsidP="009E50A9">
      <w:pPr>
        <w:pStyle w:val="Caption"/>
        <w:jc w:val="center"/>
      </w:pPr>
      <w:bookmarkStart w:id="41" w:name="_Ref352328750"/>
      <w:r>
        <w:t xml:space="preserve">Figure </w:t>
      </w:r>
      <w:fldSimple w:instr=" SEQ Figure \* ARABIC ">
        <w:r>
          <w:rPr>
            <w:noProof/>
          </w:rPr>
          <w:t>6</w:t>
        </w:r>
      </w:fldSimple>
      <w:bookmarkEnd w:id="41"/>
      <w:r>
        <w:t xml:space="preserve"> - Commanding Assemblies from a Client</w:t>
      </w:r>
    </w:p>
    <w:p w14:paraId="555C3C26" w14:textId="77777777" w:rsidR="009E50A9" w:rsidRDefault="009E50A9" w:rsidP="009E50A9"/>
    <w:p w14:paraId="4E7C4DFA" w14:textId="153654CB" w:rsidR="009E50A9" w:rsidRDefault="004F6992" w:rsidP="009E50A9">
      <w:r>
        <w:t xml:space="preserve">The utility of having the </w:t>
      </w:r>
      <w:proofErr w:type="spellStart"/>
      <w:r>
        <w:t>SingleAxis</w:t>
      </w:r>
      <w:r w:rsidR="00CD05F6">
        <w:t>Component</w:t>
      </w:r>
      <w:r>
        <w:t>Helper</w:t>
      </w:r>
      <w:proofErr w:type="spellEnd"/>
      <w:r>
        <w:t xml:space="preserve"> class is that the </w:t>
      </w:r>
      <w:proofErr w:type="spellStart"/>
      <w:r>
        <w:t>configKeys</w:t>
      </w:r>
      <w:proofErr w:type="spellEnd"/>
      <w:r>
        <w:t xml:space="preserve"> and </w:t>
      </w:r>
      <w:proofErr w:type="spellStart"/>
      <w:r>
        <w:t>setupConfigs</w:t>
      </w:r>
      <w:proofErr w:type="spellEnd"/>
      <w:r>
        <w:t xml:space="preserve"> for an assembly can be maintained in one place, to be used by a client program, automated component tests and by the </w:t>
      </w:r>
      <w:proofErr w:type="spellStart"/>
      <w:r>
        <w:t>ConfigValidator</w:t>
      </w:r>
      <w:proofErr w:type="spellEnd"/>
      <w:r>
        <w:t>.</w:t>
      </w:r>
    </w:p>
    <w:p w14:paraId="419BCF38" w14:textId="5269D7D5" w:rsidR="004F6992" w:rsidRDefault="004F6992" w:rsidP="009E50A9">
      <w:r>
        <w:t xml:space="preserve">The </w:t>
      </w:r>
      <w:proofErr w:type="spellStart"/>
      <w:r>
        <w:t>AssemblyContext</w:t>
      </w:r>
      <w:proofErr w:type="spellEnd"/>
      <w:r>
        <w:t xml:space="preserve"> contains a reference to the </w:t>
      </w:r>
      <w:proofErr w:type="spellStart"/>
      <w:r>
        <w:t>SingleAxis</w:t>
      </w:r>
      <w:r w:rsidR="00CD05F6">
        <w:t>Component</w:t>
      </w:r>
      <w:r>
        <w:t>Helper</w:t>
      </w:r>
      <w:proofErr w:type="spellEnd"/>
      <w:r>
        <w:t xml:space="preserve">, but a </w:t>
      </w:r>
      <w:proofErr w:type="spellStart"/>
      <w:r>
        <w:t>SingleAxis</w:t>
      </w:r>
      <w:r w:rsidR="00CD05F6">
        <w:t>Component</w:t>
      </w:r>
      <w:r>
        <w:t>Helper</w:t>
      </w:r>
      <w:proofErr w:type="spellEnd"/>
      <w:r>
        <w:t xml:space="preserve"> constructor only requires an assembly component prefix, which is the way a </w:t>
      </w:r>
      <w:proofErr w:type="spellStart"/>
      <w:r>
        <w:t>SingleAxisClient</w:t>
      </w:r>
      <w:proofErr w:type="spellEnd"/>
      <w:r>
        <w:t xml:space="preserve"> or component test would create it.</w:t>
      </w:r>
    </w:p>
    <w:p w14:paraId="2887B0D5" w14:textId="2AF41C4D" w:rsidR="00CD05F6" w:rsidRDefault="00A876B1" w:rsidP="00A876B1">
      <w:r>
        <w:t xml:space="preserve">The </w:t>
      </w:r>
      <w:proofErr w:type="spellStart"/>
      <w:r>
        <w:t>SingleAxisClient</w:t>
      </w:r>
      <w:proofErr w:type="spellEnd"/>
      <w:r>
        <w:t xml:space="preserve"> uses CSW provided objects to send commands to assemblies, in the prototype the </w:t>
      </w:r>
      <w:proofErr w:type="spellStart"/>
      <w:r>
        <w:t>SequencerEnv</w:t>
      </w:r>
      <w:proofErr w:type="spellEnd"/>
      <w:r>
        <w:t xml:space="preserve"> is used to provide and instance of a </w:t>
      </w:r>
      <w:proofErr w:type="spellStart"/>
      <w:r>
        <w:t>BlockingAssemblyClient</w:t>
      </w:r>
      <w:proofErr w:type="spellEnd"/>
      <w:r>
        <w:t xml:space="preserve"> that the </w:t>
      </w:r>
      <w:proofErr w:type="spellStart"/>
      <w:r>
        <w:t>SingleAxisClient</w:t>
      </w:r>
      <w:proofErr w:type="spellEnd"/>
      <w:r>
        <w:t xml:space="preserve"> uses to send commands.  </w:t>
      </w:r>
      <w:r w:rsidR="00CD05F6">
        <w:t xml:space="preserve">It is not clear if the classes and objects provided by CSW are being supported as they are not included in the </w:t>
      </w:r>
      <w:proofErr w:type="gramStart"/>
      <w:r w:rsidR="00CD05F6">
        <w:t>programmers</w:t>
      </w:r>
      <w:proofErr w:type="gramEnd"/>
      <w:r w:rsidR="00CD05F6">
        <w:t xml:space="preserve"> manual (ref?).</w:t>
      </w:r>
    </w:p>
    <w:p w14:paraId="6209AEE7" w14:textId="77777777" w:rsidR="00CD05F6" w:rsidRDefault="00CD05F6" w:rsidP="009E50A9"/>
    <w:p w14:paraId="6A2A03A0" w14:textId="77777777" w:rsidR="00EE0716" w:rsidRDefault="00EE0716" w:rsidP="00EE0716">
      <w:pPr>
        <w:ind w:left="0"/>
      </w:pPr>
    </w:p>
    <w:p w14:paraId="41B5200E" w14:textId="5439794E" w:rsidR="00E27651" w:rsidRDefault="00E27651" w:rsidP="003D4127">
      <w:pPr>
        <w:pStyle w:val="Heading2"/>
      </w:pPr>
      <w:r>
        <w:t>Assembly Configuration Design</w:t>
      </w:r>
    </w:p>
    <w:p w14:paraId="3BEF98F3" w14:textId="074A843F" w:rsidR="00E27651" w:rsidRPr="00E27651" w:rsidRDefault="00E27651" w:rsidP="00E27651">
      <w:pPr>
        <w:pStyle w:val="NormalFirst"/>
      </w:pPr>
      <w:r>
        <w:t>TBD – will complete in a future draft</w:t>
      </w:r>
    </w:p>
    <w:p w14:paraId="2FC3842B" w14:textId="77777777" w:rsidR="00E27651" w:rsidRDefault="00E27651" w:rsidP="00E27651">
      <w:pPr>
        <w:pStyle w:val="Heading2"/>
      </w:pPr>
      <w:r>
        <w:t>Assembly State</w:t>
      </w:r>
    </w:p>
    <w:p w14:paraId="7AB23784" w14:textId="77777777" w:rsidR="00E27651" w:rsidRDefault="00E27651" w:rsidP="00E27651">
      <w:pPr>
        <w:pStyle w:val="NormalFirst"/>
      </w:pPr>
      <w:r>
        <w:t>Assembly state for the prototype follows standards described in RD04.  The state of an assembly is a composite of a command state (uninitialized, ready, busy, error) and a move state (</w:t>
      </w:r>
      <w:proofErr w:type="spellStart"/>
      <w:r>
        <w:t>unindexed</w:t>
      </w:r>
      <w:proofErr w:type="spellEnd"/>
      <w:r>
        <w:t>, indexing, indexed, moving).  The prototype will also implement an on target state for each axis and for the assembly as a whole for multi-axis assemblies and a selection state for assemblies that move to discrete locations.</w:t>
      </w:r>
    </w:p>
    <w:p w14:paraId="2208B140" w14:textId="77777777" w:rsidR="00E27651" w:rsidRPr="00D06D8D" w:rsidRDefault="00E27651" w:rsidP="00E27651">
      <w:r>
        <w:t>The prototype code will not make use of continuous command states or interruption of commands with other commands or cancelations that are provided for in RD04.  These will be added at a later point if deemed necessary.</w:t>
      </w:r>
    </w:p>
    <w:p w14:paraId="4284A61D" w14:textId="77777777" w:rsidR="00E27651" w:rsidRDefault="00E27651" w:rsidP="00E27651"/>
    <w:p w14:paraId="75E57369" w14:textId="77777777" w:rsidR="00E27651" w:rsidRDefault="00E27651" w:rsidP="00E27651">
      <w:r>
        <w:t>Assembly state is updated, used and published in the vertical slice implementation of CSW.</w:t>
      </w:r>
    </w:p>
    <w:p w14:paraId="7E896AEB" w14:textId="77777777" w:rsidR="00E27651" w:rsidRDefault="00E27651" w:rsidP="00E27651"/>
    <w:p w14:paraId="78D7A93C" w14:textId="77777777" w:rsidR="00E27651" w:rsidRDefault="00E27651" w:rsidP="00E27651">
      <w:r>
        <w:t>&lt;Put class diagram here</w:t>
      </w:r>
      <w:proofErr w:type="gramStart"/>
      <w:r>
        <w:t>.&gt;</w:t>
      </w:r>
      <w:proofErr w:type="gramEnd"/>
    </w:p>
    <w:p w14:paraId="04846A59" w14:textId="77777777" w:rsidR="00E27651" w:rsidRDefault="00E27651" w:rsidP="00E27651"/>
    <w:p w14:paraId="66F07C12" w14:textId="77777777" w:rsidR="00E27651" w:rsidRDefault="00E27651" w:rsidP="00E27651">
      <w:r>
        <w:t>&lt;Put message passing diagram here</w:t>
      </w:r>
      <w:proofErr w:type="gramStart"/>
      <w:r>
        <w:t>.&gt;</w:t>
      </w:r>
      <w:proofErr w:type="gramEnd"/>
    </w:p>
    <w:p w14:paraId="32D4B108" w14:textId="77777777" w:rsidR="00E27651" w:rsidRPr="002879E3" w:rsidRDefault="00E27651" w:rsidP="00E27651"/>
    <w:p w14:paraId="11C8574D" w14:textId="6F08481C" w:rsidR="009E50A9" w:rsidRDefault="003D4127" w:rsidP="003D4127">
      <w:pPr>
        <w:pStyle w:val="Heading2"/>
      </w:pPr>
      <w:r>
        <w:t>Assembly Telemetry Design</w:t>
      </w:r>
    </w:p>
    <w:p w14:paraId="2BC33A62" w14:textId="27854463" w:rsidR="003D4127" w:rsidRDefault="003D4127" w:rsidP="003D4127">
      <w:pPr>
        <w:pStyle w:val="NormalFirst"/>
      </w:pPr>
      <w:r>
        <w:t>TBD – will complete in a future draft</w:t>
      </w:r>
    </w:p>
    <w:p w14:paraId="7BA37DC4" w14:textId="4A1CC2EF" w:rsidR="003D4127" w:rsidRDefault="003D4127" w:rsidP="003D4127">
      <w:pPr>
        <w:pStyle w:val="Heading2"/>
      </w:pPr>
      <w:r>
        <w:t>Handling Assembly Telemetry from an External Client</w:t>
      </w:r>
    </w:p>
    <w:p w14:paraId="23F677DB" w14:textId="7EAE6C58" w:rsidR="003D4127" w:rsidRPr="003D4127" w:rsidRDefault="003D4127" w:rsidP="003D4127">
      <w:pPr>
        <w:pStyle w:val="NormalFirst"/>
      </w:pPr>
      <w:r>
        <w:t>TBD – will complete in a future draft</w:t>
      </w:r>
    </w:p>
    <w:p w14:paraId="4DC9D287" w14:textId="77777777" w:rsidR="009E50A9" w:rsidRPr="009E50A9" w:rsidRDefault="009E50A9" w:rsidP="009E50A9"/>
    <w:p w14:paraId="61F6C47D" w14:textId="77777777" w:rsidR="009E50A9" w:rsidRDefault="009E50A9">
      <w:pPr>
        <w:spacing w:before="0" w:after="0"/>
        <w:ind w:left="0"/>
        <w:jc w:val="left"/>
        <w:rPr>
          <w:b/>
          <w:caps/>
          <w:sz w:val="28"/>
        </w:rPr>
      </w:pPr>
      <w:bookmarkStart w:id="42" w:name="_Toc351647880"/>
    </w:p>
    <w:p w14:paraId="49B5C739" w14:textId="77777777" w:rsidR="004F6992" w:rsidRDefault="004F6992">
      <w:pPr>
        <w:spacing w:before="0" w:after="0"/>
        <w:ind w:left="0"/>
        <w:jc w:val="left"/>
        <w:rPr>
          <w:b/>
          <w:caps/>
          <w:sz w:val="28"/>
        </w:rPr>
      </w:pPr>
      <w:r>
        <w:br w:type="page"/>
      </w:r>
    </w:p>
    <w:p w14:paraId="65B1A586" w14:textId="29129A4A" w:rsidR="007B5FE5" w:rsidRDefault="007B5FE5" w:rsidP="007B5FE5">
      <w:pPr>
        <w:pStyle w:val="Heading1"/>
      </w:pPr>
      <w:r>
        <w:t>HCD Design</w:t>
      </w:r>
      <w:bookmarkEnd w:id="42"/>
    </w:p>
    <w:p w14:paraId="175596E1" w14:textId="7CFDD305" w:rsidR="007B5FE5" w:rsidRDefault="007B5FE5" w:rsidP="007B5FE5">
      <w:pPr>
        <w:pStyle w:val="NormalFirst"/>
      </w:pPr>
    </w:p>
    <w:p w14:paraId="309558B5" w14:textId="7C1310DB" w:rsidR="00FD2D14" w:rsidRDefault="00FD2D14" w:rsidP="00FD2D14">
      <w:r>
        <w:t xml:space="preserve">The prototype software design contains only a single HCD, the </w:t>
      </w:r>
      <w:proofErr w:type="spellStart"/>
      <w:r>
        <w:t>GalilHCD</w:t>
      </w:r>
      <w:proofErr w:type="spellEnd"/>
      <w:r>
        <w:t xml:space="preserve"> </w:t>
      </w:r>
      <w:proofErr w:type="gramStart"/>
      <w:r>
        <w:t>which</w:t>
      </w:r>
      <w:proofErr w:type="gramEnd"/>
      <w:r>
        <w:t xml:space="preserve"> controls all communication with the </w:t>
      </w:r>
      <w:proofErr w:type="spellStart"/>
      <w:r>
        <w:t>Galil</w:t>
      </w:r>
      <w:proofErr w:type="spellEnd"/>
      <w:r>
        <w:t xml:space="preserve"> controller.  The </w:t>
      </w:r>
      <w:proofErr w:type="spellStart"/>
      <w:r>
        <w:t>GalilHCD</w:t>
      </w:r>
      <w:proofErr w:type="spellEnd"/>
      <w:r>
        <w:t xml:space="preserve"> is an actor that uses the </w:t>
      </w:r>
      <w:proofErr w:type="spellStart"/>
      <w:r>
        <w:t>mixin</w:t>
      </w:r>
      <w:proofErr w:type="spellEnd"/>
      <w:r>
        <w:t xml:space="preserve"> trait </w:t>
      </w:r>
      <w:proofErr w:type="spellStart"/>
      <w:r>
        <w:t>HcdController</w:t>
      </w:r>
      <w:proofErr w:type="spellEnd"/>
      <w:r>
        <w:t xml:space="preserve">, which enables the handling of </w:t>
      </w:r>
      <w:proofErr w:type="spellStart"/>
      <w:r>
        <w:t>SetupConfig</w:t>
      </w:r>
      <w:proofErr w:type="spellEnd"/>
      <w:r>
        <w:t xml:space="preserve"> commands and inherits from </w:t>
      </w:r>
      <w:proofErr w:type="spellStart"/>
      <w:r>
        <w:t>PublisherActor</w:t>
      </w:r>
      <w:proofErr w:type="spellEnd"/>
      <w:r>
        <w:t>, which enables publishing from the HCD.</w:t>
      </w:r>
    </w:p>
    <w:p w14:paraId="33019436" w14:textId="6B67E719" w:rsidR="00FD2D14" w:rsidRDefault="00FD2D14" w:rsidP="00FD2D14">
      <w:r>
        <w:t xml:space="preserve">Both </w:t>
      </w:r>
      <w:proofErr w:type="spellStart"/>
      <w:r>
        <w:t>PublisherActor</w:t>
      </w:r>
      <w:proofErr w:type="spellEnd"/>
      <w:r>
        <w:t xml:space="preserve"> and </w:t>
      </w:r>
      <w:proofErr w:type="spellStart"/>
      <w:r>
        <w:t>HcdController</w:t>
      </w:r>
      <w:proofErr w:type="spellEnd"/>
      <w:r>
        <w:t xml:space="preserve">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fldSimple w:instr=" SEQ Figure \* ARABIC ">
        <w:r w:rsidR="009E50A9">
          <w:rPr>
            <w:noProof/>
          </w:rPr>
          <w:t>7</w:t>
        </w:r>
      </w:fldSimple>
      <w:r>
        <w:t xml:space="preserve"> - HCD class design</w:t>
      </w:r>
    </w:p>
    <w:p w14:paraId="4BB43068" w14:textId="4BCC2091" w:rsidR="00FD2D14" w:rsidRDefault="00FD2D14" w:rsidP="00FD2D14">
      <w:r>
        <w:t xml:space="preserve">On startup, the </w:t>
      </w:r>
      <w:proofErr w:type="spellStart"/>
      <w:r>
        <w:t>GalilHCD</w:t>
      </w:r>
      <w:proofErr w:type="spellEnd"/>
      <w:r>
        <w:t xml:space="preserve"> retrieves the configuration for each axis in the </w:t>
      </w:r>
      <w:proofErr w:type="spellStart"/>
      <w:r>
        <w:t>Galil</w:t>
      </w:r>
      <w:proofErr w:type="spellEnd"/>
      <w:r>
        <w:t xml:space="preserve"> controller, and for each axis creates a </w:t>
      </w:r>
      <w:proofErr w:type="spellStart"/>
      <w:r>
        <w:t>SingleAxis</w:t>
      </w:r>
      <w:proofErr w:type="spellEnd"/>
      <w:r>
        <w:t xml:space="preserve"> actor.  A </w:t>
      </w:r>
      <w:proofErr w:type="spellStart"/>
      <w:r>
        <w:t>SingleAxis</w:t>
      </w:r>
      <w:proofErr w:type="spellEnd"/>
      <w:r>
        <w:t xml:space="preserve"> actor can be either an actor that communicates with the </w:t>
      </w:r>
      <w:proofErr w:type="spellStart"/>
      <w:r>
        <w:t>Galil</w:t>
      </w:r>
      <w:proofErr w:type="spellEnd"/>
      <w:r>
        <w:t xml:space="preserve"> controller, or a simulator (</w:t>
      </w:r>
      <w:proofErr w:type="spellStart"/>
      <w:r>
        <w:t>SingleAxisSimulator</w:t>
      </w:r>
      <w:proofErr w:type="spellEnd"/>
      <w:r>
        <w:t xml:space="preserve">).  All actor references for </w:t>
      </w:r>
      <w:proofErr w:type="spellStart"/>
      <w:r>
        <w:t>SingleAxes</w:t>
      </w:r>
      <w:proofErr w:type="spellEnd"/>
      <w:r>
        <w:t xml:space="preserve"> are stored in the </w:t>
      </w:r>
      <w:proofErr w:type="spellStart"/>
      <w:r>
        <w:t>GalilConfig</w:t>
      </w:r>
      <w:proofErr w:type="spellEnd"/>
      <w:r>
        <w:t>.</w:t>
      </w:r>
    </w:p>
    <w:p w14:paraId="71DBE376" w14:textId="43A3CC1D" w:rsidR="00FD2D14" w:rsidRPr="00FD2D14" w:rsidRDefault="00FD2D14" w:rsidP="00FD2D14">
      <w:r>
        <w:t xml:space="preserve">As per the contract defined in </w:t>
      </w:r>
      <w:proofErr w:type="spellStart"/>
      <w:r>
        <w:t>HcdController</w:t>
      </w:r>
      <w:proofErr w:type="spellEnd"/>
      <w:r>
        <w:t xml:space="preserve">, incoming </w:t>
      </w:r>
      <w:proofErr w:type="spellStart"/>
      <w:r>
        <w:t>SetupConfig</w:t>
      </w:r>
      <w:proofErr w:type="spellEnd"/>
      <w:r>
        <w:t xml:space="preserve"> commands are processed using the </w:t>
      </w:r>
      <w:proofErr w:type="gramStart"/>
      <w:r>
        <w:t>process(</w:t>
      </w:r>
      <w:proofErr w:type="gramEnd"/>
      <w:r>
        <w:t xml:space="preserve">) method.  The </w:t>
      </w:r>
      <w:proofErr w:type="spellStart"/>
      <w:r>
        <w:t>GalilHcd</w:t>
      </w:r>
      <w:proofErr w:type="spellEnd"/>
      <w:r>
        <w:t xml:space="preserve"> overrides this method and delegates all </w:t>
      </w:r>
      <w:proofErr w:type="spellStart"/>
      <w:r>
        <w:t>SetupConfig</w:t>
      </w:r>
      <w:proofErr w:type="spellEnd"/>
      <w:r>
        <w:t xml:space="preserve"> processing to the </w:t>
      </w:r>
      <w:proofErr w:type="spellStart"/>
      <w:r>
        <w:t>GalilCommandHandler</w:t>
      </w:r>
      <w:proofErr w:type="spellEnd"/>
      <w:r>
        <w:t xml:space="preserve">.  </w:t>
      </w:r>
    </w:p>
    <w:p w14:paraId="29D76C13" w14:textId="5BE15E54" w:rsidR="00FD2D14" w:rsidRDefault="00FD2D14" w:rsidP="00FD2D14">
      <w:r>
        <w:t xml:space="preserve">The </w:t>
      </w:r>
      <w:proofErr w:type="spellStart"/>
      <w:r>
        <w:t>GalilCommandHandler</w:t>
      </w:r>
      <w:proofErr w:type="spellEnd"/>
      <w:r>
        <w:t xml:space="preserve"> uses the </w:t>
      </w:r>
      <w:proofErr w:type="spellStart"/>
      <w:r>
        <w:t>GalilConfig</w:t>
      </w:r>
      <w:proofErr w:type="spellEnd"/>
      <w:r>
        <w:t xml:space="preserve"> to determine the </w:t>
      </w:r>
      <w:proofErr w:type="spellStart"/>
      <w:r>
        <w:t>SingleAxis</w:t>
      </w:r>
      <w:proofErr w:type="spellEnd"/>
      <w:r>
        <w:t xml:space="preserve"> actor to send incoming </w:t>
      </w:r>
      <w:proofErr w:type="spellStart"/>
      <w:r>
        <w:t>SetupConfigs</w:t>
      </w:r>
      <w:proofErr w:type="spellEnd"/>
      <w:r>
        <w:t xml:space="preserve"> to.</w:t>
      </w:r>
    </w:p>
    <w:p w14:paraId="4859D976" w14:textId="77777777" w:rsidR="00FD2D14" w:rsidRPr="00FD2D14" w:rsidRDefault="00FD2D14" w:rsidP="00FD2D14"/>
    <w:p w14:paraId="6E42B07C" w14:textId="0F7983C1" w:rsidR="00B97A34" w:rsidRDefault="00B97A34" w:rsidP="00B97A34">
      <w:pPr>
        <w:pStyle w:val="Heading2"/>
      </w:pPr>
      <w:bookmarkStart w:id="43" w:name="_Toc351647881"/>
      <w:r>
        <w:t>Assembly to HCD API</w:t>
      </w:r>
      <w:bookmarkEnd w:id="43"/>
    </w:p>
    <w:p w14:paraId="43C03C95" w14:textId="4807882A" w:rsidR="00B97A34" w:rsidRDefault="00F13D36" w:rsidP="00F42CE8">
      <w:pPr>
        <w:pStyle w:val="Heading3"/>
      </w:pPr>
      <w:bookmarkStart w:id="44" w:name="_Toc351647882"/>
      <w:r>
        <w:t>Query</w:t>
      </w:r>
      <w:r w:rsidR="00F42CE8">
        <w:t xml:space="preserve"> Messages</w:t>
      </w:r>
      <w:bookmarkEnd w:id="44"/>
    </w:p>
    <w:p w14:paraId="0C580D93" w14:textId="77777777" w:rsidR="00F503D5" w:rsidRDefault="00F503D5" w:rsidP="00F503D5">
      <w:r>
        <w:t xml:space="preserve">The HCD should expose as many low-level commands/queries from the </w:t>
      </w:r>
      <w:proofErr w:type="spellStart"/>
      <w:r>
        <w:t>Galil</w:t>
      </w:r>
      <w:proofErr w:type="spellEnd"/>
      <w:r>
        <w:t xml:space="preserve">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proofErr w:type="spellStart"/>
            <w:proofErr w:type="gramStart"/>
            <w:r>
              <w:t>getAxisCurrentValue</w:t>
            </w:r>
            <w:proofErr w:type="spellEnd"/>
            <w:proofErr w:type="gramEnd"/>
            <w:r>
              <w:t>(</w:t>
            </w:r>
            <w:proofErr w:type="spellStart"/>
            <w:r>
              <w:t>axisName</w:t>
            </w:r>
            <w:proofErr w:type="spellEnd"/>
            <w:r>
              <w:t>)</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proofErr w:type="spellStart"/>
            <w:proofErr w:type="gramStart"/>
            <w:r>
              <w:t>getAllAxesCurrentValues</w:t>
            </w:r>
            <w:proofErr w:type="spellEnd"/>
            <w:proofErr w:type="gramEnd"/>
            <w:r>
              <w:t>()</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proofErr w:type="spellStart"/>
            <w:proofErr w:type="gramStart"/>
            <w:r>
              <w:t>getAxisConfig</w:t>
            </w:r>
            <w:proofErr w:type="spellEnd"/>
            <w:proofErr w:type="gramEnd"/>
            <w:r>
              <w:t>(</w:t>
            </w:r>
            <w:proofErr w:type="spellStart"/>
            <w:r>
              <w:t>axisName</w:t>
            </w:r>
            <w:proofErr w:type="spellEnd"/>
            <w:r>
              <w:t>)</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proofErr w:type="spellStart"/>
            <w:proofErr w:type="gramStart"/>
            <w:r>
              <w:t>getAllAxesConfig</w:t>
            </w:r>
            <w:proofErr w:type="spellEnd"/>
            <w:proofErr w:type="gramEnd"/>
            <w:r>
              <w:t>()</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45" w:name="_Toc351647883"/>
      <w:proofErr w:type="spellStart"/>
      <w:r>
        <w:t>SetupConfig</w:t>
      </w:r>
      <w:proofErr w:type="spellEnd"/>
      <w:r>
        <w:t xml:space="preserve"> Messages</w:t>
      </w:r>
      <w:bookmarkEnd w:id="45"/>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 xml:space="preserve">Setup </w:t>
            </w:r>
            <w:proofErr w:type="spellStart"/>
            <w:r>
              <w:t>Config</w:t>
            </w:r>
            <w:proofErr w:type="spellEnd"/>
            <w:r>
              <w:t xml:space="preserve">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proofErr w:type="spellStart"/>
            <w:proofErr w:type="gramStart"/>
            <w:r>
              <w:t>axisPositionCK</w:t>
            </w:r>
            <w:proofErr w:type="spellEnd"/>
            <w:proofErr w:type="gramEnd"/>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proofErr w:type="spellStart"/>
            <w:proofErr w:type="gramStart"/>
            <w:r>
              <w:t>axisOffsetCK</w:t>
            </w:r>
            <w:proofErr w:type="spellEnd"/>
            <w:proofErr w:type="gramEnd"/>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proofErr w:type="spellStart"/>
            <w:proofErr w:type="gramStart"/>
            <w:r>
              <w:t>axisHomeCK</w:t>
            </w:r>
            <w:proofErr w:type="spellEnd"/>
            <w:proofErr w:type="gramEnd"/>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proofErr w:type="spellStart"/>
            <w:proofErr w:type="gramStart"/>
            <w:r>
              <w:t>axisCancelCK</w:t>
            </w:r>
            <w:proofErr w:type="spellEnd"/>
            <w:proofErr w:type="gramEnd"/>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46" w:name="_Toc351647884"/>
      <w:r>
        <w:t>HCD Command Handling Design</w:t>
      </w:r>
      <w:bookmarkEnd w:id="46"/>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w:t>
      </w:r>
      <w:proofErr w:type="spellStart"/>
      <w:r w:rsidR="00560489">
        <w:t>MotionWorker</w:t>
      </w:r>
      <w:proofErr w:type="spellEnd"/>
      <w:r w:rsidR="00560489">
        <w:t xml:space="preserve"> is used to simulate the controller axis.  I</w:t>
      </w:r>
      <w:r w:rsidR="005579E6">
        <w:t xml:space="preserve">terating at regular intervals, </w:t>
      </w:r>
      <w:proofErr w:type="gramStart"/>
      <w:r w:rsidR="00560489">
        <w:t>encoder ‘ticks’ are</w:t>
      </w:r>
      <w:proofErr w:type="gramEnd"/>
      <w:r w:rsidR="00560489">
        <w:t xml:space="preserve"> used to simulate the encoder values, which are messaged back though the actor calling chain using </w:t>
      </w:r>
      <w:proofErr w:type="spellStart"/>
      <w:r w:rsidR="00560489">
        <w:t>AxisUpdate</w:t>
      </w:r>
      <w:proofErr w:type="spellEnd"/>
      <w:r w:rsidR="00560489">
        <w:t xml:space="preserv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47" w:name="_Ref351647802"/>
      <w:r>
        <w:t xml:space="preserve">Figure </w:t>
      </w:r>
      <w:fldSimple w:instr=" SEQ Figure \* ARABIC ">
        <w:r w:rsidR="009E50A9">
          <w:rPr>
            <w:noProof/>
          </w:rPr>
          <w:t>8</w:t>
        </w:r>
      </w:fldSimple>
      <w:bookmarkEnd w:id="47"/>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proofErr w:type="spellStart"/>
      <w:r w:rsidR="00D72BDC">
        <w:t>CurrentState</w:t>
      </w:r>
      <w:proofErr w:type="spellEnd"/>
      <w:r w:rsidR="00560489">
        <w:t xml:space="preserve"> messages to tell its client that the comman</w:t>
      </w:r>
      <w:r w:rsidR="00D72BDC">
        <w:t xml:space="preserve">d has completed.   The prototype might instead be designed to return </w:t>
      </w:r>
      <w:proofErr w:type="spellStart"/>
      <w:r w:rsidR="00D72BDC">
        <w:t>CurrentState</w:t>
      </w:r>
      <w:proofErr w:type="spellEnd"/>
      <w:r w:rsidR="00D72BDC">
        <w:t xml:space="preserve"> as telemetry, but also return a </w:t>
      </w:r>
      <w:proofErr w:type="spellStart"/>
      <w:r w:rsidR="00D72BDC">
        <w:t>CommandState</w:t>
      </w:r>
      <w:proofErr w:type="spellEnd"/>
      <w:r w:rsidR="00D72BDC">
        <w:t xml:space="preserve"> to tell the client it is done.  The </w:t>
      </w:r>
      <w:proofErr w:type="gramStart"/>
      <w:r w:rsidR="00D72BDC">
        <w:t>tradeoffs of these approaches is</w:t>
      </w:r>
      <w:proofErr w:type="gramEnd"/>
      <w:r w:rsidR="00D72BDC">
        <w:t xml:space="preserve"> still being evaluated. </w:t>
      </w:r>
    </w:p>
    <w:p w14:paraId="3C2E2E0B" w14:textId="77777777" w:rsidR="00BC78B6" w:rsidRDefault="00BC78B6" w:rsidP="00C4775B"/>
    <w:p w14:paraId="7D877B1E" w14:textId="77777777" w:rsidR="000E7A04" w:rsidRDefault="000E7A04">
      <w:pPr>
        <w:spacing w:before="0" w:after="0"/>
        <w:ind w:left="0"/>
        <w:jc w:val="left"/>
        <w:rPr>
          <w:b/>
          <w:caps/>
          <w:sz w:val="28"/>
        </w:rPr>
      </w:pPr>
      <w:r>
        <w:br w:type="page"/>
      </w:r>
    </w:p>
    <w:p w14:paraId="3FB9374A" w14:textId="50CDAD8B" w:rsidR="00E46057" w:rsidRDefault="00E46057" w:rsidP="00CD1E19">
      <w:pPr>
        <w:pStyle w:val="Heading1"/>
      </w:pPr>
      <w:bookmarkStart w:id="48" w:name="_Toc351647886"/>
      <w:r>
        <w:t>Controller Software Design</w:t>
      </w:r>
      <w:bookmarkEnd w:id="48"/>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49" w:name="_Toc351647887"/>
      <w:r>
        <w:t>engineering UI Design</w:t>
      </w:r>
      <w:bookmarkEnd w:id="49"/>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 xml:space="preserve">The design of the engineering UI will likely evolve as more is learned about the </w:t>
      </w:r>
      <w:proofErr w:type="spellStart"/>
      <w:r>
        <w:t>Galil</w:t>
      </w:r>
      <w:proofErr w:type="spellEnd"/>
      <w:r>
        <w:t xml:space="preserve"> controller.  The following screen mockups capture the requirements known currently.</w:t>
      </w:r>
    </w:p>
    <w:p w14:paraId="47ED07A0" w14:textId="6B4A5D8A" w:rsidR="007B5FE5" w:rsidRDefault="007B5FE5" w:rsidP="007B5FE5">
      <w:pPr>
        <w:pStyle w:val="Heading2"/>
      </w:pPr>
      <w:bookmarkStart w:id="50" w:name="_Toc351647888"/>
      <w:r>
        <w:t>Screen Mock-ups</w:t>
      </w:r>
      <w:bookmarkEnd w:id="50"/>
    </w:p>
    <w:p w14:paraId="45693E4A" w14:textId="77777777" w:rsidR="00A6217E" w:rsidRDefault="00A6217E" w:rsidP="00FC7F97">
      <w:pPr>
        <w:ind w:left="0"/>
      </w:pPr>
    </w:p>
    <w:p w14:paraId="320FB78B" w14:textId="166F59A8" w:rsidR="001D07A6" w:rsidRDefault="001D07A6" w:rsidP="00E27651">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51" w:name="_Ref351205186"/>
      <w:r>
        <w:t xml:space="preserve">Figure </w:t>
      </w:r>
      <w:fldSimple w:instr=" SEQ Figure \* ARABIC ">
        <w:r w:rsidR="009E50A9">
          <w:rPr>
            <w:noProof/>
          </w:rPr>
          <w:t>9</w:t>
        </w:r>
      </w:fldSimple>
      <w:bookmarkEnd w:id="51"/>
      <w:r>
        <w:t xml:space="preserve"> - Engineering UI Dashboard</w:t>
      </w:r>
    </w:p>
    <w:p w14:paraId="4302E52F" w14:textId="77777777" w:rsidR="00A6217E" w:rsidRDefault="00A6217E" w:rsidP="00FC7F97">
      <w:pPr>
        <w:ind w:left="0"/>
      </w:pPr>
    </w:p>
    <w:p w14:paraId="611F2605" w14:textId="1D073D7F" w:rsidR="00A6217E" w:rsidRDefault="001D07A6" w:rsidP="00E27651">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E27651">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52" w:name="_Ref351206554"/>
      <w:r>
        <w:t xml:space="preserve">Figure </w:t>
      </w:r>
      <w:fldSimple w:instr=" SEQ Figure \* ARABIC ">
        <w:r w:rsidR="009E50A9">
          <w:rPr>
            <w:noProof/>
          </w:rPr>
          <w:t>10</w:t>
        </w:r>
      </w:fldSimple>
      <w:bookmarkEnd w:id="52"/>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rsidP="00E27651">
      <w:r>
        <w:t xml:space="preserve">A low-level HCD command screen will also be included in the engineering UI.  Details for this screen will be developed once the requirements for low level debugging of the </w:t>
      </w:r>
      <w:proofErr w:type="spellStart"/>
      <w:r>
        <w:t>Galil</w:t>
      </w:r>
      <w:proofErr w:type="spellEnd"/>
      <w:r>
        <w:t xml:space="preserve"> controller </w:t>
      </w:r>
      <w:proofErr w:type="gramStart"/>
      <w:r>
        <w:t>HCD are better understood by the team</w:t>
      </w:r>
      <w:proofErr w:type="gramEnd"/>
      <w:r>
        <w:t>.</w:t>
      </w:r>
    </w:p>
    <w:p w14:paraId="2794A04C" w14:textId="77777777" w:rsidR="00324500" w:rsidRDefault="00324500">
      <w:pPr>
        <w:spacing w:before="0" w:after="0"/>
        <w:ind w:left="0"/>
        <w:jc w:val="left"/>
      </w:pPr>
    </w:p>
    <w:p w14:paraId="644E91D1" w14:textId="2A4754FC" w:rsidR="00324500" w:rsidRDefault="00324500" w:rsidP="00E27651">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53" w:name="_Ref351206442"/>
      <w:r>
        <w:t xml:space="preserve">Figure </w:t>
      </w:r>
      <w:fldSimple w:instr=" SEQ Figure \* ARABIC ">
        <w:r w:rsidR="009E50A9">
          <w:rPr>
            <w:noProof/>
          </w:rPr>
          <w:t>11</w:t>
        </w:r>
      </w:fldSimple>
      <w:bookmarkEnd w:id="53"/>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54" w:name="_Toc351647889"/>
      <w:r>
        <w:t xml:space="preserve">Software </w:t>
      </w:r>
      <w:r w:rsidR="007B5FE5">
        <w:t>Development Environment</w:t>
      </w:r>
      <w:bookmarkEnd w:id="54"/>
    </w:p>
    <w:p w14:paraId="4FFA6D49" w14:textId="0C1D9DD7" w:rsidR="0036090A" w:rsidRDefault="000E7A04" w:rsidP="0036090A">
      <w:r>
        <w:t>The project will make use of the STIL provided software development environment, including source repositories and build/test environments.</w:t>
      </w:r>
    </w:p>
    <w:p w14:paraId="766BA8E7" w14:textId="678EA714" w:rsidR="003C294B" w:rsidRDefault="00C768B1" w:rsidP="00C768B1">
      <w:pPr>
        <w:pStyle w:val="Heading2"/>
      </w:pPr>
      <w:bookmarkStart w:id="55" w:name="_Toc351647890"/>
      <w:r>
        <w:t>Development Tools</w:t>
      </w:r>
      <w:bookmarkEnd w:id="55"/>
    </w:p>
    <w:p w14:paraId="163A3202" w14:textId="519D434D" w:rsidR="00AB38DE" w:rsidRPr="00AB38DE" w:rsidRDefault="00AB38DE" w:rsidP="002B4153">
      <w:pPr>
        <w:pStyle w:val="Heading3"/>
      </w:pPr>
      <w:bookmarkStart w:id="56" w:name="_Toc351647891"/>
      <w:proofErr w:type="spellStart"/>
      <w:r>
        <w:t>Github</w:t>
      </w:r>
      <w:bookmarkEnd w:id="56"/>
      <w:proofErr w:type="spellEnd"/>
    </w:p>
    <w:p w14:paraId="0655A65F" w14:textId="025E3DAC" w:rsidR="00AB38DE" w:rsidRDefault="00AB38DE" w:rsidP="00AB38DE">
      <w:pPr>
        <w:pStyle w:val="NormalFirst"/>
      </w:pPr>
      <w:r>
        <w:t xml:space="preserve">The project will be using </w:t>
      </w:r>
      <w:proofErr w:type="spellStart"/>
      <w:r>
        <w:t>github</w:t>
      </w:r>
      <w:proofErr w:type="spellEnd"/>
      <w:r>
        <w:t xml:space="preserve"> as its source control tool.  STIL does not appear to have </w:t>
      </w:r>
      <w:proofErr w:type="spellStart"/>
      <w:r>
        <w:t>github</w:t>
      </w:r>
      <w:proofErr w:type="spellEnd"/>
      <w:r>
        <w:t xml:space="preserve"> set up for subsystem development yet, so the project is currently in the aps-stimulus-prototype </w:t>
      </w:r>
      <w:r w:rsidR="002B4153">
        <w:t>repository</w:t>
      </w:r>
      <w:r>
        <w:t xml:space="preserve"> owned by </w:t>
      </w:r>
      <w:proofErr w:type="spellStart"/>
      <w:r>
        <w:t>github</w:t>
      </w:r>
      <w:proofErr w:type="spellEnd"/>
      <w:r>
        <w:t xml:space="preserve"> user smichael1</w:t>
      </w:r>
      <w:r w:rsidR="002B4153">
        <w:t xml:space="preserve"> (</w:t>
      </w:r>
      <w:hyperlink r:id="rId25" w:history="1">
        <w:r w:rsidR="002B4153" w:rsidRPr="002B4153">
          <w:rPr>
            <w:rStyle w:val="Hyperlink"/>
          </w:rPr>
          <w:t>https://github.com/smichael1</w:t>
        </w:r>
      </w:hyperlink>
      <w:r w:rsidR="002B4153">
        <w:t>)</w:t>
      </w:r>
      <w:r>
        <w:t>.</w:t>
      </w:r>
    </w:p>
    <w:p w14:paraId="40F0A28B" w14:textId="201FE96E" w:rsidR="002B4153" w:rsidRDefault="002B4153" w:rsidP="002B4153">
      <w:pPr>
        <w:pStyle w:val="Heading3"/>
      </w:pPr>
      <w:bookmarkStart w:id="57" w:name="_Toc351647892"/>
      <w:proofErr w:type="spellStart"/>
      <w:r>
        <w:t>Scala</w:t>
      </w:r>
      <w:proofErr w:type="spellEnd"/>
      <w:r>
        <w:t xml:space="preserve"> IDE for Eclipse</w:t>
      </w:r>
      <w:bookmarkEnd w:id="57"/>
    </w:p>
    <w:p w14:paraId="7470A2BC" w14:textId="461F5062" w:rsidR="002B4153" w:rsidRDefault="002B4153" w:rsidP="002B4153">
      <w:r>
        <w:t xml:space="preserve">Development for the prototype will use the </w:t>
      </w:r>
      <w:proofErr w:type="spellStart"/>
      <w:r>
        <w:t>Scala</w:t>
      </w:r>
      <w:proofErr w:type="spellEnd"/>
      <w:r>
        <w:t xml:space="preserve"> language, and the </w:t>
      </w:r>
      <w:proofErr w:type="spellStart"/>
      <w:r>
        <w:t>Scala</w:t>
      </w:r>
      <w:proofErr w:type="spellEnd"/>
      <w:r>
        <w:t xml:space="preserve"> IDE for Eclipse will be used as the development environment tool for assemblies and HCDs.</w:t>
      </w:r>
    </w:p>
    <w:p w14:paraId="35D4F748" w14:textId="3A5BA787" w:rsidR="002B4153" w:rsidRDefault="002B4153" w:rsidP="002B4153">
      <w:pPr>
        <w:pStyle w:val="Heading3"/>
      </w:pPr>
      <w:bookmarkStart w:id="58" w:name="_Toc351647893"/>
      <w:proofErr w:type="spellStart"/>
      <w:r>
        <w:t>WebStorm</w:t>
      </w:r>
      <w:bookmarkEnd w:id="58"/>
      <w:proofErr w:type="spellEnd"/>
    </w:p>
    <w:p w14:paraId="6936BD68" w14:textId="4196E260" w:rsidR="002B4153" w:rsidRDefault="002B4153" w:rsidP="002B4153">
      <w:pPr>
        <w:pStyle w:val="NormalFirst"/>
      </w:pPr>
      <w:r>
        <w:t xml:space="preserve">For </w:t>
      </w:r>
      <w:proofErr w:type="spellStart"/>
      <w:r>
        <w:t>javascript</w:t>
      </w:r>
      <w:proofErr w:type="spellEnd"/>
      <w:r>
        <w:t xml:space="preserve"> based user interface development using the React framework, the </w:t>
      </w:r>
      <w:proofErr w:type="spellStart"/>
      <w:r>
        <w:t>WebStorm</w:t>
      </w:r>
      <w:proofErr w:type="spellEnd"/>
      <w:r>
        <w:t xml:space="preserve"> </w:t>
      </w:r>
      <w:proofErr w:type="spellStart"/>
      <w:r>
        <w:t>javascript</w:t>
      </w:r>
      <w:proofErr w:type="spellEnd"/>
      <w:r>
        <w:t xml:space="preserve"> IDE will be used.</w:t>
      </w:r>
    </w:p>
    <w:p w14:paraId="54775CDB" w14:textId="0232318D" w:rsidR="002B4153" w:rsidRDefault="002B4153" w:rsidP="002B4153">
      <w:pPr>
        <w:pStyle w:val="Heading3"/>
      </w:pPr>
      <w:bookmarkStart w:id="59" w:name="_Toc351647894"/>
      <w:proofErr w:type="spellStart"/>
      <w:r>
        <w:t>Galil</w:t>
      </w:r>
      <w:proofErr w:type="spellEnd"/>
      <w:r>
        <w:t xml:space="preserve"> Controller Tools</w:t>
      </w:r>
      <w:bookmarkEnd w:id="59"/>
    </w:p>
    <w:p w14:paraId="5AA3A897" w14:textId="25FFC763" w:rsidR="002B4153" w:rsidRPr="002B4153" w:rsidRDefault="00B6444D" w:rsidP="00B6444D">
      <w:pPr>
        <w:pStyle w:val="NormalFirst"/>
      </w:pPr>
      <w:r>
        <w:t>TBD – this section will be developed in future drafts.</w:t>
      </w:r>
    </w:p>
    <w:p w14:paraId="2801EE20" w14:textId="72B90A05" w:rsidR="0028160D" w:rsidRDefault="0028160D" w:rsidP="00C768B1">
      <w:pPr>
        <w:pStyle w:val="Heading2"/>
      </w:pPr>
      <w:bookmarkStart w:id="60" w:name="_Toc351647895"/>
      <w:r>
        <w:t>Testing</w:t>
      </w:r>
      <w:bookmarkEnd w:id="60"/>
    </w:p>
    <w:p w14:paraId="6D18FD44" w14:textId="1B155B28" w:rsidR="0028160D" w:rsidRDefault="0028160D" w:rsidP="0028160D">
      <w:pPr>
        <w:pStyle w:val="Heading3"/>
      </w:pPr>
      <w:bookmarkStart w:id="61" w:name="_Toc351647896"/>
      <w:r>
        <w:t>Testing Tools</w:t>
      </w:r>
      <w:bookmarkEnd w:id="61"/>
    </w:p>
    <w:p w14:paraId="1AAD1032" w14:textId="4C2493E0" w:rsidR="0028160D" w:rsidRDefault="00B6444D" w:rsidP="0028160D">
      <w:pPr>
        <w:pStyle w:val="NormalFirst"/>
      </w:pPr>
      <w:r>
        <w:t>It is a goal of the prototyping exercise that the sy</w:t>
      </w:r>
      <w:r w:rsidR="00BF290A">
        <w:t xml:space="preserve">stem implements </w:t>
      </w:r>
      <w:proofErr w:type="spellStart"/>
      <w:r w:rsidR="00BF290A">
        <w:t>S</w:t>
      </w:r>
      <w:r>
        <w:t>cala</w:t>
      </w:r>
      <w:proofErr w:type="spellEnd"/>
      <w:r>
        <w:t xml:space="preserve">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 xml:space="preserve">It will be a useful exercise to experiment with user interface testing tools, as </w:t>
      </w:r>
      <w:proofErr w:type="gramStart"/>
      <w:r>
        <w:t>these will be needed by other groups at TMT</w:t>
      </w:r>
      <w:proofErr w:type="gramEnd"/>
      <w:r>
        <w:t>.  This is out of scope for this prototyping phase.</w:t>
      </w:r>
    </w:p>
    <w:p w14:paraId="3FC24672" w14:textId="283F2CF9" w:rsidR="0028160D" w:rsidRDefault="0028160D" w:rsidP="0028160D">
      <w:pPr>
        <w:pStyle w:val="Heading3"/>
      </w:pPr>
      <w:bookmarkStart w:id="62" w:name="_Toc351647897"/>
      <w:r>
        <w:t>STIL Test Environment</w:t>
      </w:r>
      <w:bookmarkEnd w:id="62"/>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63" w:name="_Toc351647898"/>
      <w:r>
        <w:t>Deployment Architecture</w:t>
      </w:r>
      <w:bookmarkEnd w:id="63"/>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08658E3D" w:rsidR="00A176A9" w:rsidRDefault="00E84232" w:rsidP="00E84232">
      <w:pPr>
        <w:pStyle w:val="Heading1"/>
      </w:pPr>
      <w:r>
        <w:t xml:space="preserve">Appendix A – </w:t>
      </w:r>
      <w:r w:rsidR="007B3F8F">
        <w:t>Single Axis Assembly Prototype</w:t>
      </w:r>
    </w:p>
    <w:p w14:paraId="02AED672" w14:textId="7E8D90EE" w:rsidR="007B3F8F" w:rsidRPr="007B3F8F" w:rsidRDefault="007B3F8F" w:rsidP="007B3F8F">
      <w:pPr>
        <w:pStyle w:val="NormalFirst"/>
      </w:pPr>
      <w:r>
        <w:t>The single axis assembly prototype is a subproject to learn the CSW framework using a simple assembly for a single axis.  The following notes are transitional and will ultimately be applied to the design of the ICS prototype.</w:t>
      </w:r>
    </w:p>
    <w:p w14:paraId="2F72CFEC" w14:textId="63190F45" w:rsidR="00E84232" w:rsidRDefault="00E84232" w:rsidP="00E84232">
      <w:pPr>
        <w:pStyle w:val="Heading2"/>
      </w:pPr>
      <w:r>
        <w:t xml:space="preserve">Position Command Setup </w:t>
      </w:r>
      <w:proofErr w:type="spellStart"/>
      <w:r>
        <w:t>Config</w:t>
      </w:r>
      <w:proofErr w:type="spellEnd"/>
    </w:p>
    <w:p w14:paraId="580F6EC3" w14:textId="469F8703" w:rsidR="00E84232" w:rsidRDefault="00E84232" w:rsidP="00E84232">
      <w:pPr>
        <w:pStyle w:val="NormalFirst"/>
      </w:pPr>
      <w:proofErr w:type="spellStart"/>
      <w:r>
        <w:t>ConfigKey</w:t>
      </w:r>
      <w:proofErr w:type="spellEnd"/>
      <w:r>
        <w:t xml:space="preserve">: </w:t>
      </w:r>
      <w:proofErr w:type="spellStart"/>
      <w:r>
        <w:t>positionCK</w:t>
      </w:r>
      <w:proofErr w:type="spellEnd"/>
      <w:r>
        <w:t xml:space="preserve"> = </w:t>
      </w:r>
      <w:proofErr w:type="spellStart"/>
      <w:r>
        <w:t>org.tmt.aps.ics.singleAxis.position</w:t>
      </w:r>
      <w:proofErr w:type="spellEnd"/>
    </w:p>
    <w:p w14:paraId="710B4FC2" w14:textId="391B3F63" w:rsidR="00E84232" w:rsidRDefault="007B3F8F" w:rsidP="00E84232">
      <w:proofErr w:type="spellStart"/>
      <w:proofErr w:type="gramStart"/>
      <w:r>
        <w:t>componentP</w:t>
      </w:r>
      <w:r w:rsidR="00E84232">
        <w:t>refix</w:t>
      </w:r>
      <w:proofErr w:type="spellEnd"/>
      <w:proofErr w:type="gramEnd"/>
      <w:r w:rsidR="00E84232">
        <w:t xml:space="preserve"> = </w:t>
      </w:r>
      <w:proofErr w:type="spellStart"/>
      <w:r w:rsidR="00E84232">
        <w:t>org.tmt.aps.ics.singleAxis</w:t>
      </w:r>
      <w:proofErr w:type="spellEnd"/>
      <w:r w:rsidR="00E84232">
        <w:t xml:space="preserve"> – read in from configuration service</w:t>
      </w:r>
    </w:p>
    <w:p w14:paraId="32A3CE9C" w14:textId="0EBC0E46" w:rsidR="00E84232" w:rsidRDefault="00E84232" w:rsidP="00E84232">
      <w:r>
        <w:t>“</w:t>
      </w:r>
      <w:proofErr w:type="gramStart"/>
      <w:r>
        <w:t>position</w:t>
      </w:r>
      <w:proofErr w:type="gramEnd"/>
      <w:r>
        <w:t xml:space="preserve">” – is hard coded in </w:t>
      </w:r>
      <w:proofErr w:type="spellStart"/>
      <w:r>
        <w:t>AssemblyContext</w:t>
      </w:r>
      <w:proofErr w:type="spellEnd"/>
      <w:r>
        <w:t xml:space="preserve"> case class</w:t>
      </w:r>
    </w:p>
    <w:p w14:paraId="499B84A1" w14:textId="77777777" w:rsidR="008A5F6E" w:rsidRDefault="008A5F6E" w:rsidP="00E84232"/>
    <w:p w14:paraId="03B5E36F" w14:textId="7F0D350A" w:rsidR="008A5F6E" w:rsidRDefault="008A5F6E" w:rsidP="00E84232">
      <w:r>
        <w:t xml:space="preserve">The following creates a </w:t>
      </w:r>
      <w:proofErr w:type="spellStart"/>
      <w:r>
        <w:t>SetupConfig</w:t>
      </w:r>
      <w:proofErr w:type="spellEnd"/>
      <w:r>
        <w:t xml:space="preserve"> by creating setup </w:t>
      </w:r>
      <w:proofErr w:type="spellStart"/>
      <w:r>
        <w:t>config</w:t>
      </w:r>
      <w:proofErr w:type="spellEnd"/>
      <w:r>
        <w:t xml:space="preserve"> using the position </w:t>
      </w:r>
      <w:proofErr w:type="spellStart"/>
      <w:r>
        <w:t>config</w:t>
      </w:r>
      <w:proofErr w:type="spellEnd"/>
      <w:r>
        <w:t xml:space="preserve"> key and with default (empty) set of </w:t>
      </w:r>
      <w:proofErr w:type="spellStart"/>
      <w:r>
        <w:t>ConfigData</w:t>
      </w:r>
      <w:proofErr w:type="spellEnd"/>
      <w:r>
        <w:t>.  To</w:t>
      </w:r>
      <w:r w:rsidR="002D15EE">
        <w:t xml:space="preserve"> this </w:t>
      </w:r>
      <w:proofErr w:type="spellStart"/>
      <w:r w:rsidR="002D15EE">
        <w:t>SetupConfig</w:t>
      </w:r>
      <w:proofErr w:type="spellEnd"/>
      <w:r w:rsidR="002D15EE">
        <w:t xml:space="preserve"> an Item is added.  The Item is a </w:t>
      </w:r>
      <w:proofErr w:type="spellStart"/>
      <w:r w:rsidR="002D15EE">
        <w:t>DoubleItem</w:t>
      </w:r>
      <w:proofErr w:type="spellEnd"/>
      <w:r w:rsidR="002D15EE">
        <w:t>, that supports the method ‘</w:t>
      </w:r>
      <w:proofErr w:type="spellStart"/>
      <w:r w:rsidR="002D15EE">
        <w:t>withUnits</w:t>
      </w:r>
      <w:proofErr w:type="spellEnd"/>
      <w:r w:rsidR="002D15EE">
        <w:t xml:space="preserve">’ consists of a </w:t>
      </w:r>
      <w:proofErr w:type="spellStart"/>
      <w:r w:rsidR="002D15EE">
        <w:t>keyName</w:t>
      </w:r>
      <w:proofErr w:type="spellEnd"/>
      <w:r w:rsidR="002D15EE">
        <w:t xml:space="preserve">, a Vector of values and a Units </w:t>
      </w:r>
      <w:proofErr w:type="spellStart"/>
      <w:proofErr w:type="gramStart"/>
      <w:r w:rsidR="002D15EE">
        <w:t>units</w:t>
      </w:r>
      <w:proofErr w:type="spellEnd"/>
      <w:proofErr w:type="gramEnd"/>
      <w:r w:rsidR="002D15EE">
        <w:t xml:space="preserve"> value, which is an enumeration.</w:t>
      </w:r>
    </w:p>
    <w:p w14:paraId="5A887DED" w14:textId="77777777" w:rsidR="008A5F6E" w:rsidRDefault="008A5F6E" w:rsidP="00E84232">
      <w:proofErr w:type="spellStart"/>
      <w:proofErr w:type="gramStart"/>
      <w:r>
        <w:t>def</w:t>
      </w:r>
      <w:proofErr w:type="spellEnd"/>
      <w:proofErr w:type="gramEnd"/>
      <w:r>
        <w:t xml:space="preserve"> </w:t>
      </w:r>
      <w:proofErr w:type="spellStart"/>
      <w:r>
        <w:t>positionSC</w:t>
      </w:r>
      <w:proofErr w:type="spellEnd"/>
      <w:r>
        <w:t>(</w:t>
      </w:r>
      <w:proofErr w:type="spellStart"/>
      <w:r>
        <w:t>rangeDistance</w:t>
      </w:r>
      <w:proofErr w:type="spellEnd"/>
      <w:r>
        <w:t xml:space="preserve">: Double): </w:t>
      </w:r>
      <w:proofErr w:type="spellStart"/>
      <w:r>
        <w:t>SetupCofig</w:t>
      </w:r>
      <w:proofErr w:type="spellEnd"/>
      <w:r>
        <w:t xml:space="preserve"> =</w:t>
      </w:r>
    </w:p>
    <w:p w14:paraId="60390EB4" w14:textId="77777777" w:rsidR="008A5F6E" w:rsidRDefault="008A5F6E" w:rsidP="008A5F6E">
      <w:pPr>
        <w:ind w:firstLine="202"/>
      </w:pPr>
      <w:proofErr w:type="spellStart"/>
      <w:proofErr w:type="gramStart"/>
      <w:r>
        <w:t>SetupConfig</w:t>
      </w:r>
      <w:proofErr w:type="spellEnd"/>
      <w:r>
        <w:t>(</w:t>
      </w:r>
      <w:proofErr w:type="spellStart"/>
      <w:proofErr w:type="gramEnd"/>
      <w:r>
        <w:t>positionCK</w:t>
      </w:r>
      <w:proofErr w:type="spellEnd"/>
      <w:r>
        <w:t>).add(</w:t>
      </w:r>
    </w:p>
    <w:p w14:paraId="0C9D3968" w14:textId="3D766038" w:rsidR="008A5F6E" w:rsidRDefault="008A5F6E" w:rsidP="008A5F6E">
      <w:pPr>
        <w:ind w:firstLine="202"/>
      </w:pPr>
      <w:proofErr w:type="spellStart"/>
      <w:proofErr w:type="gramStart"/>
      <w:r>
        <w:t>naRan</w:t>
      </w:r>
      <w:r w:rsidR="002D15EE">
        <w:t>gelDistanceKey</w:t>
      </w:r>
      <w:proofErr w:type="spellEnd"/>
      <w:proofErr w:type="gramEnd"/>
      <w:r w:rsidR="002D15EE">
        <w:t xml:space="preserve"> -&gt; </w:t>
      </w:r>
      <w:proofErr w:type="spellStart"/>
      <w:r w:rsidR="002D15EE">
        <w:t>rangeDistance</w:t>
      </w:r>
      <w:proofErr w:type="spellEnd"/>
      <w:r w:rsidR="002D15EE">
        <w:t xml:space="preserve"> </w:t>
      </w:r>
      <w:proofErr w:type="spellStart"/>
      <w:r w:rsidR="002D15EE">
        <w:t>w</w:t>
      </w:r>
      <w:r>
        <w:t>ithUnits</w:t>
      </w:r>
      <w:proofErr w:type="spellEnd"/>
      <w:r>
        <w:t xml:space="preserve"> </w:t>
      </w:r>
      <w:proofErr w:type="spellStart"/>
      <w:r>
        <w:t>naRangeDistanceUnits</w:t>
      </w:r>
      <w:proofErr w:type="spellEnd"/>
      <w:r>
        <w:t>)</w:t>
      </w:r>
    </w:p>
    <w:p w14:paraId="38B8C256" w14:textId="77777777" w:rsidR="002D15EE" w:rsidRDefault="002D15EE" w:rsidP="008A5F6E">
      <w:pPr>
        <w:ind w:firstLine="202"/>
      </w:pPr>
    </w:p>
    <w:p w14:paraId="7F7B05AB" w14:textId="77777777" w:rsidR="002D15EE" w:rsidRDefault="002D15EE" w:rsidP="008A5F6E">
      <w:pPr>
        <w:ind w:firstLine="202"/>
      </w:pPr>
      <w:r>
        <w:t xml:space="preserve">This could also have been: </w:t>
      </w:r>
    </w:p>
    <w:p w14:paraId="230420E8" w14:textId="4071287E" w:rsidR="002D15EE" w:rsidRDefault="002D15EE" w:rsidP="008A5F6E">
      <w:pPr>
        <w:ind w:firstLine="202"/>
      </w:pPr>
      <w:proofErr w:type="gramStart"/>
      <w:r>
        <w:t>‘.add</w:t>
      </w:r>
      <w:proofErr w:type="gramEnd"/>
      <w:r>
        <w:t xml:space="preserve">(new </w:t>
      </w:r>
      <w:proofErr w:type="spellStart"/>
      <w:r>
        <w:t>DoubleItem</w:t>
      </w:r>
      <w:proofErr w:type="spellEnd"/>
      <w:r>
        <w:t>(</w:t>
      </w:r>
      <w:proofErr w:type="spellStart"/>
      <w:r>
        <w:t>naRangeDistanceKey</w:t>
      </w:r>
      <w:proofErr w:type="spellEnd"/>
      <w:r>
        <w:t xml:space="preserve">, </w:t>
      </w:r>
      <w:proofErr w:type="spellStart"/>
      <w:r>
        <w:t>rangeDistance</w:t>
      </w:r>
      <w:proofErr w:type="spellEnd"/>
      <w:r>
        <w:t xml:space="preserve">, </w:t>
      </w:r>
      <w:proofErr w:type="spellStart"/>
      <w:r>
        <w:t>naRangeDistanceUnits</w:t>
      </w:r>
      <w:proofErr w:type="spellEnd"/>
      <w:r>
        <w:t>)’</w:t>
      </w:r>
    </w:p>
    <w:p w14:paraId="6D960597" w14:textId="3B17CF73" w:rsidR="000229B6" w:rsidRDefault="005B6D6A" w:rsidP="005B6D6A">
      <w:pPr>
        <w:pStyle w:val="Heading2"/>
      </w:pPr>
      <w:r>
        <w:t xml:space="preserve">Setup </w:t>
      </w:r>
      <w:proofErr w:type="spellStart"/>
      <w:r>
        <w:t>Config</w:t>
      </w:r>
      <w:proofErr w:type="spellEnd"/>
      <w:r>
        <w:t xml:space="preserve"> Keys and Functions</w:t>
      </w:r>
    </w:p>
    <w:p w14:paraId="01E7F7BD" w14:textId="1BBFBD30" w:rsidR="005B6D6A" w:rsidRDefault="005B6D6A" w:rsidP="005B6D6A">
      <w:pPr>
        <w:pStyle w:val="NormalFirst"/>
      </w:pPr>
      <w:r>
        <w:t xml:space="preserve">The actual setup </w:t>
      </w:r>
      <w:proofErr w:type="spellStart"/>
      <w:r>
        <w:t>config</w:t>
      </w:r>
      <w:proofErr w:type="spellEnd"/>
      <w:r>
        <w:t xml:space="preserve"> keys and client/test functions for the Assembly API should be recorded in this document.</w:t>
      </w:r>
    </w:p>
    <w:p w14:paraId="48769B31" w14:textId="42C33BC4" w:rsidR="00CF0AF7" w:rsidRDefault="00CF0AF7" w:rsidP="00CF0AF7">
      <w:pPr>
        <w:pStyle w:val="Heading2"/>
      </w:pPr>
      <w:r>
        <w:t>Axis State Machine</w:t>
      </w:r>
    </w:p>
    <w:p w14:paraId="71897E67" w14:textId="673C6789" w:rsidR="00CF0AF7" w:rsidRDefault="00CF0AF7" w:rsidP="00CF0AF7">
      <w:pPr>
        <w:pStyle w:val="NormalFirst"/>
      </w:pPr>
      <w:r>
        <w:t xml:space="preserve">When an assembly needs to move an axis, the </w:t>
      </w:r>
      <w:proofErr w:type="spellStart"/>
      <w:r>
        <w:t>InitCK</w:t>
      </w:r>
      <w:proofErr w:type="spellEnd"/>
      <w:r>
        <w:t xml:space="preserve"> </w:t>
      </w:r>
      <w:proofErr w:type="spellStart"/>
      <w:r>
        <w:t>config</w:t>
      </w:r>
      <w:proofErr w:type="spellEnd"/>
      <w:r>
        <w:t xml:space="preserve"> is submitted to initialize the axis.   I need to ask about how this relates to </w:t>
      </w:r>
      <w:proofErr w:type="gramStart"/>
      <w:r>
        <w:t>a how actual axes</w:t>
      </w:r>
      <w:proofErr w:type="gramEnd"/>
      <w:r>
        <w:t xml:space="preserve"> are handled.  In the vertical slice code, no command is accepted until after an </w:t>
      </w:r>
      <w:proofErr w:type="spellStart"/>
      <w:r>
        <w:t>InitCK</w:t>
      </w:r>
      <w:proofErr w:type="spellEnd"/>
      <w:r>
        <w:t xml:space="preserve"> message is sent.  TODO: investigate this state machine.  Two other states: “indexed” and “moving” are not clear either.</w:t>
      </w:r>
    </w:p>
    <w:p w14:paraId="0CC59FAA" w14:textId="11100223" w:rsidR="005C6DF2" w:rsidRDefault="005C6DF2" w:rsidP="005C6DF2">
      <w:r>
        <w:t>Indexed – you know where the axis is to a high degree of accuracy.</w:t>
      </w:r>
      <w:r w:rsidR="00810DD4">
        <w:t xml:space="preserve">  For our purposes, is indexing the same as ‘Homing’?</w:t>
      </w:r>
    </w:p>
    <w:p w14:paraId="3FCD2DD5" w14:textId="127DC32B" w:rsidR="005C6DF2" w:rsidRPr="005C6DF2" w:rsidRDefault="005C6DF2" w:rsidP="005C6DF2">
      <w:r>
        <w:t>Moving – one or more axes in an assembly are currently moving</w:t>
      </w:r>
    </w:p>
    <w:p w14:paraId="2F616F49" w14:textId="77777777" w:rsidR="000229B6" w:rsidRDefault="000229B6" w:rsidP="008A5F6E">
      <w:pPr>
        <w:ind w:firstLine="202"/>
      </w:pPr>
    </w:p>
    <w:p w14:paraId="47F7200E" w14:textId="63E46591" w:rsidR="000229B6" w:rsidRDefault="000229B6" w:rsidP="000229B6">
      <w:pPr>
        <w:pStyle w:val="Heading1"/>
      </w:pPr>
      <w:r>
        <w:t>Appendix B – CSW Lessons Learned</w:t>
      </w:r>
    </w:p>
    <w:p w14:paraId="3604740A" w14:textId="056672C3" w:rsidR="000229B6" w:rsidRDefault="000229B6" w:rsidP="000229B6">
      <w:pPr>
        <w:pStyle w:val="Heading2"/>
      </w:pPr>
      <w:r>
        <w:t>Changes Requested</w:t>
      </w:r>
    </w:p>
    <w:p w14:paraId="4C1965E2" w14:textId="1A619C76" w:rsidR="000229B6" w:rsidRDefault="000229B6" w:rsidP="000229B6">
      <w:pPr>
        <w:pStyle w:val="NormalFirst"/>
      </w:pPr>
      <w:r>
        <w:t xml:space="preserve">Need to add ‘radians’ to </w:t>
      </w:r>
      <w:proofErr w:type="spellStart"/>
      <w:r>
        <w:t>UnitsOfMeasure</w:t>
      </w:r>
      <w:proofErr w:type="spellEnd"/>
      <w:r>
        <w:t xml:space="preserve"> – will use ‘degrees’ until addition is made by CSW</w:t>
      </w:r>
    </w:p>
    <w:p w14:paraId="5892FF86" w14:textId="68458179" w:rsidR="000229B6" w:rsidRDefault="000229B6" w:rsidP="000229B6">
      <w:r>
        <w:t>Packaging: CSW does not use inverse domain prefixes.  I have never seen this practice.</w:t>
      </w:r>
    </w:p>
    <w:p w14:paraId="1E637328" w14:textId="773EB3FF" w:rsidR="000229B6" w:rsidRDefault="000229B6" w:rsidP="000229B6">
      <w:proofErr w:type="spellStart"/>
      <w:r>
        <w:t>Camelcase</w:t>
      </w:r>
      <w:proofErr w:type="spellEnd"/>
      <w:r>
        <w:t xml:space="preserve">: HCD, CK, SC </w:t>
      </w:r>
      <w:proofErr w:type="gramStart"/>
      <w:r>
        <w:t>are</w:t>
      </w:r>
      <w:proofErr w:type="gramEnd"/>
      <w:r>
        <w:t xml:space="preserve"> abbreviations.  I learned to put abbreviations in </w:t>
      </w:r>
      <w:proofErr w:type="spellStart"/>
      <w:r>
        <w:t>camelcase</w:t>
      </w:r>
      <w:proofErr w:type="spellEnd"/>
      <w:r>
        <w:t xml:space="preserve"> such as </w:t>
      </w:r>
      <w:proofErr w:type="spellStart"/>
      <w:r>
        <w:t>Hcd</w:t>
      </w:r>
      <w:proofErr w:type="spellEnd"/>
      <w:r>
        <w:t xml:space="preserve">, </w:t>
      </w:r>
      <w:proofErr w:type="spellStart"/>
      <w:r>
        <w:t>Ck</w:t>
      </w:r>
      <w:proofErr w:type="spellEnd"/>
      <w:r>
        <w:t xml:space="preserve">, </w:t>
      </w:r>
      <w:proofErr w:type="gramStart"/>
      <w:r>
        <w:t>Sc</w:t>
      </w:r>
      <w:proofErr w:type="gramEnd"/>
      <w:r>
        <w:t xml:space="preserve">.  This helps readability when other words and abbreviations are </w:t>
      </w:r>
      <w:r w:rsidR="003A385C">
        <w:t>concatenated</w:t>
      </w:r>
      <w:r>
        <w:t xml:space="preserve"> </w:t>
      </w:r>
      <w:r w:rsidR="003A385C">
        <w:t xml:space="preserve">with the abbreviation: e.g. </w:t>
      </w:r>
      <w:proofErr w:type="spellStart"/>
      <w:r w:rsidR="003A385C">
        <w:t>command</w:t>
      </w:r>
      <w:r>
        <w:t>HCD</w:t>
      </w:r>
      <w:r w:rsidR="003A385C">
        <w:t>SC</w:t>
      </w:r>
      <w:proofErr w:type="spellEnd"/>
      <w:r w:rsidR="003A385C">
        <w:t xml:space="preserve"> is easier to read as </w:t>
      </w:r>
      <w:proofErr w:type="spellStart"/>
      <w:r w:rsidR="003A385C">
        <w:t>command</w:t>
      </w:r>
      <w:r>
        <w:t>HcdSc</w:t>
      </w:r>
      <w:proofErr w:type="spellEnd"/>
      <w:r>
        <w:t>.</w:t>
      </w:r>
    </w:p>
    <w:p w14:paraId="075112DF" w14:textId="0C405281" w:rsidR="00C9409D" w:rsidRDefault="00C9409D" w:rsidP="000229B6">
      <w:r>
        <w:t xml:space="preserve">Reformatting of source code does not play very well with IDEs.  </w:t>
      </w:r>
      <w:r w:rsidR="00436ACB">
        <w:t xml:space="preserve">Maybe this should be an optional </w:t>
      </w:r>
      <w:proofErr w:type="spellStart"/>
      <w:r w:rsidR="00436ACB">
        <w:t>sbt</w:t>
      </w:r>
      <w:proofErr w:type="spellEnd"/>
      <w:r w:rsidR="00436ACB">
        <w:t xml:space="preserve"> goal.</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 xml:space="preserve">Registered </w:t>
      </w:r>
      <w:proofErr w:type="spellStart"/>
      <w:r w:rsidRPr="006D3F2B">
        <w:t>Akka</w:t>
      </w:r>
      <w:proofErr w:type="spellEnd"/>
      <w:r w:rsidRPr="006D3F2B">
        <w:t xml:space="preserve"> </w:t>
      </w:r>
      <w:proofErr w:type="spellStart"/>
      <w:r w:rsidRPr="006D3F2B">
        <w:t>singleAxisAssembly</w:t>
      </w:r>
      <w:proofErr w:type="spellEnd"/>
      <w:r w:rsidRPr="006D3F2B">
        <w:t>-Container-</w:t>
      </w:r>
      <w:proofErr w:type="spellStart"/>
      <w:r w:rsidRPr="006D3F2B">
        <w:t>akka</w:t>
      </w:r>
      <w:proofErr w:type="spellEnd"/>
      <w:r w:rsidRPr="006D3F2B">
        <w:t xml:space="preserve"> at akka://singleAxisAssembly-system@10.210.211.94</w:t>
      </w:r>
      <w:proofErr w:type="gramStart"/>
      <w:r w:rsidRPr="006D3F2B">
        <w:t>:53569</w:t>
      </w:r>
      <w:proofErr w:type="gramEnd"/>
      <w:r w:rsidRPr="006D3F2B">
        <w:t>/user/singleAxisAssembly</w:t>
      </w:r>
    </w:p>
    <w:p w14:paraId="01C5626E" w14:textId="76EFAB18" w:rsidR="000367F4" w:rsidRDefault="000367F4" w:rsidP="000367F4">
      <w:pPr>
        <w:ind w:left="374"/>
        <w:jc w:val="left"/>
      </w:pPr>
      <w:r>
        <w:t>In the case above, one must use the name “</w:t>
      </w:r>
      <w:proofErr w:type="spellStart"/>
      <w:r>
        <w:t>singleAxis</w:t>
      </w:r>
      <w:proofErr w:type="spellEnd"/>
      <w:r>
        <w:t xml:space="preserve">” as the input </w:t>
      </w:r>
      <w:proofErr w:type="spellStart"/>
      <w:r>
        <w:t>arg</w:t>
      </w:r>
      <w:proofErr w:type="spellEnd"/>
      <w:r>
        <w:t xml:space="preserve"> to the </w:t>
      </w:r>
      <w:proofErr w:type="spellStart"/>
      <w:r>
        <w:t>resolveAssembly</w:t>
      </w:r>
      <w:proofErr w:type="spellEnd"/>
      <w:r>
        <w:t xml:space="preserve"> function of the </w:t>
      </w:r>
      <w:proofErr w:type="spellStart"/>
      <w:r>
        <w:t>SequencerEnv</w:t>
      </w:r>
      <w:proofErr w:type="spellEnd"/>
      <w:r>
        <w:t xml:space="preserve"> object.  The problem here is that the input </w:t>
      </w:r>
      <w:proofErr w:type="spellStart"/>
      <w:r>
        <w:t>arg</w:t>
      </w:r>
      <w:proofErr w:type="spellEnd"/>
      <w:r>
        <w:t xml:space="preserve"> is called “the name of the assembly”.  The ‘name’ parameter for the assembly in the </w:t>
      </w:r>
      <w:proofErr w:type="spellStart"/>
      <w:r>
        <w:t>conf</w:t>
      </w:r>
      <w:proofErr w:type="spellEnd"/>
      <w:r>
        <w:t xml:space="preserve"> file is </w:t>
      </w:r>
      <w:proofErr w:type="spellStart"/>
      <w:r>
        <w:t>singleAxisAssembly</w:t>
      </w:r>
      <w:proofErr w:type="spellEnd"/>
      <w:r>
        <w:t>.</w:t>
      </w:r>
      <w:r w:rsidR="00D15126">
        <w:t xml:space="preserve">  </w:t>
      </w:r>
    </w:p>
    <w:p w14:paraId="21859B08" w14:textId="610D31EC" w:rsidR="006D3F2B" w:rsidRDefault="00D15126" w:rsidP="000229B6">
      <w:r>
        <w:t xml:space="preserve">&lt;&lt; </w:t>
      </w:r>
      <w:proofErr w:type="gramStart"/>
      <w:r>
        <w:t>look</w:t>
      </w:r>
      <w:proofErr w:type="gramEnd"/>
      <w:r>
        <w:t xml:space="preserve"> up the above in the programmers manual.  Perhaps there is a discussion there&gt;&gt;</w:t>
      </w:r>
    </w:p>
    <w:p w14:paraId="02446B7C" w14:textId="77777777" w:rsidR="002416D6" w:rsidRDefault="002416D6" w:rsidP="000229B6"/>
    <w:p w14:paraId="46C96CE6" w14:textId="6BFDEC95" w:rsidR="002416D6" w:rsidRDefault="002416D6" w:rsidP="002416D6">
      <w:r>
        <w:t>Command prefixes (</w:t>
      </w:r>
      <w:proofErr w:type="spellStart"/>
      <w:r>
        <w:t>init</w:t>
      </w:r>
      <w:proofErr w:type="spellEnd"/>
      <w:r>
        <w:t xml:space="preserve">, position, stop, </w:t>
      </w:r>
      <w:proofErr w:type="spellStart"/>
      <w:r>
        <w:t>etc</w:t>
      </w:r>
      <w:proofErr w:type="spellEnd"/>
      <w:r>
        <w:t xml:space="preserve">) are hard-coded into </w:t>
      </w:r>
      <w:proofErr w:type="spellStart"/>
      <w:r>
        <w:t>Demo.scala</w:t>
      </w:r>
      <w:proofErr w:type="spellEnd"/>
      <w:r>
        <w:t xml:space="preserve"> and test cases.  This is also true of the setup </w:t>
      </w:r>
      <w:proofErr w:type="spellStart"/>
      <w:r>
        <w:t>config</w:t>
      </w:r>
      <w:proofErr w:type="spellEnd"/>
      <w:r>
        <w:t xml:space="preserve"> Item keys, types and units.  In fact I g</w:t>
      </w:r>
      <w:r w:rsidR="00F31CB9">
        <w:t xml:space="preserve">ot into trouble using different objects to define the same configurations (e.g. </w:t>
      </w:r>
      <w:proofErr w:type="spellStart"/>
      <w:r w:rsidR="00F31CB9">
        <w:t>SetupConfig</w:t>
      </w:r>
      <w:proofErr w:type="spellEnd"/>
      <w:r w:rsidR="00F31CB9">
        <w:t xml:space="preserve">, </w:t>
      </w:r>
      <w:proofErr w:type="spellStart"/>
      <w:r w:rsidR="00F31CB9">
        <w:t>config</w:t>
      </w:r>
      <w:proofErr w:type="spellEnd"/>
      <w:r w:rsidR="00F31CB9">
        <w:t xml:space="preserve"> keys).  The </w:t>
      </w:r>
      <w:proofErr w:type="spellStart"/>
      <w:r w:rsidR="00F31CB9">
        <w:t>AssemblyContext</w:t>
      </w:r>
      <w:proofErr w:type="spellEnd"/>
      <w:r w:rsidR="00F31CB9">
        <w:t xml:space="preserve"> contains these and </w:t>
      </w:r>
      <w:proofErr w:type="spellStart"/>
      <w:r w:rsidR="00F31CB9">
        <w:t>Demo.scala</w:t>
      </w:r>
      <w:proofErr w:type="spellEnd"/>
      <w:r w:rsidR="00F31CB9">
        <w:t xml:space="preserve"> also contains them.  The information for which keys, and </w:t>
      </w:r>
      <w:proofErr w:type="spellStart"/>
      <w:r w:rsidR="00F31CB9">
        <w:t>setupConfigs</w:t>
      </w:r>
      <w:proofErr w:type="spellEnd"/>
      <w:r w:rsidR="00F31CB9">
        <w:t xml:space="preserve"> are used should be in a single object.</w:t>
      </w:r>
      <w:r w:rsidR="0006694E">
        <w:t xml:space="preserve">  </w:t>
      </w:r>
      <w:r>
        <w:t xml:space="preserve">I designed a solution for this in section </w:t>
      </w:r>
      <w:r>
        <w:fldChar w:fldCharType="begin"/>
      </w:r>
      <w:r>
        <w:instrText xml:space="preserve"> REF _Ref352404462 \r \h </w:instrText>
      </w:r>
      <w:r>
        <w:fldChar w:fldCharType="separate"/>
      </w:r>
      <w:r>
        <w:t>4.5</w:t>
      </w:r>
      <w:r>
        <w:fldChar w:fldCharType="end"/>
      </w:r>
      <w:r>
        <w:t>.</w:t>
      </w:r>
    </w:p>
    <w:p w14:paraId="32EAE6DF" w14:textId="77777777" w:rsidR="00E90E0B" w:rsidRDefault="00E90E0B" w:rsidP="002416D6">
      <w:pPr>
        <w:ind w:left="0"/>
      </w:pPr>
    </w:p>
    <w:p w14:paraId="5A73FAAA" w14:textId="7C76422D" w:rsidR="004D5813" w:rsidRDefault="00994641" w:rsidP="000229B6">
      <w:r>
        <w:t xml:space="preserve">The </w:t>
      </w:r>
      <w:proofErr w:type="spellStart"/>
      <w:r>
        <w:t>AssemblyWrapper</w:t>
      </w:r>
      <w:proofErr w:type="spellEnd"/>
      <w:r>
        <w:t xml:space="preserve"> </w:t>
      </w:r>
      <w:proofErr w:type="spellStart"/>
      <w:r>
        <w:t>waitingForResult</w:t>
      </w:r>
      <w:proofErr w:type="spellEnd"/>
      <w:r>
        <w:t xml:space="preserve"> Receive function should at least print out the </w:t>
      </w:r>
      <w:proofErr w:type="spellStart"/>
      <w:r>
        <w:t>CommandResult</w:t>
      </w:r>
      <w:proofErr w:type="spellEnd"/>
      <w:r>
        <w:t xml:space="preserve"> overall command status value along with the “Received final” message. </w:t>
      </w:r>
    </w:p>
    <w:p w14:paraId="077E1FFD" w14:textId="77777777" w:rsidR="00FA0209" w:rsidRPr="00FA0209" w:rsidRDefault="00FA0209" w:rsidP="00E27651">
      <w:pPr>
        <w:ind w:left="0"/>
      </w:pPr>
    </w:p>
    <w:p w14:paraId="4C4DA63D" w14:textId="77777777" w:rsidR="00C9409D" w:rsidRDefault="00C9409D" w:rsidP="000229B6"/>
    <w:p w14:paraId="64E953FC" w14:textId="77777777" w:rsidR="000229B6" w:rsidRPr="000229B6" w:rsidRDefault="000229B6" w:rsidP="000229B6"/>
    <w:sectPr w:rsidR="000229B6" w:rsidRPr="000229B6" w:rsidSect="00086660">
      <w:headerReference w:type="default" r:id="rId26"/>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FC6687" w:rsidRDefault="00FC6687">
      <w:r>
        <w:separator/>
      </w:r>
    </w:p>
  </w:endnote>
  <w:endnote w:type="continuationSeparator" w:id="0">
    <w:p w14:paraId="70BA3918" w14:textId="77777777" w:rsidR="00FC6687" w:rsidRDefault="00FC66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Rockwell">
    <w:panose1 w:val="020606030202050204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FC6687" w:rsidRDefault="00FC6687">
      <w:r>
        <w:separator/>
      </w:r>
    </w:p>
  </w:footnote>
  <w:footnote w:type="continuationSeparator" w:id="0">
    <w:p w14:paraId="66E25469" w14:textId="77777777" w:rsidR="00FC6687" w:rsidRDefault="00FC66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0728BCE6" w:rsidR="00FC6687" w:rsidRPr="0062050D" w:rsidRDefault="00FC6687"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fldSimple w:instr=" KEYWORDS   \* MERGEFORMAT ">
      <w:r>
        <w:t>TMT.CTR.TEC.17.013.DRF01</w:t>
      </w:r>
    </w:fldSimple>
    <w:r w:rsidRPr="0062050D">
      <w:tab/>
      <w:t xml:space="preserve">Page </w:t>
    </w:r>
    <w:r w:rsidRPr="0062050D">
      <w:fldChar w:fldCharType="begin"/>
    </w:r>
    <w:r w:rsidRPr="0062050D">
      <w:instrText xml:space="preserve"> PAGE </w:instrText>
    </w:r>
    <w:r w:rsidRPr="0062050D">
      <w:fldChar w:fldCharType="separate"/>
    </w:r>
    <w:r w:rsidR="0062547F">
      <w:rPr>
        <w:noProof/>
      </w:rPr>
      <w:t>13</w:t>
    </w:r>
    <w:r w:rsidRPr="0062050D">
      <w:fldChar w:fldCharType="end"/>
    </w:r>
    <w:r w:rsidRPr="0062050D">
      <w:t xml:space="preserve"> of </w:t>
    </w:r>
    <w:fldSimple w:instr=" NUMPAGES ">
      <w:r w:rsidR="0062547F">
        <w:rPr>
          <w:noProof/>
        </w:rPr>
        <w:t>26</w:t>
      </w:r>
    </w:fldSimple>
  </w:p>
  <w:p w14:paraId="72EC46BB" w14:textId="33F8F988" w:rsidR="00FC6687" w:rsidRPr="0062050D" w:rsidRDefault="00FC6687" w:rsidP="0062050D">
    <w:pPr>
      <w:pStyle w:val="MyHeading"/>
    </w:pPr>
    <w:r w:rsidRPr="0062050D">
      <w:tab/>
    </w:r>
    <w:fldSimple w:instr=" TITLE  \* MERGEFORMAT ">
      <w:r>
        <w:t>APS Stimulus Prototype Software Design</w:t>
      </w:r>
    </w:fldSimple>
    <w:r w:rsidRPr="0062050D">
      <w:tab/>
    </w:r>
    <w:r w:rsidRPr="0062050D">
      <w:fldChar w:fldCharType="begin"/>
    </w:r>
    <w:r w:rsidRPr="0062050D">
      <w:instrText xml:space="preserve"> SAVEDATE  \@ "MMMM d, yyyy"  \* MERGEFORMAT </w:instrText>
    </w:r>
    <w:r w:rsidRPr="0062050D">
      <w:fldChar w:fldCharType="separate"/>
    </w:r>
    <w:r>
      <w:rPr>
        <w:noProof/>
      </w:rPr>
      <w:t>April 7,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8C7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8F84E14"/>
    <w:lvl w:ilvl="0">
      <w:start w:val="1"/>
      <w:numFmt w:val="decimal"/>
      <w:lvlText w:val="%1."/>
      <w:lvlJc w:val="left"/>
      <w:pPr>
        <w:tabs>
          <w:tab w:val="num" w:pos="1800"/>
        </w:tabs>
        <w:ind w:left="1800" w:hanging="360"/>
      </w:pPr>
    </w:lvl>
  </w:abstractNum>
  <w:abstractNum w:abstractNumId="2">
    <w:nsid w:val="FFFFFF7D"/>
    <w:multiLevelType w:val="singleLevel"/>
    <w:tmpl w:val="0FCE9934"/>
    <w:lvl w:ilvl="0">
      <w:start w:val="1"/>
      <w:numFmt w:val="decimal"/>
      <w:lvlText w:val="%1."/>
      <w:lvlJc w:val="left"/>
      <w:pPr>
        <w:tabs>
          <w:tab w:val="num" w:pos="1440"/>
        </w:tabs>
        <w:ind w:left="1440" w:hanging="360"/>
      </w:pPr>
    </w:lvl>
  </w:abstractNum>
  <w:abstractNum w:abstractNumId="3">
    <w:nsid w:val="FFFFFF7E"/>
    <w:multiLevelType w:val="singleLevel"/>
    <w:tmpl w:val="24146910"/>
    <w:lvl w:ilvl="0">
      <w:start w:val="1"/>
      <w:numFmt w:val="decimal"/>
      <w:lvlText w:val="%1."/>
      <w:lvlJc w:val="left"/>
      <w:pPr>
        <w:tabs>
          <w:tab w:val="num" w:pos="1080"/>
        </w:tabs>
        <w:ind w:left="1080" w:hanging="360"/>
      </w:pPr>
    </w:lvl>
  </w:abstractNum>
  <w:abstractNum w:abstractNumId="4">
    <w:nsid w:val="FFFFFF7F"/>
    <w:multiLevelType w:val="singleLevel"/>
    <w:tmpl w:val="55367A02"/>
    <w:lvl w:ilvl="0">
      <w:start w:val="1"/>
      <w:numFmt w:val="decimal"/>
      <w:lvlText w:val="%1."/>
      <w:lvlJc w:val="left"/>
      <w:pPr>
        <w:tabs>
          <w:tab w:val="num" w:pos="720"/>
        </w:tabs>
        <w:ind w:left="720" w:hanging="360"/>
      </w:pPr>
    </w:lvl>
  </w:abstractNum>
  <w:abstractNum w:abstractNumId="5">
    <w:nsid w:val="FFFFFF80"/>
    <w:multiLevelType w:val="singleLevel"/>
    <w:tmpl w:val="91A6217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1B024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04EE5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72EBD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5E6A2BA"/>
    <w:lvl w:ilvl="0">
      <w:start w:val="1"/>
      <w:numFmt w:val="decimal"/>
      <w:lvlText w:val="%1."/>
      <w:lvlJc w:val="left"/>
      <w:pPr>
        <w:tabs>
          <w:tab w:val="num" w:pos="360"/>
        </w:tabs>
        <w:ind w:left="360" w:hanging="360"/>
      </w:pPr>
    </w:lvl>
  </w:abstractNum>
  <w:abstractNum w:abstractNumId="10">
    <w:nsid w:val="FFFFFF89"/>
    <w:multiLevelType w:val="singleLevel"/>
    <w:tmpl w:val="AA680A82"/>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2B1722F"/>
    <w:multiLevelType w:val="multilevel"/>
    <w:tmpl w:val="094E3A62"/>
    <w:lvl w:ilvl="0">
      <w:start w:val="1"/>
      <w:numFmt w:val="decimal"/>
      <w:lvlText w:val="%1"/>
      <w:lvlJc w:val="right"/>
      <w:pPr>
        <w:ind w:left="-468" w:firstLine="756"/>
      </w:pPr>
      <w:rPr>
        <w:rFonts w:hint="default"/>
      </w:rPr>
    </w:lvl>
    <w:lvl w:ilvl="1">
      <w:start w:val="1"/>
      <w:numFmt w:val="decimal"/>
      <w:lvlText w:val="%1.%2"/>
      <w:lvlJc w:val="right"/>
      <w:pPr>
        <w:ind w:left="-324" w:firstLine="612"/>
      </w:pPr>
      <w:rPr>
        <w:rFonts w:hint="default"/>
      </w:rPr>
    </w:lvl>
    <w:lvl w:ilvl="2">
      <w:start w:val="1"/>
      <w:numFmt w:val="decimal"/>
      <w:lvlText w:val="%1.%2.%3"/>
      <w:lvlJc w:val="right"/>
      <w:pPr>
        <w:ind w:left="-180" w:firstLine="468"/>
      </w:pPr>
      <w:rPr>
        <w:rFonts w:hint="default"/>
      </w:rPr>
    </w:lvl>
    <w:lvl w:ilvl="3">
      <w:start w:val="1"/>
      <w:numFmt w:val="decimal"/>
      <w:lvlText w:val="%1.%2.%3.%4"/>
      <w:lvlJc w:val="right"/>
      <w:pPr>
        <w:tabs>
          <w:tab w:val="num" w:pos="288"/>
        </w:tabs>
        <w:ind w:left="-36" w:firstLine="324"/>
      </w:pPr>
      <w:rPr>
        <w:rFonts w:hint="default"/>
      </w:rPr>
    </w:lvl>
    <w:lvl w:ilvl="4">
      <w:start w:val="1"/>
      <w:numFmt w:val="decimal"/>
      <w:lvlText w:val="%1.%2.%3.%4.%5"/>
      <w:lvlJc w:val="right"/>
      <w:pPr>
        <w:ind w:left="108" w:firstLine="180"/>
      </w:pPr>
      <w:rPr>
        <w:rFonts w:hint="default"/>
      </w:rPr>
    </w:lvl>
    <w:lvl w:ilvl="5">
      <w:start w:val="1"/>
      <w:numFmt w:val="decimal"/>
      <w:lvlText w:val="%1.%2.%3.%4.%5.%6"/>
      <w:lvlJc w:val="left"/>
      <w:pPr>
        <w:ind w:left="252" w:hanging="1152"/>
      </w:pPr>
      <w:rPr>
        <w:rFonts w:hint="default"/>
      </w:rPr>
    </w:lvl>
    <w:lvl w:ilvl="6">
      <w:start w:val="1"/>
      <w:numFmt w:val="decimal"/>
      <w:lvlText w:val="%1.%2.%3.%4.%5.%6.%7"/>
      <w:lvlJc w:val="left"/>
      <w:pPr>
        <w:ind w:left="396" w:hanging="1296"/>
      </w:pPr>
      <w:rPr>
        <w:rFonts w:hint="default"/>
      </w:rPr>
    </w:lvl>
    <w:lvl w:ilvl="7">
      <w:start w:val="1"/>
      <w:numFmt w:val="decimal"/>
      <w:lvlText w:val="%1.%2.%3.%4.%5.%6.%7.%8"/>
      <w:lvlJc w:val="left"/>
      <w:pPr>
        <w:ind w:left="540" w:hanging="1440"/>
      </w:pPr>
      <w:rPr>
        <w:rFonts w:hint="default"/>
      </w:rPr>
    </w:lvl>
    <w:lvl w:ilvl="8">
      <w:start w:val="1"/>
      <w:numFmt w:val="decimal"/>
      <w:lvlText w:val="%1.%2.%3.%4.%5.%6.%7.%8.%9"/>
      <w:lvlJc w:val="left"/>
      <w:pPr>
        <w:ind w:left="684" w:hanging="1584"/>
      </w:pPr>
      <w:rPr>
        <w:rFonts w:hint="default"/>
      </w:rPr>
    </w:lvl>
  </w:abstractNum>
  <w:abstractNum w:abstractNumId="15">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6615B62"/>
    <w:multiLevelType w:val="hybridMultilevel"/>
    <w:tmpl w:val="EFFA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C2C3043"/>
    <w:multiLevelType w:val="hybridMultilevel"/>
    <w:tmpl w:val="7966B9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1C72D6"/>
    <w:multiLevelType w:val="hybridMultilevel"/>
    <w:tmpl w:val="70225362"/>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0">
    <w:nsid w:val="1C3D06B3"/>
    <w:multiLevelType w:val="hybridMultilevel"/>
    <w:tmpl w:val="7BF27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6F1272"/>
    <w:multiLevelType w:val="multilevel"/>
    <w:tmpl w:val="3D78AA56"/>
    <w:lvl w:ilvl="0">
      <w:start w:val="1"/>
      <w:numFmt w:val="decimal"/>
      <w:pStyle w:val="Heading1"/>
      <w:lvlText w:val="%1"/>
      <w:lvlJc w:val="right"/>
      <w:pPr>
        <w:tabs>
          <w:tab w:val="num" w:pos="1008"/>
        </w:tabs>
        <w:ind w:left="1008" w:hanging="144"/>
      </w:pPr>
      <w:rPr>
        <w:rFonts w:hint="default"/>
      </w:rPr>
    </w:lvl>
    <w:lvl w:ilvl="1">
      <w:start w:val="1"/>
      <w:numFmt w:val="decimal"/>
      <w:pStyle w:val="Heading2"/>
      <w:lvlText w:val="%1.%2"/>
      <w:lvlJc w:val="right"/>
      <w:pPr>
        <w:tabs>
          <w:tab w:val="num" w:pos="1008"/>
        </w:tabs>
        <w:ind w:left="1008" w:hanging="144"/>
      </w:pPr>
      <w:rPr>
        <w:rFonts w:hint="default"/>
        <w:color w:val="auto"/>
      </w:rPr>
    </w:lvl>
    <w:lvl w:ilvl="2">
      <w:start w:val="1"/>
      <w:numFmt w:val="decimal"/>
      <w:pStyle w:val="Heading3"/>
      <w:lvlText w:val="%1.%2.%3"/>
      <w:lvlJc w:val="right"/>
      <w:pPr>
        <w:tabs>
          <w:tab w:val="num" w:pos="3564"/>
        </w:tabs>
        <w:ind w:left="3564" w:hanging="144"/>
      </w:pPr>
      <w:rPr>
        <w:rFonts w:hint="default"/>
      </w:rPr>
    </w:lvl>
    <w:lvl w:ilvl="3">
      <w:start w:val="1"/>
      <w:numFmt w:val="decimal"/>
      <w:pStyle w:val="Heading4"/>
      <w:lvlText w:val="%1.%2.%3.%4"/>
      <w:lvlJc w:val="right"/>
      <w:pPr>
        <w:tabs>
          <w:tab w:val="num" w:pos="1008"/>
        </w:tabs>
        <w:ind w:left="1008" w:hanging="144"/>
      </w:pPr>
      <w:rPr>
        <w:rFonts w:hint="default"/>
      </w:rPr>
    </w:lvl>
    <w:lvl w:ilvl="4">
      <w:start w:val="1"/>
      <w:numFmt w:val="decimal"/>
      <w:pStyle w:val="Heading5"/>
      <w:lvlText w:val="%1.%2.%3.%4.%5"/>
      <w:lvlJc w:val="left"/>
      <w:pPr>
        <w:tabs>
          <w:tab w:val="num" w:pos="1440"/>
        </w:tabs>
        <w:ind w:left="1440" w:hanging="1008"/>
      </w:pPr>
      <w:rPr>
        <w:rFonts w:hint="default"/>
      </w:rPr>
    </w:lvl>
    <w:lvl w:ilvl="5">
      <w:start w:val="1"/>
      <w:numFmt w:val="decimal"/>
      <w:pStyle w:val="Heading6"/>
      <w:lvlText w:val="%1.%2.%3.%4.%5.%6"/>
      <w:lvlJc w:val="left"/>
      <w:pPr>
        <w:tabs>
          <w:tab w:val="num" w:pos="1584"/>
        </w:tabs>
        <w:ind w:left="1584" w:hanging="1152"/>
      </w:pPr>
      <w:rPr>
        <w:rFonts w:hint="default"/>
      </w:rPr>
    </w:lvl>
    <w:lvl w:ilvl="6">
      <w:start w:val="1"/>
      <w:numFmt w:val="decimal"/>
      <w:pStyle w:val="Heading7"/>
      <w:lvlText w:val="%1.%2.%3.%4.%5.%6.%7"/>
      <w:lvlJc w:val="left"/>
      <w:pPr>
        <w:tabs>
          <w:tab w:val="num" w:pos="1728"/>
        </w:tabs>
        <w:ind w:left="1728" w:hanging="1296"/>
      </w:pPr>
      <w:rPr>
        <w:rFonts w:hint="default"/>
      </w:rPr>
    </w:lvl>
    <w:lvl w:ilvl="7">
      <w:start w:val="1"/>
      <w:numFmt w:val="decimal"/>
      <w:pStyle w:val="Heading8"/>
      <w:lvlText w:val="%1.%2.%3.%4.%5.%6.%7.%8"/>
      <w:lvlJc w:val="left"/>
      <w:pPr>
        <w:tabs>
          <w:tab w:val="num" w:pos="1872"/>
        </w:tabs>
        <w:ind w:left="1872" w:hanging="1440"/>
      </w:pPr>
      <w:rPr>
        <w:rFonts w:hint="default"/>
      </w:rPr>
    </w:lvl>
    <w:lvl w:ilvl="8">
      <w:start w:val="1"/>
      <w:numFmt w:val="decimal"/>
      <w:pStyle w:val="Heading9"/>
      <w:lvlText w:val="%1.%2.%3.%4.%5.%6.%7.%8.%9"/>
      <w:lvlJc w:val="left"/>
      <w:pPr>
        <w:tabs>
          <w:tab w:val="num" w:pos="2016"/>
        </w:tabs>
        <w:ind w:left="2016" w:hanging="1584"/>
      </w:pPr>
      <w:rPr>
        <w:rFonts w:hint="default"/>
      </w:rPr>
    </w:lvl>
  </w:abstractNum>
  <w:abstractNum w:abstractNumId="22">
    <w:nsid w:val="1E380969"/>
    <w:multiLevelType w:val="multilevel"/>
    <w:tmpl w:val="50D8E028"/>
    <w:lvl w:ilvl="0">
      <w:start w:val="1"/>
      <w:numFmt w:val="decimal"/>
      <w:lvlText w:val="%1"/>
      <w:lvlJc w:val="right"/>
      <w:pPr>
        <w:ind w:left="-576" w:firstLine="756"/>
      </w:pPr>
      <w:rPr>
        <w:rFonts w:hint="default"/>
      </w:rPr>
    </w:lvl>
    <w:lvl w:ilvl="1">
      <w:start w:val="1"/>
      <w:numFmt w:val="decimal"/>
      <w:lvlText w:val="%1.%2"/>
      <w:lvlJc w:val="right"/>
      <w:pPr>
        <w:ind w:left="-432" w:firstLine="612"/>
      </w:pPr>
      <w:rPr>
        <w:rFonts w:hint="default"/>
      </w:rPr>
    </w:lvl>
    <w:lvl w:ilvl="2">
      <w:start w:val="1"/>
      <w:numFmt w:val="decimal"/>
      <w:lvlText w:val="%1.%2.%3"/>
      <w:lvlJc w:val="right"/>
      <w:pPr>
        <w:ind w:left="-468" w:firstLine="468"/>
      </w:pPr>
      <w:rPr>
        <w:rFonts w:hint="default"/>
      </w:rPr>
    </w:lvl>
    <w:lvl w:ilvl="3">
      <w:start w:val="1"/>
      <w:numFmt w:val="decimal"/>
      <w:lvlText w:val="%1.%2.%3.%4"/>
      <w:lvlJc w:val="right"/>
      <w:pPr>
        <w:tabs>
          <w:tab w:val="num" w:pos="180"/>
        </w:tabs>
        <w:ind w:left="-144" w:firstLine="324"/>
      </w:pPr>
      <w:rPr>
        <w:rFonts w:hint="default"/>
      </w:rPr>
    </w:lvl>
    <w:lvl w:ilvl="4">
      <w:start w:val="1"/>
      <w:numFmt w:val="decimal"/>
      <w:lvlText w:val="%1.%2.%3.%4.%5"/>
      <w:lvlJc w:val="right"/>
      <w:pPr>
        <w:ind w:left="0" w:firstLine="180"/>
      </w:pPr>
      <w:rPr>
        <w:rFonts w:hint="default"/>
      </w:rPr>
    </w:lvl>
    <w:lvl w:ilvl="5">
      <w:start w:val="1"/>
      <w:numFmt w:val="decimal"/>
      <w:lvlText w:val="%1.%2.%3.%4.%5.%6"/>
      <w:lvlJc w:val="right"/>
      <w:pPr>
        <w:ind w:left="144" w:firstLine="144"/>
      </w:pPr>
      <w:rPr>
        <w:rFonts w:hint="default"/>
      </w:rPr>
    </w:lvl>
    <w:lvl w:ilvl="6">
      <w:start w:val="1"/>
      <w:numFmt w:val="decimal"/>
      <w:lvlText w:val="%1.%2.%3.%4.%5.%6.%7"/>
      <w:lvlJc w:val="right"/>
      <w:pPr>
        <w:ind w:left="288" w:hanging="101"/>
      </w:pPr>
      <w:rPr>
        <w:rFonts w:hint="default"/>
      </w:rPr>
    </w:lvl>
    <w:lvl w:ilvl="7">
      <w:start w:val="1"/>
      <w:numFmt w:val="decimal"/>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23">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EA729A2"/>
    <w:multiLevelType w:val="hybridMultilevel"/>
    <w:tmpl w:val="E28E139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5">
    <w:nsid w:val="289806DB"/>
    <w:multiLevelType w:val="hybridMultilevel"/>
    <w:tmpl w:val="C95431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27">
    <w:nsid w:val="29C11028"/>
    <w:multiLevelType w:val="hybridMultilevel"/>
    <w:tmpl w:val="02E2F22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8">
    <w:nsid w:val="2BD43252"/>
    <w:multiLevelType w:val="hybridMultilevel"/>
    <w:tmpl w:val="829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nsid w:val="32CC082B"/>
    <w:multiLevelType w:val="hybridMultilevel"/>
    <w:tmpl w:val="F368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7880A22"/>
    <w:multiLevelType w:val="hybridMultilevel"/>
    <w:tmpl w:val="B26A3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8555F16"/>
    <w:multiLevelType w:val="hybridMultilevel"/>
    <w:tmpl w:val="320C5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35">
    <w:nsid w:val="3E69740B"/>
    <w:multiLevelType w:val="multilevel"/>
    <w:tmpl w:val="40DEFB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51EA34D1"/>
    <w:multiLevelType w:val="hybridMultilevel"/>
    <w:tmpl w:val="C234E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BB8772E"/>
    <w:multiLevelType w:val="hybridMultilevel"/>
    <w:tmpl w:val="D0366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D71E84"/>
    <w:multiLevelType w:val="hybridMultilevel"/>
    <w:tmpl w:val="B9045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CB827EA"/>
    <w:multiLevelType w:val="hybridMultilevel"/>
    <w:tmpl w:val="A6D8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A53101B"/>
    <w:multiLevelType w:val="hybridMultilevel"/>
    <w:tmpl w:val="237CD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24"/>
  </w:num>
  <w:num w:numId="4">
    <w:abstractNumId w:val="27"/>
  </w:num>
  <w:num w:numId="5">
    <w:abstractNumId w:val="14"/>
  </w:num>
  <w:num w:numId="6">
    <w:abstractNumId w:val="22"/>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35"/>
  </w:num>
  <w:num w:numId="19">
    <w:abstractNumId w:val="39"/>
  </w:num>
  <w:num w:numId="20">
    <w:abstractNumId w:val="20"/>
  </w:num>
  <w:num w:numId="21">
    <w:abstractNumId w:val="41"/>
  </w:num>
  <w:num w:numId="22">
    <w:abstractNumId w:val="34"/>
  </w:num>
  <w:num w:numId="23">
    <w:abstractNumId w:val="40"/>
  </w:num>
  <w:num w:numId="24">
    <w:abstractNumId w:val="33"/>
  </w:num>
  <w:num w:numId="25">
    <w:abstractNumId w:val="21"/>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42"/>
  </w:num>
  <w:num w:numId="30">
    <w:abstractNumId w:val="29"/>
  </w:num>
  <w:num w:numId="31">
    <w:abstractNumId w:val="36"/>
  </w:num>
  <w:num w:numId="32">
    <w:abstractNumId w:val="17"/>
  </w:num>
  <w:num w:numId="33">
    <w:abstractNumId w:val="12"/>
  </w:num>
  <w:num w:numId="34">
    <w:abstractNumId w:val="28"/>
  </w:num>
  <w:num w:numId="35">
    <w:abstractNumId w:val="32"/>
  </w:num>
  <w:num w:numId="36">
    <w:abstractNumId w:val="13"/>
  </w:num>
  <w:num w:numId="37">
    <w:abstractNumId w:val="38"/>
  </w:num>
  <w:num w:numId="38">
    <w:abstractNumId w:val="37"/>
  </w:num>
  <w:num w:numId="39">
    <w:abstractNumId w:val="15"/>
  </w:num>
  <w:num w:numId="40">
    <w:abstractNumId w:val="30"/>
  </w:num>
  <w:num w:numId="41">
    <w:abstractNumId w:val="16"/>
  </w:num>
  <w:num w:numId="42">
    <w:abstractNumId w:val="18"/>
  </w:num>
  <w:num w:numId="43">
    <w:abstractNumId w:val="31"/>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proofState w:spelling="clean" w:grammar="clean"/>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947"/>
    <w:rsid w:val="00037DC5"/>
    <w:rsid w:val="00040BD4"/>
    <w:rsid w:val="00043A17"/>
    <w:rsid w:val="000462BA"/>
    <w:rsid w:val="00046CDA"/>
    <w:rsid w:val="00046F59"/>
    <w:rsid w:val="00047C7E"/>
    <w:rsid w:val="00052CF5"/>
    <w:rsid w:val="00052DF5"/>
    <w:rsid w:val="00054869"/>
    <w:rsid w:val="0005700B"/>
    <w:rsid w:val="000579EB"/>
    <w:rsid w:val="00060EE0"/>
    <w:rsid w:val="0006269B"/>
    <w:rsid w:val="00062839"/>
    <w:rsid w:val="0006290E"/>
    <w:rsid w:val="00063001"/>
    <w:rsid w:val="00063866"/>
    <w:rsid w:val="000653C2"/>
    <w:rsid w:val="000659FA"/>
    <w:rsid w:val="000668E0"/>
    <w:rsid w:val="0006694E"/>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5F7B"/>
    <w:rsid w:val="00136E30"/>
    <w:rsid w:val="00140F5E"/>
    <w:rsid w:val="00141A70"/>
    <w:rsid w:val="00141CB8"/>
    <w:rsid w:val="00141F46"/>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646E"/>
    <w:rsid w:val="00196F30"/>
    <w:rsid w:val="001971D5"/>
    <w:rsid w:val="001A1D77"/>
    <w:rsid w:val="001A48F0"/>
    <w:rsid w:val="001A5D53"/>
    <w:rsid w:val="001A63B6"/>
    <w:rsid w:val="001A6AC0"/>
    <w:rsid w:val="001A7D7E"/>
    <w:rsid w:val="001B3E43"/>
    <w:rsid w:val="001B44AB"/>
    <w:rsid w:val="001B75D7"/>
    <w:rsid w:val="001C0FAF"/>
    <w:rsid w:val="001C39DA"/>
    <w:rsid w:val="001C3CBA"/>
    <w:rsid w:val="001C4910"/>
    <w:rsid w:val="001C633E"/>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6D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5250"/>
    <w:rsid w:val="00305358"/>
    <w:rsid w:val="003069CF"/>
    <w:rsid w:val="00307094"/>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5651"/>
    <w:rsid w:val="00345F49"/>
    <w:rsid w:val="0035312A"/>
    <w:rsid w:val="00353CE2"/>
    <w:rsid w:val="00355314"/>
    <w:rsid w:val="0036090A"/>
    <w:rsid w:val="00365358"/>
    <w:rsid w:val="003671EF"/>
    <w:rsid w:val="00367636"/>
    <w:rsid w:val="00374F69"/>
    <w:rsid w:val="00375C78"/>
    <w:rsid w:val="00380C9E"/>
    <w:rsid w:val="0038464D"/>
    <w:rsid w:val="00384969"/>
    <w:rsid w:val="0038669B"/>
    <w:rsid w:val="003920F5"/>
    <w:rsid w:val="0039357A"/>
    <w:rsid w:val="00395406"/>
    <w:rsid w:val="00396323"/>
    <w:rsid w:val="0039679A"/>
    <w:rsid w:val="00396B62"/>
    <w:rsid w:val="003A068A"/>
    <w:rsid w:val="003A200A"/>
    <w:rsid w:val="003A385C"/>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4127"/>
    <w:rsid w:val="003D501C"/>
    <w:rsid w:val="003D578B"/>
    <w:rsid w:val="003D6C6B"/>
    <w:rsid w:val="003D78D3"/>
    <w:rsid w:val="003E2035"/>
    <w:rsid w:val="003E25BD"/>
    <w:rsid w:val="003E28B8"/>
    <w:rsid w:val="003E3EB9"/>
    <w:rsid w:val="003E68FE"/>
    <w:rsid w:val="003E6943"/>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4A80"/>
    <w:rsid w:val="0040516F"/>
    <w:rsid w:val="004077B3"/>
    <w:rsid w:val="00407E3A"/>
    <w:rsid w:val="004107E4"/>
    <w:rsid w:val="004114F9"/>
    <w:rsid w:val="00417930"/>
    <w:rsid w:val="00420966"/>
    <w:rsid w:val="00422D5E"/>
    <w:rsid w:val="00422F83"/>
    <w:rsid w:val="00425053"/>
    <w:rsid w:val="00425817"/>
    <w:rsid w:val="00426792"/>
    <w:rsid w:val="0043094C"/>
    <w:rsid w:val="004322F2"/>
    <w:rsid w:val="0043658E"/>
    <w:rsid w:val="00436ACB"/>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6150"/>
    <w:rsid w:val="00490079"/>
    <w:rsid w:val="004903F1"/>
    <w:rsid w:val="004922EE"/>
    <w:rsid w:val="00493443"/>
    <w:rsid w:val="00493E25"/>
    <w:rsid w:val="0049575F"/>
    <w:rsid w:val="0049581D"/>
    <w:rsid w:val="0049664D"/>
    <w:rsid w:val="00496663"/>
    <w:rsid w:val="00496FB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813"/>
    <w:rsid w:val="004D5C41"/>
    <w:rsid w:val="004D6642"/>
    <w:rsid w:val="004D7DBA"/>
    <w:rsid w:val="004E169C"/>
    <w:rsid w:val="004E2FBA"/>
    <w:rsid w:val="004E3F50"/>
    <w:rsid w:val="004E3F6A"/>
    <w:rsid w:val="004E41EF"/>
    <w:rsid w:val="004E549D"/>
    <w:rsid w:val="004E7542"/>
    <w:rsid w:val="004F38C2"/>
    <w:rsid w:val="004F3AF4"/>
    <w:rsid w:val="004F6992"/>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238D"/>
    <w:rsid w:val="00583247"/>
    <w:rsid w:val="0058400A"/>
    <w:rsid w:val="00585F1B"/>
    <w:rsid w:val="00590924"/>
    <w:rsid w:val="0059443B"/>
    <w:rsid w:val="005973B4"/>
    <w:rsid w:val="005A1F74"/>
    <w:rsid w:val="005A2DA5"/>
    <w:rsid w:val="005A3EEF"/>
    <w:rsid w:val="005A7938"/>
    <w:rsid w:val="005B0C61"/>
    <w:rsid w:val="005B1255"/>
    <w:rsid w:val="005B141D"/>
    <w:rsid w:val="005B27A6"/>
    <w:rsid w:val="005B4D96"/>
    <w:rsid w:val="005B55C2"/>
    <w:rsid w:val="005B6D6A"/>
    <w:rsid w:val="005B71CE"/>
    <w:rsid w:val="005B7D2A"/>
    <w:rsid w:val="005C1AD2"/>
    <w:rsid w:val="005C2DCB"/>
    <w:rsid w:val="005C377C"/>
    <w:rsid w:val="005C622B"/>
    <w:rsid w:val="005C6DF2"/>
    <w:rsid w:val="005D08E6"/>
    <w:rsid w:val="005D18E4"/>
    <w:rsid w:val="005D2916"/>
    <w:rsid w:val="005D2ACB"/>
    <w:rsid w:val="005D46C0"/>
    <w:rsid w:val="005D5C5A"/>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47F"/>
    <w:rsid w:val="00625A3C"/>
    <w:rsid w:val="0062640C"/>
    <w:rsid w:val="0063044D"/>
    <w:rsid w:val="0063082C"/>
    <w:rsid w:val="006319F9"/>
    <w:rsid w:val="006326DC"/>
    <w:rsid w:val="0063364F"/>
    <w:rsid w:val="00634474"/>
    <w:rsid w:val="006357FF"/>
    <w:rsid w:val="00635C31"/>
    <w:rsid w:val="00636C02"/>
    <w:rsid w:val="00636F71"/>
    <w:rsid w:val="0063723D"/>
    <w:rsid w:val="00637538"/>
    <w:rsid w:val="00637F94"/>
    <w:rsid w:val="00643B82"/>
    <w:rsid w:val="00643EF4"/>
    <w:rsid w:val="00644E03"/>
    <w:rsid w:val="0064574E"/>
    <w:rsid w:val="0064592C"/>
    <w:rsid w:val="006472B0"/>
    <w:rsid w:val="00650288"/>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9216E"/>
    <w:rsid w:val="00793BF7"/>
    <w:rsid w:val="00793E39"/>
    <w:rsid w:val="007946AC"/>
    <w:rsid w:val="007969A7"/>
    <w:rsid w:val="00797419"/>
    <w:rsid w:val="00797D1B"/>
    <w:rsid w:val="007A07F1"/>
    <w:rsid w:val="007A204C"/>
    <w:rsid w:val="007A286E"/>
    <w:rsid w:val="007B0406"/>
    <w:rsid w:val="007B2913"/>
    <w:rsid w:val="007B2B8A"/>
    <w:rsid w:val="007B3F8F"/>
    <w:rsid w:val="007B4F4F"/>
    <w:rsid w:val="007B5FE5"/>
    <w:rsid w:val="007B6238"/>
    <w:rsid w:val="007B6279"/>
    <w:rsid w:val="007B6591"/>
    <w:rsid w:val="007B6803"/>
    <w:rsid w:val="007B6A82"/>
    <w:rsid w:val="007B7925"/>
    <w:rsid w:val="007C453E"/>
    <w:rsid w:val="007C56B9"/>
    <w:rsid w:val="007D0723"/>
    <w:rsid w:val="007D282D"/>
    <w:rsid w:val="007D42DC"/>
    <w:rsid w:val="007D6859"/>
    <w:rsid w:val="007D7F10"/>
    <w:rsid w:val="007D7F16"/>
    <w:rsid w:val="007E0794"/>
    <w:rsid w:val="007E21B3"/>
    <w:rsid w:val="007E592C"/>
    <w:rsid w:val="007E6549"/>
    <w:rsid w:val="007E7859"/>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E3D90"/>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AA6"/>
    <w:rsid w:val="00974C9F"/>
    <w:rsid w:val="00974CA4"/>
    <w:rsid w:val="0097527B"/>
    <w:rsid w:val="00975400"/>
    <w:rsid w:val="009808DF"/>
    <w:rsid w:val="009829F0"/>
    <w:rsid w:val="0099086B"/>
    <w:rsid w:val="00990E87"/>
    <w:rsid w:val="00993A7F"/>
    <w:rsid w:val="00994574"/>
    <w:rsid w:val="00994641"/>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38D"/>
    <w:rsid w:val="009E0731"/>
    <w:rsid w:val="009E0CF8"/>
    <w:rsid w:val="009E4C58"/>
    <w:rsid w:val="009E4F4A"/>
    <w:rsid w:val="009E50A9"/>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BD4"/>
    <w:rsid w:val="00A1067B"/>
    <w:rsid w:val="00A11BE5"/>
    <w:rsid w:val="00A15A13"/>
    <w:rsid w:val="00A15F4F"/>
    <w:rsid w:val="00A1709B"/>
    <w:rsid w:val="00A176A9"/>
    <w:rsid w:val="00A177A4"/>
    <w:rsid w:val="00A20C90"/>
    <w:rsid w:val="00A21B82"/>
    <w:rsid w:val="00A24A85"/>
    <w:rsid w:val="00A25AD5"/>
    <w:rsid w:val="00A277F1"/>
    <w:rsid w:val="00A32826"/>
    <w:rsid w:val="00A338BE"/>
    <w:rsid w:val="00A34F52"/>
    <w:rsid w:val="00A35622"/>
    <w:rsid w:val="00A37F20"/>
    <w:rsid w:val="00A40826"/>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876B1"/>
    <w:rsid w:val="00A917D0"/>
    <w:rsid w:val="00A92E5F"/>
    <w:rsid w:val="00A94520"/>
    <w:rsid w:val="00A94A9F"/>
    <w:rsid w:val="00A94CC5"/>
    <w:rsid w:val="00A950C3"/>
    <w:rsid w:val="00A95AC3"/>
    <w:rsid w:val="00A9774F"/>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37E5"/>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92D30"/>
    <w:rsid w:val="00B93451"/>
    <w:rsid w:val="00B945D7"/>
    <w:rsid w:val="00B9629D"/>
    <w:rsid w:val="00B97A34"/>
    <w:rsid w:val="00BA119E"/>
    <w:rsid w:val="00BA21B0"/>
    <w:rsid w:val="00BA243E"/>
    <w:rsid w:val="00BA4592"/>
    <w:rsid w:val="00BA5D42"/>
    <w:rsid w:val="00BA654C"/>
    <w:rsid w:val="00BB0332"/>
    <w:rsid w:val="00BC78B6"/>
    <w:rsid w:val="00BD092E"/>
    <w:rsid w:val="00BD2C13"/>
    <w:rsid w:val="00BD3193"/>
    <w:rsid w:val="00BD391F"/>
    <w:rsid w:val="00BD3D24"/>
    <w:rsid w:val="00BD5450"/>
    <w:rsid w:val="00BE11E4"/>
    <w:rsid w:val="00BE153B"/>
    <w:rsid w:val="00BE25E0"/>
    <w:rsid w:val="00BE6317"/>
    <w:rsid w:val="00BF09A7"/>
    <w:rsid w:val="00BF0FFF"/>
    <w:rsid w:val="00BF271F"/>
    <w:rsid w:val="00BF290A"/>
    <w:rsid w:val="00BF2A07"/>
    <w:rsid w:val="00BF2B6A"/>
    <w:rsid w:val="00BF2C5D"/>
    <w:rsid w:val="00BF4577"/>
    <w:rsid w:val="00BF52CB"/>
    <w:rsid w:val="00BF6CF9"/>
    <w:rsid w:val="00BF6D7F"/>
    <w:rsid w:val="00BF7326"/>
    <w:rsid w:val="00BF7629"/>
    <w:rsid w:val="00C00E36"/>
    <w:rsid w:val="00C03DB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1D70"/>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05F6"/>
    <w:rsid w:val="00CD1E19"/>
    <w:rsid w:val="00CD3533"/>
    <w:rsid w:val="00CD3705"/>
    <w:rsid w:val="00CD3B6D"/>
    <w:rsid w:val="00CD594A"/>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7BCC"/>
    <w:rsid w:val="00D20E51"/>
    <w:rsid w:val="00D21186"/>
    <w:rsid w:val="00D2369B"/>
    <w:rsid w:val="00D24330"/>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E0012B"/>
    <w:rsid w:val="00E00457"/>
    <w:rsid w:val="00E011D9"/>
    <w:rsid w:val="00E017F9"/>
    <w:rsid w:val="00E02BB0"/>
    <w:rsid w:val="00E175FB"/>
    <w:rsid w:val="00E2102A"/>
    <w:rsid w:val="00E265DF"/>
    <w:rsid w:val="00E26B57"/>
    <w:rsid w:val="00E26C64"/>
    <w:rsid w:val="00E27651"/>
    <w:rsid w:val="00E34513"/>
    <w:rsid w:val="00E34FAA"/>
    <w:rsid w:val="00E3563A"/>
    <w:rsid w:val="00E3693A"/>
    <w:rsid w:val="00E409D2"/>
    <w:rsid w:val="00E46057"/>
    <w:rsid w:val="00E460D4"/>
    <w:rsid w:val="00E47956"/>
    <w:rsid w:val="00E50E12"/>
    <w:rsid w:val="00E52719"/>
    <w:rsid w:val="00E56DBC"/>
    <w:rsid w:val="00E56F53"/>
    <w:rsid w:val="00E574EF"/>
    <w:rsid w:val="00E60323"/>
    <w:rsid w:val="00E6371A"/>
    <w:rsid w:val="00E654CC"/>
    <w:rsid w:val="00E66150"/>
    <w:rsid w:val="00E6764F"/>
    <w:rsid w:val="00E703D4"/>
    <w:rsid w:val="00E72190"/>
    <w:rsid w:val="00E75A15"/>
    <w:rsid w:val="00E77789"/>
    <w:rsid w:val="00E77A64"/>
    <w:rsid w:val="00E8169C"/>
    <w:rsid w:val="00E82F65"/>
    <w:rsid w:val="00E84232"/>
    <w:rsid w:val="00E84AAB"/>
    <w:rsid w:val="00E85E9F"/>
    <w:rsid w:val="00E85F5B"/>
    <w:rsid w:val="00E90E0B"/>
    <w:rsid w:val="00E92888"/>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0D30"/>
    <w:rsid w:val="00EC3D49"/>
    <w:rsid w:val="00EC4060"/>
    <w:rsid w:val="00EC5119"/>
    <w:rsid w:val="00EC540B"/>
    <w:rsid w:val="00EC6213"/>
    <w:rsid w:val="00ED236B"/>
    <w:rsid w:val="00ED298C"/>
    <w:rsid w:val="00ED3E57"/>
    <w:rsid w:val="00ED5B61"/>
    <w:rsid w:val="00ED7F6E"/>
    <w:rsid w:val="00EE02F9"/>
    <w:rsid w:val="00EE0716"/>
    <w:rsid w:val="00EE18E0"/>
    <w:rsid w:val="00EE237F"/>
    <w:rsid w:val="00EE6EFC"/>
    <w:rsid w:val="00EE71EB"/>
    <w:rsid w:val="00EF04F4"/>
    <w:rsid w:val="00EF1625"/>
    <w:rsid w:val="00EF286F"/>
    <w:rsid w:val="00EF497D"/>
    <w:rsid w:val="00EF69E3"/>
    <w:rsid w:val="00F021C0"/>
    <w:rsid w:val="00F03578"/>
    <w:rsid w:val="00F05607"/>
    <w:rsid w:val="00F05E09"/>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1CB9"/>
    <w:rsid w:val="00F32D9C"/>
    <w:rsid w:val="00F35D37"/>
    <w:rsid w:val="00F36147"/>
    <w:rsid w:val="00F36B71"/>
    <w:rsid w:val="00F37D0B"/>
    <w:rsid w:val="00F408B9"/>
    <w:rsid w:val="00F40B33"/>
    <w:rsid w:val="00F40D37"/>
    <w:rsid w:val="00F42CE8"/>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206B"/>
    <w:rsid w:val="00FC2C15"/>
    <w:rsid w:val="00FC4416"/>
    <w:rsid w:val="00FC4976"/>
    <w:rsid w:val="00FC588E"/>
    <w:rsid w:val="00FC6687"/>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s://github.com/smichael1" TargetMode="External"/><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874C3-F1D0-8E47-981B-3C17967A9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1702</TotalTime>
  <Pages>26</Pages>
  <Words>5000</Words>
  <Characters>28502</Characters>
  <Application>Microsoft Macintosh Word</Application>
  <DocSecurity>0</DocSecurity>
  <Lines>237</Lines>
  <Paragraphs>66</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33436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109</cp:revision>
  <cp:lastPrinted>2013-04-29T21:48:00Z</cp:lastPrinted>
  <dcterms:created xsi:type="dcterms:W3CDTF">2017-02-10T22:20:00Z</dcterms:created>
  <dcterms:modified xsi:type="dcterms:W3CDTF">2017-04-10T21:58:00Z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