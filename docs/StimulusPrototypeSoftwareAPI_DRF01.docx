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FC121" w14:textId="77777777" w:rsidR="00086660" w:rsidRDefault="00086660" w:rsidP="00BA198F"/>
    <w:p w14:paraId="5D40CFF3" w14:textId="77777777" w:rsidR="00086660" w:rsidRDefault="00086660" w:rsidP="00BA198F"/>
    <w:p w14:paraId="1A7689A1" w14:textId="77777777" w:rsidR="00086660" w:rsidRDefault="00086660" w:rsidP="00BA198F"/>
    <w:p w14:paraId="508A9A03" w14:textId="77777777" w:rsidR="00086660" w:rsidRDefault="00086660" w:rsidP="00BA198F"/>
    <w:p w14:paraId="70434B97" w14:textId="77777777" w:rsidR="00086660" w:rsidRDefault="00086660" w:rsidP="00BA198F"/>
    <w:p w14:paraId="60B7CC46" w14:textId="77777777" w:rsidR="00086660" w:rsidRDefault="00086660" w:rsidP="00BA198F"/>
    <w:p w14:paraId="06249358" w14:textId="77777777" w:rsidR="00086660" w:rsidRDefault="00086660" w:rsidP="00BA198F"/>
    <w:p w14:paraId="44353863" w14:textId="77777777" w:rsidR="00086660" w:rsidRDefault="0027624D" w:rsidP="0027624D">
      <w:pPr>
        <w:jc w:val="center"/>
      </w:pPr>
      <w:r>
        <w:rPr>
          <w:noProof/>
        </w:rPr>
        <w:drawing>
          <wp:inline distT="0" distB="0" distL="0" distR="0" wp14:anchorId="7193E830" wp14:editId="523F7CDC">
            <wp:extent cx="2065655" cy="1490345"/>
            <wp:effectExtent l="0" t="0" r="0" b="8255"/>
            <wp:docPr id="3" name="Picture 1" descr="Description: TM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TMT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0841" w14:textId="77777777" w:rsidR="00086660" w:rsidRDefault="00086660" w:rsidP="00BA198F"/>
    <w:p w14:paraId="30667ABC" w14:textId="77777777" w:rsidR="00086660" w:rsidRDefault="00086660" w:rsidP="00BA198F"/>
    <w:tbl>
      <w:tblPr>
        <w:tblW w:w="7274" w:type="dxa"/>
        <w:jc w:val="center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4"/>
      </w:tblGrid>
      <w:tr w:rsidR="00086660" w14:paraId="48350827" w14:textId="77777777" w:rsidTr="00A02E22">
        <w:trPr>
          <w:jc w:val="center"/>
        </w:trPr>
        <w:tc>
          <w:tcPr>
            <w:tcW w:w="7274" w:type="dxa"/>
          </w:tcPr>
          <w:p w14:paraId="667F3EF5" w14:textId="62962CC2" w:rsidR="00086660" w:rsidRDefault="004976C1" w:rsidP="00BA198F">
            <w:pPr>
              <w:pStyle w:val="MajorTitle"/>
            </w:pPr>
            <w:r>
              <w:t xml:space="preserve">APS Stimulus Prototype </w:t>
            </w:r>
            <w:r w:rsidR="00195B13">
              <w:t>Application Programming Interface</w:t>
            </w:r>
          </w:p>
          <w:p w14:paraId="3A9F33D7" w14:textId="77777777" w:rsidR="00A02E22" w:rsidRPr="00A02E22" w:rsidRDefault="00A02E22" w:rsidP="00BA198F"/>
          <w:p w14:paraId="08949C18" w14:textId="1D17A8BB" w:rsidR="00A02E22" w:rsidRPr="0027624D" w:rsidRDefault="0027624D" w:rsidP="0027624D">
            <w:pPr>
              <w:jc w:val="center"/>
              <w:rPr>
                <w:sz w:val="32"/>
                <w:szCs w:val="32"/>
              </w:rPr>
            </w:pPr>
            <w:r w:rsidRPr="0027624D">
              <w:rPr>
                <w:sz w:val="32"/>
                <w:szCs w:val="32"/>
              </w:rPr>
              <w:fldChar w:fldCharType="begin"/>
            </w:r>
            <w:r w:rsidRPr="0027624D">
              <w:rPr>
                <w:sz w:val="32"/>
                <w:szCs w:val="32"/>
              </w:rPr>
              <w:instrText xml:space="preserve"> KEYWORDS   \* MERGEFORMAT </w:instrText>
            </w:r>
            <w:r w:rsidRPr="0027624D">
              <w:rPr>
                <w:sz w:val="32"/>
                <w:szCs w:val="32"/>
              </w:rPr>
              <w:fldChar w:fldCharType="separate"/>
            </w:r>
            <w:bookmarkStart w:id="0" w:name="header"/>
            <w:r w:rsidR="00EF2F4C">
              <w:rPr>
                <w:sz w:val="32"/>
              </w:rPr>
              <w:t>TMT.CTR.ICD.17.006</w:t>
            </w:r>
            <w:r w:rsidR="00DB172A" w:rsidRPr="00DB172A">
              <w:rPr>
                <w:sz w:val="32"/>
              </w:rPr>
              <w:t>.</w:t>
            </w:r>
            <w:bookmarkEnd w:id="0"/>
            <w:r w:rsidR="00211BF0">
              <w:rPr>
                <w:sz w:val="32"/>
                <w:szCs w:val="32"/>
              </w:rPr>
              <w:t>DRF01</w:t>
            </w:r>
            <w:r w:rsidRPr="0027624D">
              <w:rPr>
                <w:sz w:val="32"/>
                <w:szCs w:val="32"/>
              </w:rPr>
              <w:fldChar w:fldCharType="end"/>
            </w:r>
          </w:p>
        </w:tc>
      </w:tr>
    </w:tbl>
    <w:p w14:paraId="3586AC4A" w14:textId="77777777" w:rsidR="00086660" w:rsidRDefault="00086660" w:rsidP="0027624D">
      <w:pPr>
        <w:jc w:val="center"/>
      </w:pPr>
    </w:p>
    <w:p w14:paraId="0A8C70D9" w14:textId="77777777" w:rsidR="00086660" w:rsidRDefault="00086660" w:rsidP="0027624D">
      <w:pPr>
        <w:jc w:val="center"/>
      </w:pPr>
    </w:p>
    <w:p w14:paraId="48D1DFC4" w14:textId="77777777" w:rsidR="00086660" w:rsidRDefault="00086660" w:rsidP="0027624D">
      <w:pPr>
        <w:jc w:val="center"/>
      </w:pPr>
    </w:p>
    <w:p w14:paraId="36823F1D" w14:textId="77777777" w:rsidR="00086660" w:rsidRDefault="00086660" w:rsidP="0027624D">
      <w:pPr>
        <w:jc w:val="center"/>
      </w:pPr>
    </w:p>
    <w:p w14:paraId="3DBC1E5E" w14:textId="77777777" w:rsidR="00086660" w:rsidRDefault="005D08E6" w:rsidP="00BA198F">
      <w:pPr>
        <w:pStyle w:val="CenteredDate"/>
      </w:pP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094C04">
        <w:t>March 22, 2017</w:t>
      </w:r>
      <w:r>
        <w:fldChar w:fldCharType="end"/>
      </w:r>
    </w:p>
    <w:p w14:paraId="74E5C606" w14:textId="77777777" w:rsidR="005E01B3" w:rsidRDefault="005E01B3" w:rsidP="007E679E">
      <w:pPr>
        <w:pStyle w:val="NormalFirst"/>
        <w:ind w:left="0"/>
      </w:pPr>
    </w:p>
    <w:p w14:paraId="2DEAD821" w14:textId="77777777" w:rsidR="005E01B3" w:rsidRDefault="005E01B3" w:rsidP="00BA198F"/>
    <w:p w14:paraId="25723EE2" w14:textId="77777777" w:rsidR="005E01B3" w:rsidRDefault="005E01B3" w:rsidP="00BA198F"/>
    <w:p w14:paraId="2AE33639" w14:textId="77777777" w:rsidR="005E01B3" w:rsidRDefault="005E01B3" w:rsidP="00BA198F"/>
    <w:p w14:paraId="69A4058A" w14:textId="77777777" w:rsidR="005E01B3" w:rsidRDefault="005E01B3" w:rsidP="00BA198F"/>
    <w:p w14:paraId="5475815B" w14:textId="77777777" w:rsidR="005E01B3" w:rsidRDefault="005E01B3" w:rsidP="00BA198F"/>
    <w:p w14:paraId="3AF0746C" w14:textId="77777777" w:rsidR="001E2AA7" w:rsidRPr="001E2AA7" w:rsidRDefault="00805983" w:rsidP="00BA198F">
      <w:pPr>
        <w:pStyle w:val="CenteredSectionTitle"/>
      </w:pPr>
      <w:r>
        <w:lastRenderedPageBreak/>
        <w:t>TABLE OF CONTENTS</w:t>
      </w:r>
    </w:p>
    <w:p w14:paraId="319082F4" w14:textId="77777777" w:rsidR="00874F32" w:rsidRDefault="005E01B3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74F32">
        <w:t>1.</w:t>
      </w:r>
      <w:r w:rsidR="00874F32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 w:rsidR="00874F32">
        <w:t>Introduction</w:t>
      </w:r>
      <w:r w:rsidR="00874F32">
        <w:tab/>
      </w:r>
      <w:r w:rsidR="00874F32">
        <w:fldChar w:fldCharType="begin"/>
      </w:r>
      <w:r w:rsidR="00874F32">
        <w:instrText xml:space="preserve"> PAGEREF _Toc351213175 \h </w:instrText>
      </w:r>
      <w:r w:rsidR="00874F32">
        <w:fldChar w:fldCharType="separate"/>
      </w:r>
      <w:r w:rsidR="00874F32">
        <w:t>6</w:t>
      </w:r>
      <w:r w:rsidR="00874F32">
        <w:fldChar w:fldCharType="end"/>
      </w:r>
    </w:p>
    <w:p w14:paraId="0FFC88E9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_Toc351213176 \h </w:instrText>
      </w:r>
      <w:r>
        <w:fldChar w:fldCharType="separate"/>
      </w:r>
      <w:r>
        <w:t>6</w:t>
      </w:r>
      <w:r>
        <w:fldChar w:fldCharType="end"/>
      </w:r>
    </w:p>
    <w:p w14:paraId="661D03F2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_Toc351213177 \h </w:instrText>
      </w:r>
      <w:r>
        <w:fldChar w:fldCharType="separate"/>
      </w:r>
      <w:r>
        <w:t>6</w:t>
      </w:r>
      <w:r>
        <w:fldChar w:fldCharType="end"/>
      </w:r>
    </w:p>
    <w:p w14:paraId="022D48B0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Scope</w:t>
      </w:r>
      <w:r>
        <w:tab/>
      </w:r>
      <w:r>
        <w:fldChar w:fldCharType="begin"/>
      </w:r>
      <w:r>
        <w:instrText xml:space="preserve"> PAGEREF _Toc351213178 \h </w:instrText>
      </w:r>
      <w:r>
        <w:fldChar w:fldCharType="separate"/>
      </w:r>
      <w:r>
        <w:t>6</w:t>
      </w:r>
      <w:r>
        <w:fldChar w:fldCharType="end"/>
      </w:r>
    </w:p>
    <w:p w14:paraId="1E4A3F63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Applicable Document</w:t>
      </w:r>
      <w:r>
        <w:tab/>
      </w:r>
      <w:r>
        <w:fldChar w:fldCharType="begin"/>
      </w:r>
      <w:r>
        <w:instrText xml:space="preserve"> PAGEREF _Toc351213179 \h </w:instrText>
      </w:r>
      <w:r>
        <w:fldChar w:fldCharType="separate"/>
      </w:r>
      <w:r>
        <w:t>6</w:t>
      </w:r>
      <w:r>
        <w:fldChar w:fldCharType="end"/>
      </w:r>
    </w:p>
    <w:p w14:paraId="216E7C54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Reference Documents</w:t>
      </w:r>
      <w:r>
        <w:tab/>
      </w:r>
      <w:r>
        <w:fldChar w:fldCharType="begin"/>
      </w:r>
      <w:r>
        <w:instrText xml:space="preserve"> PAGEREF _Toc351213180 \h </w:instrText>
      </w:r>
      <w:r>
        <w:fldChar w:fldCharType="separate"/>
      </w:r>
      <w:r>
        <w:t>6</w:t>
      </w:r>
      <w:r>
        <w:fldChar w:fldCharType="end"/>
      </w:r>
    </w:p>
    <w:p w14:paraId="26A4784F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1.6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Change Record</w:t>
      </w:r>
      <w:r>
        <w:tab/>
      </w:r>
      <w:r>
        <w:fldChar w:fldCharType="begin"/>
      </w:r>
      <w:r>
        <w:instrText xml:space="preserve"> PAGEREF _Toc351213181 \h </w:instrText>
      </w:r>
      <w:r>
        <w:fldChar w:fldCharType="separate"/>
      </w:r>
      <w:r>
        <w:t>6</w:t>
      </w:r>
      <w:r>
        <w:fldChar w:fldCharType="end"/>
      </w:r>
    </w:p>
    <w:p w14:paraId="0EA847B8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1.7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Abbreviations and Definitions</w:t>
      </w:r>
      <w:r>
        <w:tab/>
      </w:r>
      <w:r>
        <w:fldChar w:fldCharType="begin"/>
      </w:r>
      <w:r>
        <w:instrText xml:space="preserve"> PAGEREF _Toc351213182 \h </w:instrText>
      </w:r>
      <w:r>
        <w:fldChar w:fldCharType="separate"/>
      </w:r>
      <w:r>
        <w:t>6</w:t>
      </w:r>
      <w:r>
        <w:fldChar w:fldCharType="end"/>
      </w:r>
    </w:p>
    <w:p w14:paraId="68D4093A" w14:textId="77777777" w:rsidR="00874F32" w:rsidRDefault="00874F32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1.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Stimulus DM Stage API</w:t>
      </w:r>
      <w:r>
        <w:tab/>
      </w:r>
      <w:r>
        <w:fldChar w:fldCharType="begin"/>
      </w:r>
      <w:r>
        <w:instrText xml:space="preserve"> PAGEREF _Toc351213183 \h </w:instrText>
      </w:r>
      <w:r>
        <w:fldChar w:fldCharType="separate"/>
      </w:r>
      <w:r>
        <w:t>7</w:t>
      </w:r>
      <w:r>
        <w:fldChar w:fldCharType="end"/>
      </w:r>
    </w:p>
    <w:p w14:paraId="2972D66E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Commands</w:t>
      </w:r>
      <w:r>
        <w:tab/>
      </w:r>
      <w:r>
        <w:fldChar w:fldCharType="begin"/>
      </w:r>
      <w:r>
        <w:instrText xml:space="preserve"> PAGEREF _Toc351213184 \h </w:instrText>
      </w:r>
      <w:r>
        <w:fldChar w:fldCharType="separate"/>
      </w:r>
      <w:r>
        <w:t>7</w:t>
      </w:r>
      <w:r>
        <w:fldChar w:fldCharType="end"/>
      </w:r>
    </w:p>
    <w:p w14:paraId="35990411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reset Command</w:t>
      </w:r>
      <w:r>
        <w:tab/>
      </w:r>
      <w:r>
        <w:fldChar w:fldCharType="begin"/>
      </w:r>
      <w:r>
        <w:instrText xml:space="preserve"> PAGEREF _Toc351213185 \h </w:instrText>
      </w:r>
      <w:r>
        <w:fldChar w:fldCharType="separate"/>
      </w:r>
      <w:r>
        <w:t>7</w:t>
      </w:r>
      <w:r>
        <w:fldChar w:fldCharType="end"/>
      </w:r>
    </w:p>
    <w:p w14:paraId="4A3DCC4D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selectOptic Command</w:t>
      </w:r>
      <w:r>
        <w:tab/>
      </w:r>
      <w:r>
        <w:fldChar w:fldCharType="begin"/>
      </w:r>
      <w:r>
        <w:instrText xml:space="preserve"> PAGEREF _Toc351213186 \h </w:instrText>
      </w:r>
      <w:r>
        <w:fldChar w:fldCharType="separate"/>
      </w:r>
      <w:r>
        <w:t>7</w:t>
      </w:r>
      <w:r>
        <w:fldChar w:fldCharType="end"/>
      </w:r>
    </w:p>
    <w:p w14:paraId="3FD394CB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movePhysical Command</w:t>
      </w:r>
      <w:r>
        <w:tab/>
      </w:r>
      <w:r>
        <w:fldChar w:fldCharType="begin"/>
      </w:r>
      <w:r>
        <w:instrText xml:space="preserve"> PAGEREF _Toc351213187 \h </w:instrText>
      </w:r>
      <w:r>
        <w:fldChar w:fldCharType="separate"/>
      </w:r>
      <w:r>
        <w:t>7</w:t>
      </w:r>
      <w:r>
        <w:fldChar w:fldCharType="end"/>
      </w:r>
    </w:p>
    <w:p w14:paraId="32FFFC06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setSelectionPoints Command</w:t>
      </w:r>
      <w:r>
        <w:tab/>
      </w:r>
      <w:r>
        <w:fldChar w:fldCharType="begin"/>
      </w:r>
      <w:r>
        <w:instrText xml:space="preserve"> PAGEREF _Toc351213188 \h </w:instrText>
      </w:r>
      <w:r>
        <w:fldChar w:fldCharType="separate"/>
      </w:r>
      <w:r>
        <w:t>8</w:t>
      </w:r>
      <w:r>
        <w:fldChar w:fldCharType="end"/>
      </w:r>
    </w:p>
    <w:p w14:paraId="21744893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Events</w:t>
      </w:r>
      <w:r>
        <w:tab/>
      </w:r>
      <w:r>
        <w:fldChar w:fldCharType="begin"/>
      </w:r>
      <w:r>
        <w:instrText xml:space="preserve"> PAGEREF _Toc351213189 \h </w:instrText>
      </w:r>
      <w:r>
        <w:fldChar w:fldCharType="separate"/>
      </w:r>
      <w:r>
        <w:t>8</w:t>
      </w:r>
      <w:r>
        <w:fldChar w:fldCharType="end"/>
      </w:r>
    </w:p>
    <w:p w14:paraId="0510F371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Stimulus Optic Event</w:t>
      </w:r>
      <w:r>
        <w:tab/>
      </w:r>
      <w:r>
        <w:fldChar w:fldCharType="begin"/>
      </w:r>
      <w:r>
        <w:instrText xml:space="preserve"> PAGEREF _Toc351213190 \h </w:instrText>
      </w:r>
      <w:r>
        <w:fldChar w:fldCharType="separate"/>
      </w:r>
      <w:r>
        <w:t>8</w:t>
      </w:r>
      <w:r>
        <w:fldChar w:fldCharType="end"/>
      </w:r>
    </w:p>
    <w:p w14:paraId="7657E6D3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Stimulus Optic Event – Debug Mode</w:t>
      </w:r>
      <w:r>
        <w:tab/>
      </w:r>
      <w:r>
        <w:fldChar w:fldCharType="begin"/>
      </w:r>
      <w:r>
        <w:instrText xml:space="preserve"> PAGEREF _Toc351213191 \h </w:instrText>
      </w:r>
      <w:r>
        <w:fldChar w:fldCharType="separate"/>
      </w:r>
      <w:r>
        <w:t>8</w:t>
      </w:r>
      <w:r>
        <w:fldChar w:fldCharType="end"/>
      </w:r>
    </w:p>
    <w:p w14:paraId="253F365F" w14:textId="77777777" w:rsidR="00874F32" w:rsidRDefault="00874F32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Stimulus Source Stage API</w:t>
      </w:r>
      <w:r>
        <w:tab/>
      </w:r>
      <w:r>
        <w:fldChar w:fldCharType="begin"/>
      </w:r>
      <w:r>
        <w:instrText xml:space="preserve"> PAGEREF _Toc351213192 \h </w:instrText>
      </w:r>
      <w:r>
        <w:fldChar w:fldCharType="separate"/>
      </w:r>
      <w:r>
        <w:t>9</w:t>
      </w:r>
      <w:r>
        <w:fldChar w:fldCharType="end"/>
      </w:r>
    </w:p>
    <w:p w14:paraId="0515AEF6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Commands</w:t>
      </w:r>
      <w:r>
        <w:tab/>
      </w:r>
      <w:r>
        <w:fldChar w:fldCharType="begin"/>
      </w:r>
      <w:r>
        <w:instrText xml:space="preserve"> PAGEREF _Toc351213193 \h </w:instrText>
      </w:r>
      <w:r>
        <w:fldChar w:fldCharType="separate"/>
      </w:r>
      <w:r>
        <w:t>9</w:t>
      </w:r>
      <w:r>
        <w:fldChar w:fldCharType="end"/>
      </w:r>
    </w:p>
    <w:p w14:paraId="2BE5BBAE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reset Command</w:t>
      </w:r>
      <w:r>
        <w:tab/>
      </w:r>
      <w:r>
        <w:fldChar w:fldCharType="begin"/>
      </w:r>
      <w:r>
        <w:instrText xml:space="preserve"> PAGEREF _Toc351213194 \h </w:instrText>
      </w:r>
      <w:r>
        <w:fldChar w:fldCharType="separate"/>
      </w:r>
      <w:r>
        <w:t>9</w:t>
      </w:r>
      <w:r>
        <w:fldChar w:fldCharType="end"/>
      </w:r>
    </w:p>
    <w:p w14:paraId="275DD169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offset Command</w:t>
      </w:r>
      <w:r>
        <w:tab/>
      </w:r>
      <w:r>
        <w:fldChar w:fldCharType="begin"/>
      </w:r>
      <w:r>
        <w:instrText xml:space="preserve"> PAGEREF _Toc351213195 \h </w:instrText>
      </w:r>
      <w:r>
        <w:fldChar w:fldCharType="separate"/>
      </w:r>
      <w:r>
        <w:t>9</w:t>
      </w:r>
      <w:r>
        <w:fldChar w:fldCharType="end"/>
      </w:r>
    </w:p>
    <w:p w14:paraId="553782C2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2.1.3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move Command</w:t>
      </w:r>
      <w:r>
        <w:tab/>
      </w:r>
      <w:r>
        <w:fldChar w:fldCharType="begin"/>
      </w:r>
      <w:r>
        <w:instrText xml:space="preserve"> PAGEREF _Toc351213196 \h </w:instrText>
      </w:r>
      <w:r>
        <w:fldChar w:fldCharType="separate"/>
      </w:r>
      <w:r>
        <w:t>9</w:t>
      </w:r>
      <w:r>
        <w:fldChar w:fldCharType="end"/>
      </w:r>
    </w:p>
    <w:p w14:paraId="4DA02F9B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2.1.4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movePhysical Command</w:t>
      </w:r>
      <w:r>
        <w:tab/>
      </w:r>
      <w:r>
        <w:fldChar w:fldCharType="begin"/>
      </w:r>
      <w:r>
        <w:instrText xml:space="preserve"> PAGEREF _Toc351213197 \h </w:instrText>
      </w:r>
      <w:r>
        <w:fldChar w:fldCharType="separate"/>
      </w:r>
      <w:r>
        <w:t>10</w:t>
      </w:r>
      <w:r>
        <w:fldChar w:fldCharType="end"/>
      </w:r>
    </w:p>
    <w:p w14:paraId="154F3310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2.1.5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setReferencePoint Command</w:t>
      </w:r>
      <w:r>
        <w:tab/>
      </w:r>
      <w:r>
        <w:fldChar w:fldCharType="begin"/>
      </w:r>
      <w:r>
        <w:instrText xml:space="preserve"> PAGEREF _Toc351213198 \h </w:instrText>
      </w:r>
      <w:r>
        <w:fldChar w:fldCharType="separate"/>
      </w:r>
      <w:r>
        <w:t>10</w:t>
      </w:r>
      <w:r>
        <w:fldChar w:fldCharType="end"/>
      </w:r>
    </w:p>
    <w:p w14:paraId="1A66B9EB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Events</w:t>
      </w:r>
      <w:r>
        <w:tab/>
      </w:r>
      <w:r>
        <w:fldChar w:fldCharType="begin"/>
      </w:r>
      <w:r>
        <w:instrText xml:space="preserve"> PAGEREF _Toc351213199 \h </w:instrText>
      </w:r>
      <w:r>
        <w:fldChar w:fldCharType="separate"/>
      </w:r>
      <w:r>
        <w:t>11</w:t>
      </w:r>
      <w:r>
        <w:fldChar w:fldCharType="end"/>
      </w:r>
    </w:p>
    <w:p w14:paraId="71F71C53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StimulusSourcePosition Event</w:t>
      </w:r>
      <w:r>
        <w:tab/>
      </w:r>
      <w:r>
        <w:fldChar w:fldCharType="begin"/>
      </w:r>
      <w:r>
        <w:instrText xml:space="preserve"> PAGEREF _Toc351213200 \h </w:instrText>
      </w:r>
      <w:r>
        <w:fldChar w:fldCharType="separate"/>
      </w:r>
      <w:r>
        <w:t>11</w:t>
      </w:r>
      <w:r>
        <w:fldChar w:fldCharType="end"/>
      </w:r>
    </w:p>
    <w:p w14:paraId="30067F95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StimulusSourcePosition Event – Debug Mode</w:t>
      </w:r>
      <w:r>
        <w:tab/>
      </w:r>
      <w:r>
        <w:fldChar w:fldCharType="begin"/>
      </w:r>
      <w:r>
        <w:instrText xml:space="preserve"> PAGEREF _Toc351213201 \h </w:instrText>
      </w:r>
      <w:r>
        <w:fldChar w:fldCharType="separate"/>
      </w:r>
      <w:r>
        <w:t>11</w:t>
      </w:r>
      <w:r>
        <w:fldChar w:fldCharType="end"/>
      </w:r>
    </w:p>
    <w:p w14:paraId="04595278" w14:textId="77777777" w:rsidR="00874F32" w:rsidRDefault="00874F32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Stimulus Pupil Stage API</w:t>
      </w:r>
      <w:r>
        <w:tab/>
      </w:r>
      <w:r>
        <w:fldChar w:fldCharType="begin"/>
      </w:r>
      <w:r>
        <w:instrText xml:space="preserve"> PAGEREF _Toc351213202 \h </w:instrText>
      </w:r>
      <w:r>
        <w:fldChar w:fldCharType="separate"/>
      </w:r>
      <w:r>
        <w:t>12</w:t>
      </w:r>
      <w:r>
        <w:fldChar w:fldCharType="end"/>
      </w:r>
    </w:p>
    <w:p w14:paraId="71BD892D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Commands</w:t>
      </w:r>
      <w:r>
        <w:tab/>
      </w:r>
      <w:r>
        <w:fldChar w:fldCharType="begin"/>
      </w:r>
      <w:r>
        <w:instrText xml:space="preserve"> PAGEREF _Toc351213203 \h </w:instrText>
      </w:r>
      <w:r>
        <w:fldChar w:fldCharType="separate"/>
      </w:r>
      <w:r>
        <w:t>12</w:t>
      </w:r>
      <w:r>
        <w:fldChar w:fldCharType="end"/>
      </w:r>
    </w:p>
    <w:p w14:paraId="0F447D69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reset Command</w:t>
      </w:r>
      <w:r>
        <w:tab/>
      </w:r>
      <w:r>
        <w:fldChar w:fldCharType="begin"/>
      </w:r>
      <w:r>
        <w:instrText xml:space="preserve"> PAGEREF _Toc351213204 \h </w:instrText>
      </w:r>
      <w:r>
        <w:fldChar w:fldCharType="separate"/>
      </w:r>
      <w:r>
        <w:t>12</w:t>
      </w:r>
      <w:r>
        <w:fldChar w:fldCharType="end"/>
      </w:r>
    </w:p>
    <w:p w14:paraId="518BD493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offset Command</w:t>
      </w:r>
      <w:r>
        <w:tab/>
      </w:r>
      <w:r>
        <w:fldChar w:fldCharType="begin"/>
      </w:r>
      <w:r>
        <w:instrText xml:space="preserve"> PAGEREF _Toc351213205 \h </w:instrText>
      </w:r>
      <w:r>
        <w:fldChar w:fldCharType="separate"/>
      </w:r>
      <w:r>
        <w:t>12</w:t>
      </w:r>
      <w:r>
        <w:fldChar w:fldCharType="end"/>
      </w:r>
    </w:p>
    <w:p w14:paraId="7C66E46A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3.1.3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move Command</w:t>
      </w:r>
      <w:r>
        <w:tab/>
      </w:r>
      <w:r>
        <w:fldChar w:fldCharType="begin"/>
      </w:r>
      <w:r>
        <w:instrText xml:space="preserve"> PAGEREF _Toc351213206 \h </w:instrText>
      </w:r>
      <w:r>
        <w:fldChar w:fldCharType="separate"/>
      </w:r>
      <w:r>
        <w:t>12</w:t>
      </w:r>
      <w:r>
        <w:fldChar w:fldCharType="end"/>
      </w:r>
    </w:p>
    <w:p w14:paraId="1255AE9F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3.1.4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movePhysical Command</w:t>
      </w:r>
      <w:r>
        <w:tab/>
      </w:r>
      <w:r>
        <w:fldChar w:fldCharType="begin"/>
      </w:r>
      <w:r>
        <w:instrText xml:space="preserve"> PAGEREF _Toc351213207 \h </w:instrText>
      </w:r>
      <w:r>
        <w:fldChar w:fldCharType="separate"/>
      </w:r>
      <w:r>
        <w:t>13</w:t>
      </w:r>
      <w:r>
        <w:fldChar w:fldCharType="end"/>
      </w:r>
    </w:p>
    <w:p w14:paraId="7C18C3D4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3.1.5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setReferencePoint Command</w:t>
      </w:r>
      <w:r>
        <w:tab/>
      </w:r>
      <w:r>
        <w:fldChar w:fldCharType="begin"/>
      </w:r>
      <w:r>
        <w:instrText xml:space="preserve"> PAGEREF _Toc351213208 \h </w:instrText>
      </w:r>
      <w:r>
        <w:fldChar w:fldCharType="separate"/>
      </w:r>
      <w:r>
        <w:t>13</w:t>
      </w:r>
      <w:r>
        <w:fldChar w:fldCharType="end"/>
      </w:r>
    </w:p>
    <w:p w14:paraId="5D1D9373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Events</w:t>
      </w:r>
      <w:r>
        <w:tab/>
      </w:r>
      <w:r>
        <w:fldChar w:fldCharType="begin"/>
      </w:r>
      <w:r>
        <w:instrText xml:space="preserve"> PAGEREF _Toc351213209 \h </w:instrText>
      </w:r>
      <w:r>
        <w:fldChar w:fldCharType="separate"/>
      </w:r>
      <w:r>
        <w:t>14</w:t>
      </w:r>
      <w:r>
        <w:fldChar w:fldCharType="end"/>
      </w:r>
    </w:p>
    <w:p w14:paraId="52AE914C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StimulusPupilPosition Event</w:t>
      </w:r>
      <w:r>
        <w:tab/>
      </w:r>
      <w:r>
        <w:fldChar w:fldCharType="begin"/>
      </w:r>
      <w:r>
        <w:instrText xml:space="preserve"> PAGEREF _Toc351213210 \h </w:instrText>
      </w:r>
      <w:r>
        <w:fldChar w:fldCharType="separate"/>
      </w:r>
      <w:r>
        <w:t>14</w:t>
      </w:r>
      <w:r>
        <w:fldChar w:fldCharType="end"/>
      </w:r>
    </w:p>
    <w:p w14:paraId="0E08E761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StimulusPupilPosition Event – Debug Mode</w:t>
      </w:r>
      <w:r>
        <w:tab/>
      </w:r>
      <w:r>
        <w:fldChar w:fldCharType="begin"/>
      </w:r>
      <w:r>
        <w:instrText xml:space="preserve"> PAGEREF _Toc351213211 \h </w:instrText>
      </w:r>
      <w:r>
        <w:fldChar w:fldCharType="separate"/>
      </w:r>
      <w:r>
        <w:t>14</w:t>
      </w:r>
      <w:r>
        <w:fldChar w:fldCharType="end"/>
      </w:r>
    </w:p>
    <w:p w14:paraId="06A134C1" w14:textId="77777777" w:rsidR="00874F32" w:rsidRDefault="00874F32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Stimulus Insertion Stage API</w:t>
      </w:r>
      <w:r>
        <w:tab/>
      </w:r>
      <w:r>
        <w:fldChar w:fldCharType="begin"/>
      </w:r>
      <w:r>
        <w:instrText xml:space="preserve"> PAGEREF _Toc351213212 \h </w:instrText>
      </w:r>
      <w:r>
        <w:fldChar w:fldCharType="separate"/>
      </w:r>
      <w:r>
        <w:t>15</w:t>
      </w:r>
      <w:r>
        <w:fldChar w:fldCharType="end"/>
      </w:r>
    </w:p>
    <w:p w14:paraId="717192A6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Commands</w:t>
      </w:r>
      <w:r>
        <w:tab/>
      </w:r>
      <w:r>
        <w:fldChar w:fldCharType="begin"/>
      </w:r>
      <w:r>
        <w:instrText xml:space="preserve"> PAGEREF _Toc351213213 \h </w:instrText>
      </w:r>
      <w:r>
        <w:fldChar w:fldCharType="separate"/>
      </w:r>
      <w:r>
        <w:t>15</w:t>
      </w:r>
      <w:r>
        <w:fldChar w:fldCharType="end"/>
      </w:r>
    </w:p>
    <w:p w14:paraId="2D13CF89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home Command</w:t>
      </w:r>
      <w:r>
        <w:tab/>
      </w:r>
      <w:r>
        <w:fldChar w:fldCharType="begin"/>
      </w:r>
      <w:r>
        <w:instrText xml:space="preserve"> PAGEREF _Toc351213214 \h </w:instrText>
      </w:r>
      <w:r>
        <w:fldChar w:fldCharType="separate"/>
      </w:r>
      <w:r>
        <w:t>15</w:t>
      </w:r>
      <w:r>
        <w:fldChar w:fldCharType="end"/>
      </w:r>
    </w:p>
    <w:p w14:paraId="6C0D7D87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selectSource Command</w:t>
      </w:r>
      <w:r>
        <w:tab/>
      </w:r>
      <w:r>
        <w:fldChar w:fldCharType="begin"/>
      </w:r>
      <w:r>
        <w:instrText xml:space="preserve"> PAGEREF _Toc351213215 \h </w:instrText>
      </w:r>
      <w:r>
        <w:fldChar w:fldCharType="separate"/>
      </w:r>
      <w:r>
        <w:t>15</w:t>
      </w:r>
      <w:r>
        <w:fldChar w:fldCharType="end"/>
      </w:r>
    </w:p>
    <w:p w14:paraId="5C959E2D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4.1.3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movePhysical Command</w:t>
      </w:r>
      <w:r>
        <w:tab/>
      </w:r>
      <w:r>
        <w:fldChar w:fldCharType="begin"/>
      </w:r>
      <w:r>
        <w:instrText xml:space="preserve"> PAGEREF _Toc351213216 \h </w:instrText>
      </w:r>
      <w:r>
        <w:fldChar w:fldCharType="separate"/>
      </w:r>
      <w:r>
        <w:t>15</w:t>
      </w:r>
      <w:r>
        <w:fldChar w:fldCharType="end"/>
      </w:r>
    </w:p>
    <w:p w14:paraId="72E2012E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4.1.4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setSelectionPoints Command</w:t>
      </w:r>
      <w:r>
        <w:tab/>
      </w:r>
      <w:r>
        <w:fldChar w:fldCharType="begin"/>
      </w:r>
      <w:r>
        <w:instrText xml:space="preserve"> PAGEREF _Toc351213217 \h </w:instrText>
      </w:r>
      <w:r>
        <w:fldChar w:fldCharType="separate"/>
      </w:r>
      <w:r>
        <w:t>16</w:t>
      </w:r>
      <w:r>
        <w:fldChar w:fldCharType="end"/>
      </w:r>
    </w:p>
    <w:p w14:paraId="635443EF" w14:textId="77777777" w:rsidR="00874F32" w:rsidRDefault="00874F32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Events</w:t>
      </w:r>
      <w:r>
        <w:tab/>
      </w:r>
      <w:r>
        <w:fldChar w:fldCharType="begin"/>
      </w:r>
      <w:r>
        <w:instrText xml:space="preserve"> PAGEREF _Toc351213218 \h </w:instrText>
      </w:r>
      <w:r>
        <w:fldChar w:fldCharType="separate"/>
      </w:r>
      <w:r>
        <w:t>16</w:t>
      </w:r>
      <w:r>
        <w:fldChar w:fldCharType="end"/>
      </w:r>
    </w:p>
    <w:p w14:paraId="32BF1C57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Stimulus Insertion Selection Event</w:t>
      </w:r>
      <w:r>
        <w:tab/>
      </w:r>
      <w:r>
        <w:fldChar w:fldCharType="begin"/>
      </w:r>
      <w:r>
        <w:instrText xml:space="preserve"> PAGEREF _Toc351213219 \h </w:instrText>
      </w:r>
      <w:r>
        <w:fldChar w:fldCharType="separate"/>
      </w:r>
      <w:r>
        <w:t>16</w:t>
      </w:r>
      <w:r>
        <w:fldChar w:fldCharType="end"/>
      </w:r>
    </w:p>
    <w:p w14:paraId="68AEFA63" w14:textId="77777777" w:rsidR="00874F32" w:rsidRDefault="00874F32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Stimulus Insertion Selection Event – Debug Mode</w:t>
      </w:r>
      <w:r>
        <w:tab/>
      </w:r>
      <w:r>
        <w:fldChar w:fldCharType="begin"/>
      </w:r>
      <w:r>
        <w:instrText xml:space="preserve"> PAGEREF _Toc351213220 \h </w:instrText>
      </w:r>
      <w:r>
        <w:fldChar w:fldCharType="separate"/>
      </w:r>
      <w:r>
        <w:t>16</w:t>
      </w:r>
      <w:r>
        <w:fldChar w:fldCharType="end"/>
      </w:r>
    </w:p>
    <w:p w14:paraId="15DA11D6" w14:textId="77777777" w:rsidR="005E01B3" w:rsidRPr="005E01B3" w:rsidRDefault="005E01B3" w:rsidP="00BA198F">
      <w:r>
        <w:fldChar w:fldCharType="end"/>
      </w:r>
    </w:p>
    <w:p w14:paraId="69EB0326" w14:textId="77777777" w:rsidR="00583AE8" w:rsidRDefault="007B52D0" w:rsidP="00BA198F">
      <w:pPr>
        <w:pStyle w:val="CenteredSectionTitle"/>
      </w:pPr>
      <w:r>
        <w:t>TABLE OF FIGURES</w:t>
      </w:r>
    </w:p>
    <w:p w14:paraId="145C2060" w14:textId="77777777" w:rsidR="00211BF0" w:rsidRDefault="00800DA7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fldChar w:fldCharType="begin"/>
      </w:r>
      <w:r w:rsidRPr="00800DA7">
        <w:instrText xml:space="preserve"> TOC \c "Figure" </w:instrText>
      </w:r>
      <w:r>
        <w:fldChar w:fldCharType="separate"/>
      </w:r>
      <w:r w:rsidR="00211BF0">
        <w:t>Figure 1: Block diagram: Observatory Software</w:t>
      </w:r>
      <w:r w:rsidR="00211BF0">
        <w:tab/>
      </w:r>
      <w:r w:rsidR="00211BF0">
        <w:fldChar w:fldCharType="begin"/>
      </w:r>
      <w:r w:rsidR="00211BF0">
        <w:instrText xml:space="preserve"> PAGEREF _Toc217717274 \h </w:instrText>
      </w:r>
      <w:r w:rsidR="00211BF0">
        <w:fldChar w:fldCharType="separate"/>
      </w:r>
      <w:r w:rsidR="00211BF0">
        <w:t>8</w:t>
      </w:r>
      <w:r w:rsidR="00211BF0">
        <w:fldChar w:fldCharType="end"/>
      </w:r>
    </w:p>
    <w:p w14:paraId="2D52C63D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Figure 2: Context diagram for CAT subsystem.</w:t>
      </w:r>
      <w:r>
        <w:tab/>
      </w:r>
      <w:r>
        <w:fldChar w:fldCharType="begin"/>
      </w:r>
      <w:r>
        <w:instrText xml:space="preserve"> PAGEREF _Toc217717275 \h </w:instrText>
      </w:r>
      <w:r>
        <w:fldChar w:fldCharType="separate"/>
      </w:r>
      <w:r>
        <w:t>12</w:t>
      </w:r>
      <w:r>
        <w:fldChar w:fldCharType="end"/>
      </w:r>
    </w:p>
    <w:p w14:paraId="285CCD99" w14:textId="77777777" w:rsidR="006505D8" w:rsidRDefault="00800DA7" w:rsidP="00BA198F">
      <w:pPr>
        <w:pStyle w:val="CenteredSectionTitle"/>
      </w:pPr>
      <w:r>
        <w:fldChar w:fldCharType="end"/>
      </w:r>
      <w:r w:rsidR="006505D8">
        <w:t>LIST OF TABLES</w:t>
      </w:r>
    </w:p>
    <w:p w14:paraId="3123B02B" w14:textId="77777777" w:rsidR="00211BF0" w:rsidRDefault="006505D8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211BF0">
        <w:t>Table 1: CAT stakeholders, their roles and concerns.</w:t>
      </w:r>
      <w:r w:rsidR="00211BF0">
        <w:tab/>
      </w:r>
      <w:r w:rsidR="00211BF0">
        <w:fldChar w:fldCharType="begin"/>
      </w:r>
      <w:r w:rsidR="00211BF0">
        <w:instrText xml:space="preserve"> PAGEREF _Toc217717276 \h </w:instrText>
      </w:r>
      <w:r w:rsidR="00211BF0">
        <w:fldChar w:fldCharType="separate"/>
      </w:r>
      <w:r w:rsidR="00211BF0">
        <w:t>11</w:t>
      </w:r>
      <w:r w:rsidR="00211BF0">
        <w:fldChar w:fldCharType="end"/>
      </w:r>
    </w:p>
    <w:p w14:paraId="412A2369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Table 2: CSW DRD requirement coverage symbols</w:t>
      </w:r>
      <w:r>
        <w:tab/>
      </w:r>
      <w:r>
        <w:fldChar w:fldCharType="begin"/>
      </w:r>
      <w:r>
        <w:instrText xml:space="preserve"> PAGEREF _Toc217717277 \h </w:instrText>
      </w:r>
      <w:r>
        <w:fldChar w:fldCharType="separate"/>
      </w:r>
      <w:r>
        <w:t>16</w:t>
      </w:r>
      <w:r>
        <w:fldChar w:fldCharType="end"/>
      </w:r>
    </w:p>
    <w:p w14:paraId="089D390E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Table 3: Level 1 TMT requirements coverage in CSW DRD</w:t>
      </w:r>
      <w:r>
        <w:tab/>
      </w:r>
      <w:r>
        <w:fldChar w:fldCharType="begin"/>
      </w:r>
      <w:r>
        <w:instrText xml:space="preserve"> PAGEREF _Toc217717278 \h </w:instrText>
      </w:r>
      <w:r>
        <w:fldChar w:fldCharType="separate"/>
      </w:r>
      <w:r>
        <w:t>18</w:t>
      </w:r>
      <w:r>
        <w:fldChar w:fldCharType="end"/>
      </w:r>
    </w:p>
    <w:p w14:paraId="132F1D9F" w14:textId="77777777" w:rsidR="005E01B3" w:rsidRDefault="006505D8" w:rsidP="00AB4BD3">
      <w:pPr>
        <w:pStyle w:val="HEADING1PageBreak"/>
      </w:pPr>
      <w:r>
        <w:fldChar w:fldCharType="end"/>
      </w:r>
      <w:bookmarkStart w:id="1" w:name="_Toc170009304"/>
      <w:bookmarkStart w:id="2" w:name="_Toc351213175"/>
      <w:r w:rsidR="00086660" w:rsidRPr="00AB4BD3">
        <w:t>Introduction</w:t>
      </w:r>
      <w:bookmarkEnd w:id="1"/>
      <w:bookmarkEnd w:id="2"/>
    </w:p>
    <w:p w14:paraId="11900C1F" w14:textId="77777777" w:rsidR="00341F4B" w:rsidRDefault="00341F4B" w:rsidP="0079144B">
      <w:pPr>
        <w:pStyle w:val="Heading2"/>
      </w:pPr>
      <w:bookmarkStart w:id="3" w:name="_Toc351213176"/>
      <w:r>
        <w:t>Introduction</w:t>
      </w:r>
      <w:bookmarkEnd w:id="3"/>
    </w:p>
    <w:p w14:paraId="764CFCDC" w14:textId="57DF22B2" w:rsidR="00D222A8" w:rsidRDefault="00D222A8" w:rsidP="00D222A8">
      <w:bookmarkStart w:id="4" w:name="_Toc125404787"/>
      <w:bookmarkStart w:id="5" w:name="_Toc170009309"/>
      <w:r>
        <w:t>This document describes the Assembly OMA component API for the APS Stimulus prototype.</w:t>
      </w:r>
    </w:p>
    <w:p w14:paraId="438EF9A4" w14:textId="77777777" w:rsidR="00341F4B" w:rsidRDefault="00341F4B" w:rsidP="0079144B">
      <w:pPr>
        <w:pStyle w:val="Heading2"/>
      </w:pPr>
      <w:bookmarkStart w:id="6" w:name="_Toc351213177"/>
      <w:r>
        <w:t>Purpose</w:t>
      </w:r>
      <w:bookmarkEnd w:id="6"/>
    </w:p>
    <w:p w14:paraId="0A51E5B6" w14:textId="4C67610A" w:rsidR="003D3891" w:rsidRPr="003D3891" w:rsidRDefault="00D222A8" w:rsidP="00D63434">
      <w:r>
        <w:t>This document serves as an internal reference for the prototype.</w:t>
      </w:r>
    </w:p>
    <w:p w14:paraId="02E62EA5" w14:textId="77777777" w:rsidR="00341F4B" w:rsidRDefault="00341F4B" w:rsidP="0079144B">
      <w:pPr>
        <w:pStyle w:val="Heading2"/>
      </w:pPr>
      <w:bookmarkStart w:id="7" w:name="_Toc351213178"/>
      <w:r>
        <w:t>Scope</w:t>
      </w:r>
      <w:bookmarkEnd w:id="7"/>
    </w:p>
    <w:p w14:paraId="08B9A0E5" w14:textId="77777777" w:rsidR="00D222A8" w:rsidRDefault="00D222A8" w:rsidP="00D222A8">
      <w:r>
        <w:t>This document describes the API that will be supported for the following stage assemblies: DM Stage, Source Stage, Pupil Stage and Insertion Stage.</w:t>
      </w:r>
    </w:p>
    <w:p w14:paraId="1912FE63" w14:textId="77777777" w:rsidR="0079144B" w:rsidRDefault="0079144B" w:rsidP="0079144B">
      <w:pPr>
        <w:pStyle w:val="Heading2"/>
      </w:pPr>
      <w:bookmarkStart w:id="8" w:name="_Toc351213179"/>
      <w:r>
        <w:t xml:space="preserve">Applicable </w:t>
      </w:r>
      <w:r w:rsidRPr="0079144B">
        <w:t>Document</w:t>
      </w:r>
      <w:bookmarkEnd w:id="8"/>
    </w:p>
    <w:p w14:paraId="08B5E818" w14:textId="77777777" w:rsidR="00400675" w:rsidRPr="00206ACA" w:rsidRDefault="00400675" w:rsidP="00011FA5">
      <w:pPr>
        <w:pStyle w:val="NormalFirst"/>
      </w:pPr>
      <w:r w:rsidRPr="00206ACA">
        <w:t>Applicable documents are containing information that shall be applie</w:t>
      </w:r>
      <w:r w:rsidR="004D0C01">
        <w:t>d in the current document.</w:t>
      </w:r>
    </w:p>
    <w:p w14:paraId="4595A92D" w14:textId="78BF847A" w:rsidR="00400675" w:rsidRPr="00012436" w:rsidRDefault="004976C1" w:rsidP="00730B64">
      <w:pPr>
        <w:pStyle w:val="AppDocument"/>
        <w:jc w:val="left"/>
        <w:rPr>
          <w:b/>
        </w:rPr>
      </w:pPr>
      <w:r>
        <w:t>TBD</w:t>
      </w:r>
    </w:p>
    <w:p w14:paraId="2D3DF8D7" w14:textId="77777777" w:rsidR="00341F4B" w:rsidRDefault="00341F4B" w:rsidP="0079144B">
      <w:pPr>
        <w:pStyle w:val="Heading2"/>
      </w:pPr>
      <w:bookmarkStart w:id="9" w:name="_Toc351213180"/>
      <w:r>
        <w:t>Reference Documents</w:t>
      </w:r>
      <w:bookmarkEnd w:id="9"/>
    </w:p>
    <w:p w14:paraId="3D800D19" w14:textId="77777777" w:rsidR="00260F5F" w:rsidRDefault="00260F5F" w:rsidP="0079144B">
      <w:pPr>
        <w:pStyle w:val="NormalFirst"/>
      </w:pPr>
      <w:r w:rsidRPr="00206ACA">
        <w:t>Reference documents</w:t>
      </w:r>
      <w:r>
        <w:t xml:space="preserve"> contain</w:t>
      </w:r>
      <w:r w:rsidRPr="00206ACA">
        <w:t xml:space="preserve"> information complementing, explaining, detailing, or otherwise supporting the information included in the current document.</w:t>
      </w:r>
    </w:p>
    <w:p w14:paraId="051974B3" w14:textId="46EFCA39" w:rsidR="0070665E" w:rsidRDefault="004976C1" w:rsidP="00730B64">
      <w:pPr>
        <w:pStyle w:val="ReferenceDocument"/>
      </w:pPr>
      <w:r>
        <w:t>TBD</w:t>
      </w:r>
    </w:p>
    <w:p w14:paraId="2DDD6A17" w14:textId="5424312F" w:rsidR="00A26BC6" w:rsidRPr="00A26BC6" w:rsidRDefault="00086660" w:rsidP="00916F04">
      <w:pPr>
        <w:pStyle w:val="Heading2"/>
      </w:pPr>
      <w:bookmarkStart w:id="10" w:name="_Toc351213181"/>
      <w:r w:rsidRPr="00B547A9">
        <w:t>Change</w:t>
      </w:r>
      <w:r>
        <w:t xml:space="preserve"> Record</w:t>
      </w:r>
      <w:bookmarkEnd w:id="4"/>
      <w:bookmarkEnd w:id="5"/>
      <w:bookmarkEnd w:id="10"/>
    </w:p>
    <w:tbl>
      <w:tblPr>
        <w:tblW w:w="0" w:type="auto"/>
        <w:tblInd w:w="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1258"/>
        <w:gridCol w:w="1702"/>
        <w:gridCol w:w="1040"/>
        <w:gridCol w:w="4278"/>
      </w:tblGrid>
      <w:tr w:rsidR="002D37C2" w:rsidRPr="00B8147F" w14:paraId="1DE67CFE" w14:textId="77777777" w:rsidTr="00753AEE">
        <w:trPr>
          <w:trHeight w:val="277"/>
        </w:trPr>
        <w:tc>
          <w:tcPr>
            <w:tcW w:w="1258" w:type="dxa"/>
            <w:shd w:val="clear" w:color="000000" w:fill="F5F5F5"/>
            <w:vAlign w:val="center"/>
          </w:tcPr>
          <w:p w14:paraId="223BB279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Revision</w:t>
            </w:r>
          </w:p>
        </w:tc>
        <w:tc>
          <w:tcPr>
            <w:tcW w:w="1702" w:type="dxa"/>
            <w:shd w:val="clear" w:color="000000" w:fill="F5F5F5"/>
            <w:vAlign w:val="center"/>
          </w:tcPr>
          <w:p w14:paraId="673A95AF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Date</w:t>
            </w:r>
          </w:p>
        </w:tc>
        <w:tc>
          <w:tcPr>
            <w:tcW w:w="1040" w:type="dxa"/>
            <w:shd w:val="clear" w:color="000000" w:fill="F5F5F5"/>
            <w:vAlign w:val="center"/>
          </w:tcPr>
          <w:p w14:paraId="4D8D5096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Who</w:t>
            </w:r>
          </w:p>
        </w:tc>
        <w:tc>
          <w:tcPr>
            <w:tcW w:w="4278" w:type="dxa"/>
            <w:shd w:val="clear" w:color="000000" w:fill="F5F5F5"/>
            <w:vAlign w:val="center"/>
          </w:tcPr>
          <w:p w14:paraId="4159678E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Modifications</w:t>
            </w:r>
          </w:p>
        </w:tc>
      </w:tr>
      <w:tr w:rsidR="002D37C2" w:rsidRPr="00B8147F" w14:paraId="37B82B30" w14:textId="77777777" w:rsidTr="00753AEE">
        <w:tc>
          <w:tcPr>
            <w:tcW w:w="1258" w:type="dxa"/>
            <w:shd w:val="clear" w:color="auto" w:fill="auto"/>
          </w:tcPr>
          <w:p w14:paraId="2E55DDE9" w14:textId="77777777" w:rsidR="002D37C2" w:rsidRPr="00824298" w:rsidRDefault="002D37C2" w:rsidP="00BA198F">
            <w:pPr>
              <w:pStyle w:val="Cells"/>
            </w:pPr>
            <w:r w:rsidRPr="00824298">
              <w:t>DRF01</w:t>
            </w:r>
          </w:p>
        </w:tc>
        <w:tc>
          <w:tcPr>
            <w:tcW w:w="1702" w:type="dxa"/>
            <w:shd w:val="clear" w:color="auto" w:fill="auto"/>
          </w:tcPr>
          <w:p w14:paraId="2F2F11FB" w14:textId="794D3E56" w:rsidR="002D37C2" w:rsidRPr="00824298" w:rsidRDefault="004976C1" w:rsidP="0053610F">
            <w:pPr>
              <w:pStyle w:val="Cells"/>
            </w:pPr>
            <w:r>
              <w:t>2/10</w:t>
            </w:r>
            <w:r w:rsidR="00D85ABA">
              <w:t>/</w:t>
            </w:r>
            <w:r w:rsidR="0053610F">
              <w:t>20</w:t>
            </w:r>
            <w:r>
              <w:t>17</w:t>
            </w:r>
          </w:p>
        </w:tc>
        <w:tc>
          <w:tcPr>
            <w:tcW w:w="1040" w:type="dxa"/>
          </w:tcPr>
          <w:p w14:paraId="3BD197F6" w14:textId="47FBA270" w:rsidR="002D37C2" w:rsidRPr="00824298" w:rsidRDefault="004976C1" w:rsidP="00BA198F">
            <w:pPr>
              <w:pStyle w:val="Cells"/>
            </w:pPr>
            <w:r>
              <w:t>SM</w:t>
            </w:r>
          </w:p>
        </w:tc>
        <w:tc>
          <w:tcPr>
            <w:tcW w:w="4278" w:type="dxa"/>
          </w:tcPr>
          <w:p w14:paraId="72BF80AC" w14:textId="77777777" w:rsidR="002D37C2" w:rsidRPr="00824298" w:rsidRDefault="002D37C2" w:rsidP="00BA198F">
            <w:pPr>
              <w:pStyle w:val="Cells"/>
            </w:pPr>
            <w:r w:rsidRPr="00824298">
              <w:t>Initial Draft</w:t>
            </w:r>
          </w:p>
        </w:tc>
      </w:tr>
      <w:tr w:rsidR="002D37C2" w:rsidRPr="000178B7" w14:paraId="37E4BB47" w14:textId="77777777" w:rsidTr="00753AEE">
        <w:tc>
          <w:tcPr>
            <w:tcW w:w="1258" w:type="dxa"/>
            <w:shd w:val="clear" w:color="auto" w:fill="auto"/>
          </w:tcPr>
          <w:p w14:paraId="2F5DAF13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1702" w:type="dxa"/>
            <w:shd w:val="clear" w:color="auto" w:fill="auto"/>
          </w:tcPr>
          <w:p w14:paraId="38122F30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1040" w:type="dxa"/>
          </w:tcPr>
          <w:p w14:paraId="2CA922A0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4278" w:type="dxa"/>
          </w:tcPr>
          <w:p w14:paraId="6FA213F6" w14:textId="77777777" w:rsidR="002D37C2" w:rsidRPr="000178B7" w:rsidRDefault="002D37C2" w:rsidP="00BA198F">
            <w:pPr>
              <w:pStyle w:val="Cells"/>
            </w:pPr>
          </w:p>
        </w:tc>
      </w:tr>
      <w:tr w:rsidR="00A37F20" w:rsidRPr="000178B7" w14:paraId="3ED59724" w14:textId="77777777" w:rsidTr="00753AEE">
        <w:tc>
          <w:tcPr>
            <w:tcW w:w="1258" w:type="dxa"/>
            <w:shd w:val="clear" w:color="auto" w:fill="auto"/>
          </w:tcPr>
          <w:p w14:paraId="5CF176D2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1702" w:type="dxa"/>
            <w:shd w:val="clear" w:color="auto" w:fill="auto"/>
          </w:tcPr>
          <w:p w14:paraId="366842F0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1040" w:type="dxa"/>
          </w:tcPr>
          <w:p w14:paraId="58DCB333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4278" w:type="dxa"/>
          </w:tcPr>
          <w:p w14:paraId="25D38658" w14:textId="77777777" w:rsidR="00A37F20" w:rsidRPr="000178B7" w:rsidRDefault="00A37F20" w:rsidP="00BA198F">
            <w:pPr>
              <w:pStyle w:val="Cells"/>
            </w:pPr>
          </w:p>
        </w:tc>
      </w:tr>
    </w:tbl>
    <w:p w14:paraId="23140A42" w14:textId="77777777" w:rsidR="00C160BD" w:rsidRPr="000178B7" w:rsidRDefault="00341F4B" w:rsidP="0079144B">
      <w:pPr>
        <w:pStyle w:val="Heading2"/>
      </w:pPr>
      <w:bookmarkStart w:id="11" w:name="_Toc351213182"/>
      <w:r>
        <w:t>Ab</w:t>
      </w:r>
      <w:r w:rsidR="0078053B">
        <w:t>b</w:t>
      </w:r>
      <w:r>
        <w:t>reviations</w:t>
      </w:r>
      <w:r w:rsidR="004C41EA">
        <w:t xml:space="preserve"> and Definitions</w:t>
      </w:r>
      <w:bookmarkEnd w:id="11"/>
    </w:p>
    <w:p w14:paraId="52DA5912" w14:textId="77777777" w:rsidR="00504EA4" w:rsidRDefault="001A5D53" w:rsidP="00750032">
      <w:pPr>
        <w:pStyle w:val="Abbreviation"/>
      </w:pPr>
      <w:r w:rsidRPr="004C41EA">
        <w:rPr>
          <w:b/>
        </w:rPr>
        <w:t>AO</w:t>
      </w:r>
      <w:r>
        <w:tab/>
      </w:r>
      <w:r w:rsidRPr="004C41EA">
        <w:t>Adaptive</w:t>
      </w:r>
      <w:r>
        <w:t xml:space="preserve"> Optics</w:t>
      </w:r>
    </w:p>
    <w:p w14:paraId="1D97F23D" w14:textId="77777777" w:rsidR="001B44AB" w:rsidRDefault="001B44AB" w:rsidP="00BA198F">
      <w:pPr>
        <w:pStyle w:val="Abbreviation"/>
      </w:pPr>
      <w:r>
        <w:rPr>
          <w:b/>
        </w:rPr>
        <w:t>CSW</w:t>
      </w:r>
      <w:r>
        <w:rPr>
          <w:b/>
        </w:rPr>
        <w:tab/>
      </w:r>
      <w:r w:rsidRPr="001B44AB">
        <w:t>Common Software</w:t>
      </w:r>
    </w:p>
    <w:p w14:paraId="75C1FC78" w14:textId="2DFF86B6" w:rsidR="0035223C" w:rsidRDefault="00E66150" w:rsidP="0035223C">
      <w:pPr>
        <w:pStyle w:val="Abbreviation"/>
      </w:pPr>
      <w:r>
        <w:rPr>
          <w:b/>
        </w:rPr>
        <w:t>DRD</w:t>
      </w:r>
      <w:r>
        <w:rPr>
          <w:b/>
        </w:rPr>
        <w:tab/>
      </w:r>
      <w:r w:rsidRPr="00E66150">
        <w:t>Design Requirements Document</w:t>
      </w:r>
    </w:p>
    <w:p w14:paraId="473DE81E" w14:textId="77777777" w:rsidR="00C160BD" w:rsidRDefault="00C160BD" w:rsidP="00BA198F">
      <w:pPr>
        <w:pStyle w:val="Abbreviation"/>
      </w:pPr>
      <w:r w:rsidRPr="00C160BD">
        <w:rPr>
          <w:b/>
        </w:rPr>
        <w:t>OSW</w:t>
      </w:r>
      <w:r>
        <w:tab/>
        <w:t>Observatory Software</w:t>
      </w:r>
    </w:p>
    <w:p w14:paraId="2CFE9FEA" w14:textId="77777777" w:rsidR="00FA065A" w:rsidRPr="00FA065A" w:rsidRDefault="00FA065A" w:rsidP="00BA198F">
      <w:pPr>
        <w:pStyle w:val="Abbreviation"/>
      </w:pPr>
      <w:r>
        <w:rPr>
          <w:b/>
        </w:rPr>
        <w:t>TBC</w:t>
      </w:r>
      <w:r>
        <w:rPr>
          <w:b/>
        </w:rPr>
        <w:tab/>
      </w:r>
      <w:r>
        <w:t>To Be Confirmed</w:t>
      </w:r>
    </w:p>
    <w:p w14:paraId="3F49A5C1" w14:textId="77777777" w:rsidR="00016CB3" w:rsidRPr="00016CB3" w:rsidRDefault="00016CB3" w:rsidP="00BA198F">
      <w:pPr>
        <w:pStyle w:val="Abbreviation"/>
      </w:pPr>
      <w:r>
        <w:rPr>
          <w:b/>
        </w:rPr>
        <w:t>TBD</w:t>
      </w:r>
      <w:r>
        <w:rPr>
          <w:b/>
        </w:rPr>
        <w:tab/>
      </w:r>
      <w:r w:rsidRPr="00016CB3">
        <w:t>To Be Determined</w:t>
      </w:r>
    </w:p>
    <w:p w14:paraId="0768BD7A" w14:textId="77777777" w:rsidR="001A5D53" w:rsidRDefault="001A5D53" w:rsidP="00BA198F">
      <w:pPr>
        <w:pStyle w:val="Abbreviation"/>
      </w:pPr>
      <w:r>
        <w:rPr>
          <w:b/>
        </w:rPr>
        <w:t>TMT</w:t>
      </w:r>
      <w:r>
        <w:rPr>
          <w:b/>
        </w:rPr>
        <w:tab/>
      </w:r>
      <w:proofErr w:type="gramStart"/>
      <w:r w:rsidRPr="001A5D53">
        <w:t>Thirty Meter</w:t>
      </w:r>
      <w:proofErr w:type="gramEnd"/>
      <w:r w:rsidRPr="001A5D53">
        <w:t xml:space="preserve"> Telescope</w:t>
      </w:r>
    </w:p>
    <w:p w14:paraId="32DCE305" w14:textId="088FB6E0" w:rsidR="000B761A" w:rsidRDefault="000B761A" w:rsidP="000B761A">
      <w:pPr>
        <w:pStyle w:val="NormalFirst"/>
      </w:pPr>
    </w:p>
    <w:p w14:paraId="0C677284" w14:textId="77777777" w:rsidR="00195B13" w:rsidRDefault="00195B13" w:rsidP="00195B13"/>
    <w:p w14:paraId="711E8F2F" w14:textId="3502A768" w:rsidR="00195B13" w:rsidRDefault="00195B13" w:rsidP="00195B13">
      <w:pPr>
        <w:pStyle w:val="Heading1"/>
        <w:keepLines/>
        <w:pageBreakBefore w:val="0"/>
        <w:numPr>
          <w:ilvl w:val="0"/>
          <w:numId w:val="21"/>
        </w:numPr>
        <w:spacing w:before="480"/>
        <w:ind w:left="0" w:firstLine="0"/>
      </w:pPr>
      <w:bookmarkStart w:id="12" w:name="_Toc351213183"/>
      <w:r>
        <w:t xml:space="preserve">Stimulus DM Stage </w:t>
      </w:r>
      <w:r w:rsidR="00D222A8">
        <w:t>API</w:t>
      </w:r>
      <w:bookmarkEnd w:id="12"/>
    </w:p>
    <w:p w14:paraId="3C67F463" w14:textId="77777777" w:rsidR="00195B13" w:rsidRPr="00C661A0" w:rsidRDefault="00195B13" w:rsidP="00195B13">
      <w:pPr>
        <w:pStyle w:val="Heading2"/>
        <w:numPr>
          <w:ilvl w:val="1"/>
          <w:numId w:val="21"/>
        </w:numPr>
        <w:spacing w:before="200" w:after="0"/>
        <w:ind w:left="0" w:firstLine="0"/>
      </w:pPr>
      <w:bookmarkStart w:id="13" w:name="_Toc351213184"/>
      <w:r>
        <w:t>Commands</w:t>
      </w:r>
      <w:bookmarkEnd w:id="13"/>
    </w:p>
    <w:p w14:paraId="7B174C9C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14" w:name="_Toc351213185"/>
      <w:proofErr w:type="gramStart"/>
      <w:r>
        <w:t>reset</w:t>
      </w:r>
      <w:proofErr w:type="gramEnd"/>
      <w:r>
        <w:t xml:space="preserve"> Command</w:t>
      </w:r>
      <w:bookmarkEnd w:id="14"/>
    </w:p>
    <w:p w14:paraId="47E2E3EC" w14:textId="77777777" w:rsidR="00195B13" w:rsidRDefault="00195B13" w:rsidP="00195B13">
      <w:pPr>
        <w:rPr>
          <w:rFonts w:cs="Arial"/>
          <w:b/>
        </w:rPr>
      </w:pPr>
    </w:p>
    <w:p w14:paraId="664EBA43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sets axis to stage home position</w:t>
      </w:r>
    </w:p>
    <w:p w14:paraId="754C7AE5" w14:textId="77777777" w:rsidR="00195B13" w:rsidRDefault="00195B13" w:rsidP="00195B13">
      <w:pPr>
        <w:rPr>
          <w:rFonts w:cs="Arial"/>
          <w:b/>
        </w:rPr>
      </w:pPr>
    </w:p>
    <w:p w14:paraId="1213AC3D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Input Arguments: </w:t>
      </w:r>
      <w:r w:rsidRPr="00F65230">
        <w:rPr>
          <w:rFonts w:cs="Arial"/>
        </w:rPr>
        <w:t>None</w:t>
      </w:r>
    </w:p>
    <w:p w14:paraId="17C35C2E" w14:textId="77777777" w:rsidR="00195B13" w:rsidRDefault="00195B13" w:rsidP="00195B13">
      <w:pPr>
        <w:rPr>
          <w:rFonts w:cs="Arial"/>
          <w:b/>
        </w:rPr>
      </w:pPr>
    </w:p>
    <w:p w14:paraId="3CB41725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63E8B663" w14:textId="77777777" w:rsidR="00195B13" w:rsidRDefault="00195B13" w:rsidP="00195B13">
      <w:pPr>
        <w:rPr>
          <w:rFonts w:cs="Arial"/>
        </w:rPr>
      </w:pPr>
    </w:p>
    <w:p w14:paraId="71A9ECE5" w14:textId="77777777" w:rsidR="00195B13" w:rsidRPr="00F65230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15" w:name="_Toc351213186"/>
      <w:proofErr w:type="spellStart"/>
      <w:proofErr w:type="gramStart"/>
      <w:r>
        <w:t>selectOptic</w:t>
      </w:r>
      <w:proofErr w:type="spellEnd"/>
      <w:proofErr w:type="gramEnd"/>
      <w:r>
        <w:t xml:space="preserve"> Command</w:t>
      </w:r>
      <w:bookmarkEnd w:id="15"/>
    </w:p>
    <w:p w14:paraId="1EF213D7" w14:textId="77777777" w:rsidR="00195B13" w:rsidRDefault="00195B13" w:rsidP="00195B13"/>
    <w:p w14:paraId="47EFE251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Moves the stage to select the desired Optic: DM or Flat.</w:t>
      </w:r>
    </w:p>
    <w:p w14:paraId="58CA14A4" w14:textId="77777777" w:rsidR="00195B13" w:rsidRDefault="00195B13" w:rsidP="00195B13">
      <w:pPr>
        <w:rPr>
          <w:rFonts w:cs="Arial"/>
          <w:b/>
        </w:rPr>
      </w:pPr>
    </w:p>
    <w:p w14:paraId="5B86C1E6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5BC98B17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63"/>
        <w:gridCol w:w="1569"/>
        <w:gridCol w:w="1062"/>
        <w:gridCol w:w="1921"/>
        <w:gridCol w:w="2443"/>
      </w:tblGrid>
      <w:tr w:rsidR="00195B13" w:rsidRPr="00F65230" w14:paraId="34FBC54F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5DE9D8D4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6F30374C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27C6493C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7CF4488D" w14:textId="77777777" w:rsidR="00195B13" w:rsidRPr="00F65230" w:rsidRDefault="00195B13" w:rsidP="00103CEE">
            <w:pPr>
              <w:ind w:right="748"/>
              <w:rPr>
                <w:rFonts w:cs="Arial"/>
              </w:rPr>
            </w:pPr>
            <w:r w:rsidRPr="00F65230">
              <w:rPr>
                <w:rFonts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42904D8C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Comments</w:t>
            </w:r>
          </w:p>
        </w:tc>
      </w:tr>
      <w:tr w:rsidR="00195B13" w:rsidRPr="00F65230" w14:paraId="18767D6E" w14:textId="77777777" w:rsidTr="00103CEE">
        <w:tc>
          <w:tcPr>
            <w:tcW w:w="1573" w:type="dxa"/>
          </w:tcPr>
          <w:p w14:paraId="39CD2C2F" w14:textId="77777777" w:rsidR="00195B13" w:rsidRPr="00F65230" w:rsidRDefault="00195B13" w:rsidP="00103CEE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desiredOptic</w:t>
            </w:r>
            <w:proofErr w:type="spellEnd"/>
            <w:proofErr w:type="gramEnd"/>
          </w:p>
        </w:tc>
        <w:tc>
          <w:tcPr>
            <w:tcW w:w="1577" w:type="dxa"/>
          </w:tcPr>
          <w:p w14:paraId="0F24E1AA" w14:textId="77777777" w:rsidR="00195B13" w:rsidRPr="00F65230" w:rsidRDefault="00195B13" w:rsidP="00103CEE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enum</w:t>
            </w:r>
            <w:proofErr w:type="spellEnd"/>
            <w:proofErr w:type="gramEnd"/>
          </w:p>
        </w:tc>
        <w:tc>
          <w:tcPr>
            <w:tcW w:w="990" w:type="dxa"/>
          </w:tcPr>
          <w:p w14:paraId="14F20164" w14:textId="77777777" w:rsidR="00195B13" w:rsidRPr="00F65230" w:rsidRDefault="00195B13" w:rsidP="00103CEE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585" w:type="dxa"/>
          </w:tcPr>
          <w:p w14:paraId="232C0982" w14:textId="77777777" w:rsidR="00195B13" w:rsidRPr="00F65230" w:rsidRDefault="00195B13" w:rsidP="00103CEE">
            <w:pPr>
              <w:rPr>
                <w:rFonts w:cs="Arial"/>
              </w:rPr>
            </w:pPr>
            <w:r>
              <w:rPr>
                <w:rFonts w:cs="Arial"/>
              </w:rPr>
              <w:t>DM, Flat</w:t>
            </w:r>
          </w:p>
        </w:tc>
        <w:tc>
          <w:tcPr>
            <w:tcW w:w="2465" w:type="dxa"/>
          </w:tcPr>
          <w:p w14:paraId="6B759232" w14:textId="77777777" w:rsidR="00195B13" w:rsidRPr="00F65230" w:rsidRDefault="00195B13" w:rsidP="00103CEE">
            <w:pPr>
              <w:rPr>
                <w:rFonts w:cs="Arial"/>
              </w:rPr>
            </w:pPr>
          </w:p>
        </w:tc>
      </w:tr>
    </w:tbl>
    <w:p w14:paraId="14B6A2C8" w14:textId="77777777" w:rsidR="00195B13" w:rsidRDefault="00195B13" w:rsidP="00195B13">
      <w:pPr>
        <w:rPr>
          <w:rFonts w:cs="Arial"/>
          <w:b/>
        </w:rPr>
      </w:pPr>
    </w:p>
    <w:p w14:paraId="3D8F8083" w14:textId="77777777" w:rsidR="00195B13" w:rsidRDefault="00195B13" w:rsidP="00195B13">
      <w:pPr>
        <w:rPr>
          <w:rFonts w:cs="Arial"/>
          <w:b/>
        </w:rPr>
      </w:pPr>
    </w:p>
    <w:p w14:paraId="454201B9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1048F1C6" w14:textId="77777777" w:rsidR="00195B13" w:rsidRDefault="00195B13" w:rsidP="00195B13"/>
    <w:p w14:paraId="596FEB0E" w14:textId="42300F7E" w:rsidR="00195B13" w:rsidRDefault="008D50AA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16" w:name="_Toc351213187"/>
      <w:proofErr w:type="spellStart"/>
      <w:proofErr w:type="gramStart"/>
      <w:r>
        <w:t>position</w:t>
      </w:r>
      <w:r w:rsidR="00195B13">
        <w:t>Physical</w:t>
      </w:r>
      <w:proofErr w:type="spellEnd"/>
      <w:proofErr w:type="gramEnd"/>
      <w:r w:rsidR="00195B13">
        <w:t xml:space="preserve"> Command</w:t>
      </w:r>
      <w:bookmarkEnd w:id="16"/>
    </w:p>
    <w:p w14:paraId="359965C8" w14:textId="77777777" w:rsidR="00195B13" w:rsidRDefault="00195B13" w:rsidP="00195B13"/>
    <w:p w14:paraId="58E2807F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Moves the stage to an absolute position in stage coordinates.</w:t>
      </w:r>
    </w:p>
    <w:p w14:paraId="046875FC" w14:textId="77777777" w:rsidR="00195B13" w:rsidRDefault="00195B13" w:rsidP="00195B13">
      <w:pPr>
        <w:rPr>
          <w:rFonts w:cs="Arial"/>
          <w:b/>
        </w:rPr>
      </w:pPr>
    </w:p>
    <w:p w14:paraId="368302F7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5B157CF8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1062"/>
        <w:gridCol w:w="1921"/>
        <w:gridCol w:w="2465"/>
      </w:tblGrid>
      <w:tr w:rsidR="00195B13" w:rsidRPr="00F65230" w14:paraId="0528FEAD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62681B9F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4EF88152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2E860979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672622E6" w14:textId="77777777" w:rsidR="00195B13" w:rsidRPr="00F65230" w:rsidRDefault="00195B13" w:rsidP="00103CEE">
            <w:pPr>
              <w:ind w:right="748"/>
              <w:rPr>
                <w:rFonts w:cs="Arial"/>
              </w:rPr>
            </w:pPr>
            <w:r w:rsidRPr="00F65230">
              <w:rPr>
                <w:rFonts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3D15B762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Comments</w:t>
            </w:r>
          </w:p>
        </w:tc>
      </w:tr>
      <w:tr w:rsidR="00195B13" w:rsidRPr="00F65230" w14:paraId="55ED3B21" w14:textId="77777777" w:rsidTr="00103CEE">
        <w:tc>
          <w:tcPr>
            <w:tcW w:w="1573" w:type="dxa"/>
          </w:tcPr>
          <w:p w14:paraId="10BEDEAF" w14:textId="77777777" w:rsidR="00195B13" w:rsidRPr="00F65230" w:rsidRDefault="00195B13" w:rsidP="00103CEE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position</w:t>
            </w:r>
            <w:proofErr w:type="gramEnd"/>
          </w:p>
        </w:tc>
        <w:tc>
          <w:tcPr>
            <w:tcW w:w="1577" w:type="dxa"/>
          </w:tcPr>
          <w:p w14:paraId="05719D05" w14:textId="77777777" w:rsidR="00195B13" w:rsidRPr="00F65230" w:rsidRDefault="00195B13" w:rsidP="00103CEE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72A17A31" w14:textId="77777777" w:rsidR="00195B13" w:rsidRPr="00F65230" w:rsidRDefault="00195B13" w:rsidP="00103CEE">
            <w:pPr>
              <w:rPr>
                <w:rFonts w:cs="Arial"/>
              </w:rPr>
            </w:pPr>
            <w:proofErr w:type="gramStart"/>
            <w:r w:rsidRPr="00F65230">
              <w:rPr>
                <w:rFonts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37D99E8A" w14:textId="77777777" w:rsidR="00195B13" w:rsidRPr="00F65230" w:rsidRDefault="00195B13" w:rsidP="00103CEE">
            <w:pPr>
              <w:rPr>
                <w:rFonts w:cs="Arial"/>
              </w:rPr>
            </w:pPr>
            <w:r>
              <w:rPr>
                <w:rFonts w:cs="Arial"/>
              </w:rPr>
              <w:t>TBD</w:t>
            </w:r>
          </w:p>
        </w:tc>
        <w:tc>
          <w:tcPr>
            <w:tcW w:w="2465" w:type="dxa"/>
          </w:tcPr>
          <w:p w14:paraId="32A3EDF9" w14:textId="77777777" w:rsidR="00195B13" w:rsidRPr="00F65230" w:rsidRDefault="00195B13" w:rsidP="00103CEE">
            <w:pPr>
              <w:rPr>
                <w:rFonts w:cs="Arial"/>
              </w:rPr>
            </w:pPr>
            <w:r>
              <w:rPr>
                <w:rFonts w:cs="Arial"/>
              </w:rPr>
              <w:t>Stage coordinates</w:t>
            </w:r>
          </w:p>
        </w:tc>
      </w:tr>
    </w:tbl>
    <w:p w14:paraId="09023A62" w14:textId="77777777" w:rsidR="00195B13" w:rsidRDefault="00195B13" w:rsidP="00195B13">
      <w:pPr>
        <w:rPr>
          <w:rFonts w:cs="Arial"/>
          <w:b/>
        </w:rPr>
      </w:pPr>
    </w:p>
    <w:p w14:paraId="35866977" w14:textId="77777777" w:rsidR="00195B13" w:rsidRDefault="00195B13" w:rsidP="00195B13">
      <w:pPr>
        <w:rPr>
          <w:rFonts w:cs="Arial"/>
          <w:b/>
        </w:rPr>
      </w:pPr>
    </w:p>
    <w:p w14:paraId="0088C5FD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1A202087" w14:textId="77777777" w:rsidR="00195B13" w:rsidRDefault="00195B13" w:rsidP="00195B13"/>
    <w:p w14:paraId="5D8C9590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17" w:name="_Toc351213188"/>
      <w:proofErr w:type="spellStart"/>
      <w:proofErr w:type="gramStart"/>
      <w:r>
        <w:t>setSelectionPoints</w:t>
      </w:r>
      <w:proofErr w:type="spellEnd"/>
      <w:proofErr w:type="gramEnd"/>
      <w:r>
        <w:t xml:space="preserve"> Command</w:t>
      </w:r>
      <w:bookmarkEnd w:id="17"/>
    </w:p>
    <w:p w14:paraId="75529555" w14:textId="77777777" w:rsidR="00195B13" w:rsidRPr="00A80B24" w:rsidRDefault="00195B13" w:rsidP="00195B13"/>
    <w:p w14:paraId="7C37C221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Sets the DM Optic and Flat Optic</w:t>
      </w:r>
      <w:r w:rsidRPr="00A80B24">
        <w:rPr>
          <w:rFonts w:cs="Arial"/>
        </w:rPr>
        <w:t xml:space="preserve"> stage positions.  Updates the assembly configuration values used in </w:t>
      </w:r>
      <w:proofErr w:type="spellStart"/>
      <w:r>
        <w:rPr>
          <w:rFonts w:cs="Arial"/>
        </w:rPr>
        <w:t>selectOptic</w:t>
      </w:r>
      <w:proofErr w:type="spellEnd"/>
      <w:r w:rsidRPr="00A80B24">
        <w:rPr>
          <w:rFonts w:cs="Arial"/>
        </w:rPr>
        <w:t xml:space="preserve"> command.</w:t>
      </w:r>
    </w:p>
    <w:p w14:paraId="021F6DB1" w14:textId="77777777" w:rsidR="00195B13" w:rsidRDefault="00195B13" w:rsidP="00195B13">
      <w:pPr>
        <w:rPr>
          <w:rFonts w:cs="Arial"/>
          <w:b/>
        </w:rPr>
      </w:pPr>
    </w:p>
    <w:p w14:paraId="0ABFE2F7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7E72D207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92"/>
        <w:gridCol w:w="1561"/>
        <w:gridCol w:w="1062"/>
        <w:gridCol w:w="1921"/>
        <w:gridCol w:w="2422"/>
      </w:tblGrid>
      <w:tr w:rsidR="00195B13" w:rsidRPr="00F65230" w14:paraId="19CC9A03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15F06580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427299B8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418006DA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Units</w:t>
            </w:r>
          </w:p>
        </w:tc>
        <w:tc>
          <w:tcPr>
            <w:tcW w:w="1585" w:type="dxa"/>
            <w:shd w:val="clear" w:color="auto" w:fill="000000"/>
          </w:tcPr>
          <w:p w14:paraId="6793BF52" w14:textId="77777777" w:rsidR="00195B13" w:rsidRPr="00F65230" w:rsidRDefault="00195B13" w:rsidP="00103CEE">
            <w:pPr>
              <w:ind w:right="748"/>
              <w:rPr>
                <w:rFonts w:cs="Arial"/>
              </w:rPr>
            </w:pPr>
            <w:r w:rsidRPr="00F65230">
              <w:rPr>
                <w:rFonts w:cs="Arial"/>
              </w:rPr>
              <w:t>Range</w:t>
            </w:r>
          </w:p>
        </w:tc>
        <w:tc>
          <w:tcPr>
            <w:tcW w:w="2465" w:type="dxa"/>
            <w:shd w:val="clear" w:color="auto" w:fill="000000"/>
          </w:tcPr>
          <w:p w14:paraId="2A1F9CBC" w14:textId="77777777" w:rsidR="00195B13" w:rsidRPr="00F65230" w:rsidRDefault="00195B13" w:rsidP="00103CEE">
            <w:pPr>
              <w:rPr>
                <w:rFonts w:cs="Arial"/>
              </w:rPr>
            </w:pPr>
            <w:r w:rsidRPr="00F65230">
              <w:rPr>
                <w:rFonts w:cs="Arial"/>
              </w:rPr>
              <w:t>Comments</w:t>
            </w:r>
          </w:p>
        </w:tc>
      </w:tr>
      <w:tr w:rsidR="00195B13" w:rsidRPr="00F65230" w14:paraId="21A22BEE" w14:textId="77777777" w:rsidTr="00103CEE">
        <w:tc>
          <w:tcPr>
            <w:tcW w:w="1573" w:type="dxa"/>
          </w:tcPr>
          <w:p w14:paraId="593D2407" w14:textId="77777777" w:rsidR="00195B13" w:rsidRPr="00F65230" w:rsidRDefault="00195B13" w:rsidP="00103CEE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dmStagePos</w:t>
            </w:r>
            <w:proofErr w:type="spellEnd"/>
            <w:proofErr w:type="gramEnd"/>
          </w:p>
        </w:tc>
        <w:tc>
          <w:tcPr>
            <w:tcW w:w="1577" w:type="dxa"/>
          </w:tcPr>
          <w:p w14:paraId="199C1090" w14:textId="77777777" w:rsidR="00195B13" w:rsidRPr="00F65230" w:rsidRDefault="00195B13" w:rsidP="00103CEE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13342CFF" w14:textId="77777777" w:rsidR="00195B13" w:rsidRPr="00F65230" w:rsidRDefault="00195B13" w:rsidP="00103CEE">
            <w:pPr>
              <w:rPr>
                <w:rFonts w:cs="Arial"/>
              </w:rPr>
            </w:pPr>
            <w:proofErr w:type="gramStart"/>
            <w:r w:rsidRPr="00F65230">
              <w:rPr>
                <w:rFonts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53AEED74" w14:textId="77777777" w:rsidR="00195B13" w:rsidRPr="00F65230" w:rsidRDefault="00195B13" w:rsidP="00103CEE">
            <w:pPr>
              <w:rPr>
                <w:rFonts w:cs="Arial"/>
              </w:rPr>
            </w:pPr>
            <w:r>
              <w:rPr>
                <w:rFonts w:cs="Arial"/>
              </w:rPr>
              <w:t>TBD</w:t>
            </w:r>
          </w:p>
        </w:tc>
        <w:tc>
          <w:tcPr>
            <w:tcW w:w="2465" w:type="dxa"/>
          </w:tcPr>
          <w:p w14:paraId="78D86B88" w14:textId="77777777" w:rsidR="00195B13" w:rsidRPr="00F65230" w:rsidRDefault="00195B13" w:rsidP="00103CEE">
            <w:pPr>
              <w:rPr>
                <w:rFonts w:cs="Arial"/>
              </w:rPr>
            </w:pPr>
            <w:r>
              <w:rPr>
                <w:rFonts w:cs="Arial"/>
              </w:rPr>
              <w:t>Stage coordinates</w:t>
            </w:r>
          </w:p>
        </w:tc>
      </w:tr>
      <w:tr w:rsidR="00195B13" w:rsidRPr="00F65230" w14:paraId="403D2FC2" w14:textId="77777777" w:rsidTr="00103CEE">
        <w:tc>
          <w:tcPr>
            <w:tcW w:w="1573" w:type="dxa"/>
          </w:tcPr>
          <w:p w14:paraId="657C161C" w14:textId="77777777" w:rsidR="00195B13" w:rsidRPr="00F65230" w:rsidRDefault="00195B13" w:rsidP="00103CEE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flatStagePos</w:t>
            </w:r>
            <w:proofErr w:type="spellEnd"/>
            <w:proofErr w:type="gramEnd"/>
          </w:p>
        </w:tc>
        <w:tc>
          <w:tcPr>
            <w:tcW w:w="1577" w:type="dxa"/>
          </w:tcPr>
          <w:p w14:paraId="64692967" w14:textId="77777777" w:rsidR="00195B13" w:rsidRPr="00F65230" w:rsidRDefault="00195B13" w:rsidP="00103CEE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float</w:t>
            </w:r>
            <w:proofErr w:type="gramEnd"/>
          </w:p>
        </w:tc>
        <w:tc>
          <w:tcPr>
            <w:tcW w:w="990" w:type="dxa"/>
          </w:tcPr>
          <w:p w14:paraId="31665093" w14:textId="77777777" w:rsidR="00195B13" w:rsidRPr="00F65230" w:rsidRDefault="00195B13" w:rsidP="00103CEE">
            <w:pPr>
              <w:rPr>
                <w:rFonts w:cs="Arial"/>
              </w:rPr>
            </w:pPr>
            <w:proofErr w:type="gramStart"/>
            <w:r w:rsidRPr="00F65230">
              <w:rPr>
                <w:rFonts w:cs="Arial"/>
              </w:rPr>
              <w:t>m</w:t>
            </w:r>
            <w:proofErr w:type="gramEnd"/>
          </w:p>
        </w:tc>
        <w:tc>
          <w:tcPr>
            <w:tcW w:w="1585" w:type="dxa"/>
          </w:tcPr>
          <w:p w14:paraId="3D2DF06B" w14:textId="77777777" w:rsidR="00195B13" w:rsidRPr="00F65230" w:rsidRDefault="00195B13" w:rsidP="00103CEE">
            <w:pPr>
              <w:rPr>
                <w:rFonts w:cs="Arial"/>
              </w:rPr>
            </w:pPr>
            <w:r>
              <w:rPr>
                <w:rFonts w:cs="Arial"/>
              </w:rPr>
              <w:t>TBD</w:t>
            </w:r>
          </w:p>
        </w:tc>
        <w:tc>
          <w:tcPr>
            <w:tcW w:w="2465" w:type="dxa"/>
          </w:tcPr>
          <w:p w14:paraId="266D0A9F" w14:textId="77777777" w:rsidR="00195B13" w:rsidRPr="00F65230" w:rsidRDefault="00195B13" w:rsidP="00103CEE">
            <w:pPr>
              <w:rPr>
                <w:rFonts w:cs="Arial"/>
              </w:rPr>
            </w:pPr>
            <w:r>
              <w:rPr>
                <w:rFonts w:cs="Arial"/>
              </w:rPr>
              <w:t>Stage coordinates</w:t>
            </w:r>
          </w:p>
        </w:tc>
      </w:tr>
    </w:tbl>
    <w:p w14:paraId="065DEF96" w14:textId="77777777" w:rsidR="00195B13" w:rsidRDefault="00195B13" w:rsidP="00195B13">
      <w:pPr>
        <w:rPr>
          <w:rFonts w:cs="Arial"/>
          <w:b/>
        </w:rPr>
      </w:pPr>
    </w:p>
    <w:p w14:paraId="5CBCF341" w14:textId="77777777" w:rsidR="00195B13" w:rsidRDefault="00195B13" w:rsidP="00195B13">
      <w:pPr>
        <w:rPr>
          <w:rFonts w:cs="Arial"/>
          <w:b/>
        </w:rPr>
      </w:pPr>
    </w:p>
    <w:p w14:paraId="57CCF36E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6CA3B599" w14:textId="77777777" w:rsidR="00195B13" w:rsidRPr="002D3A17" w:rsidRDefault="00195B13" w:rsidP="00195B13"/>
    <w:p w14:paraId="5F7AAB56" w14:textId="77777777" w:rsidR="00195B13" w:rsidRDefault="00195B13" w:rsidP="00195B13">
      <w:pPr>
        <w:pStyle w:val="Heading2"/>
        <w:numPr>
          <w:ilvl w:val="1"/>
          <w:numId w:val="21"/>
        </w:numPr>
        <w:spacing w:before="200" w:after="0"/>
        <w:ind w:left="0" w:firstLine="0"/>
      </w:pPr>
      <w:bookmarkStart w:id="18" w:name="_Toc351213189"/>
      <w:r>
        <w:t>Events</w:t>
      </w:r>
      <w:bookmarkEnd w:id="18"/>
    </w:p>
    <w:p w14:paraId="000BECB8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19" w:name="_Toc351213190"/>
      <w:r>
        <w:t>Stimulus Optic Event</w:t>
      </w:r>
      <w:bookmarkEnd w:id="19"/>
    </w:p>
    <w:p w14:paraId="64850697" w14:textId="77777777" w:rsidR="00195B13" w:rsidRDefault="00195B13" w:rsidP="00195B13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1"/>
        <w:gridCol w:w="831"/>
        <w:gridCol w:w="905"/>
        <w:gridCol w:w="463"/>
        <w:gridCol w:w="1528"/>
        <w:gridCol w:w="2792"/>
      </w:tblGrid>
      <w:tr w:rsidR="00195B13" w:rsidRPr="00E04889" w14:paraId="36355B39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gridSpan w:val="4"/>
            <w:shd w:val="clear" w:color="auto" w:fill="000000" w:themeFill="text1"/>
          </w:tcPr>
          <w:p w14:paraId="5E5AAE17" w14:textId="77777777" w:rsidR="00195B13" w:rsidRPr="00F049CF" w:rsidRDefault="00195B13" w:rsidP="00103CEE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aps.ics.stimulusOptic</w:t>
            </w:r>
            <w:proofErr w:type="spellEnd"/>
          </w:p>
        </w:tc>
        <w:tc>
          <w:tcPr>
            <w:tcW w:w="2500" w:type="pct"/>
            <w:gridSpan w:val="2"/>
            <w:shd w:val="clear" w:color="auto" w:fill="000000" w:themeFill="text1"/>
          </w:tcPr>
          <w:p w14:paraId="57D58AA9" w14:textId="77777777" w:rsidR="00195B13" w:rsidRPr="00F049CF" w:rsidRDefault="00195B13" w:rsidP="00103CEE">
            <w:pPr>
              <w:pStyle w:val="TableCell"/>
            </w:pPr>
            <w:r>
              <w:t>Rate: 1 Hz</w:t>
            </w:r>
          </w:p>
        </w:tc>
      </w:tr>
      <w:tr w:rsidR="00195B13" w:rsidRPr="008F328D" w14:paraId="2E8C9DD2" w14:textId="77777777" w:rsidTr="00103CEE">
        <w:tc>
          <w:tcPr>
            <w:tcW w:w="1227" w:type="pct"/>
          </w:tcPr>
          <w:p w14:paraId="37F96DC7" w14:textId="77777777" w:rsidR="00195B13" w:rsidRPr="00F049CF" w:rsidRDefault="00195B13" w:rsidP="00103CEE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81" w:type="pct"/>
          </w:tcPr>
          <w:p w14:paraId="76F53D7C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524" w:type="pct"/>
          </w:tcPr>
          <w:p w14:paraId="3944C837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1152" w:type="pct"/>
            <w:gridSpan w:val="2"/>
          </w:tcPr>
          <w:p w14:paraId="1EC1BDB9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6" w:type="pct"/>
          </w:tcPr>
          <w:p w14:paraId="09983096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195B13" w14:paraId="33967528" w14:textId="77777777" w:rsidTr="00103CEE">
        <w:tc>
          <w:tcPr>
            <w:tcW w:w="1227" w:type="pct"/>
          </w:tcPr>
          <w:p w14:paraId="638F4506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currentOptic</w:t>
            </w:r>
            <w:proofErr w:type="spellEnd"/>
            <w:proofErr w:type="gramEnd"/>
          </w:p>
        </w:tc>
        <w:tc>
          <w:tcPr>
            <w:tcW w:w="481" w:type="pct"/>
          </w:tcPr>
          <w:p w14:paraId="0A57D8D1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524" w:type="pct"/>
          </w:tcPr>
          <w:p w14:paraId="67257109" w14:textId="77777777" w:rsidR="00195B13" w:rsidRPr="00F049CF" w:rsidRDefault="00195B13" w:rsidP="00103CEE">
            <w:pPr>
              <w:pStyle w:val="TableCell"/>
            </w:pPr>
            <w:r w:rsidRPr="00F049CF">
              <w:t>-</w:t>
            </w:r>
          </w:p>
        </w:tc>
        <w:tc>
          <w:tcPr>
            <w:tcW w:w="1152" w:type="pct"/>
            <w:gridSpan w:val="2"/>
          </w:tcPr>
          <w:p w14:paraId="226E5F6E" w14:textId="77777777" w:rsidR="00195B13" w:rsidRPr="00F049CF" w:rsidRDefault="00195B13" w:rsidP="00103CEE">
            <w:pPr>
              <w:pStyle w:val="TableCell"/>
            </w:pPr>
            <w:r>
              <w:t>DM, Flat, in-transit</w:t>
            </w:r>
          </w:p>
        </w:tc>
        <w:tc>
          <w:tcPr>
            <w:tcW w:w="1616" w:type="pct"/>
          </w:tcPr>
          <w:p w14:paraId="7F4FCDC8" w14:textId="77777777" w:rsidR="00195B13" w:rsidRPr="00F049CF" w:rsidRDefault="00195B13" w:rsidP="00103CEE">
            <w:pPr>
              <w:pStyle w:val="TableCell"/>
            </w:pPr>
          </w:p>
        </w:tc>
      </w:tr>
    </w:tbl>
    <w:p w14:paraId="2E1950FB" w14:textId="77777777" w:rsidR="00195B13" w:rsidRPr="00C42985" w:rsidRDefault="00195B13" w:rsidP="00195B13"/>
    <w:p w14:paraId="1C4471AC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20" w:name="_Toc351213191"/>
      <w:r>
        <w:t>Stimulus Optic Event – Debug Mode</w:t>
      </w:r>
      <w:bookmarkEnd w:id="20"/>
    </w:p>
    <w:p w14:paraId="08C987B7" w14:textId="77777777" w:rsidR="00195B13" w:rsidRPr="00C42985" w:rsidRDefault="00195B13" w:rsidP="00195B13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1"/>
        <w:gridCol w:w="831"/>
        <w:gridCol w:w="905"/>
        <w:gridCol w:w="463"/>
        <w:gridCol w:w="1528"/>
        <w:gridCol w:w="2792"/>
      </w:tblGrid>
      <w:tr w:rsidR="00195B13" w:rsidRPr="00E04889" w14:paraId="594A306E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gridSpan w:val="4"/>
            <w:shd w:val="clear" w:color="auto" w:fill="000000" w:themeFill="text1"/>
          </w:tcPr>
          <w:p w14:paraId="36681BBF" w14:textId="77777777" w:rsidR="00195B13" w:rsidRPr="00F049CF" w:rsidRDefault="00195B13" w:rsidP="00103CEE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aps.ics.stimulusOptic</w:t>
            </w:r>
            <w:proofErr w:type="spellEnd"/>
          </w:p>
        </w:tc>
        <w:tc>
          <w:tcPr>
            <w:tcW w:w="2500" w:type="pct"/>
            <w:gridSpan w:val="2"/>
            <w:shd w:val="clear" w:color="auto" w:fill="000000" w:themeFill="text1"/>
          </w:tcPr>
          <w:p w14:paraId="52FD44EE" w14:textId="77777777" w:rsidR="00195B13" w:rsidRPr="00F049CF" w:rsidRDefault="00195B13" w:rsidP="00103CEE">
            <w:pPr>
              <w:pStyle w:val="TableCell"/>
            </w:pPr>
            <w:r>
              <w:t>Rate: TBD Hz</w:t>
            </w:r>
          </w:p>
        </w:tc>
      </w:tr>
      <w:tr w:rsidR="00195B13" w:rsidRPr="008F328D" w14:paraId="524F478C" w14:textId="77777777" w:rsidTr="00103CEE">
        <w:tc>
          <w:tcPr>
            <w:tcW w:w="1227" w:type="pct"/>
          </w:tcPr>
          <w:p w14:paraId="0E30E13A" w14:textId="77777777" w:rsidR="00195B13" w:rsidRPr="00F049CF" w:rsidRDefault="00195B13" w:rsidP="00103CEE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81" w:type="pct"/>
          </w:tcPr>
          <w:p w14:paraId="043D2BD1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524" w:type="pct"/>
          </w:tcPr>
          <w:p w14:paraId="39C697D0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1152" w:type="pct"/>
            <w:gridSpan w:val="2"/>
          </w:tcPr>
          <w:p w14:paraId="12BAEAD2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6" w:type="pct"/>
          </w:tcPr>
          <w:p w14:paraId="27CF2F1E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195B13" w14:paraId="1A28931A" w14:textId="77777777" w:rsidTr="00103CEE">
        <w:tc>
          <w:tcPr>
            <w:tcW w:w="1227" w:type="pct"/>
          </w:tcPr>
          <w:p w14:paraId="4678A1CC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currentOptic</w:t>
            </w:r>
            <w:proofErr w:type="spellEnd"/>
            <w:proofErr w:type="gramEnd"/>
          </w:p>
        </w:tc>
        <w:tc>
          <w:tcPr>
            <w:tcW w:w="481" w:type="pct"/>
          </w:tcPr>
          <w:p w14:paraId="1CE3E415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524" w:type="pct"/>
          </w:tcPr>
          <w:p w14:paraId="6DB1AC5A" w14:textId="77777777" w:rsidR="00195B13" w:rsidRPr="00F049CF" w:rsidRDefault="00195B13" w:rsidP="00103CEE">
            <w:pPr>
              <w:pStyle w:val="TableCell"/>
            </w:pPr>
            <w:r w:rsidRPr="00F049CF">
              <w:t>-</w:t>
            </w:r>
          </w:p>
        </w:tc>
        <w:tc>
          <w:tcPr>
            <w:tcW w:w="1152" w:type="pct"/>
            <w:gridSpan w:val="2"/>
          </w:tcPr>
          <w:p w14:paraId="542DF7C6" w14:textId="77777777" w:rsidR="00195B13" w:rsidRPr="00F049CF" w:rsidRDefault="00195B13" w:rsidP="00103CEE">
            <w:pPr>
              <w:pStyle w:val="TableCell"/>
            </w:pPr>
            <w:r>
              <w:t>DM, Flat, in-transit</w:t>
            </w:r>
          </w:p>
        </w:tc>
        <w:tc>
          <w:tcPr>
            <w:tcW w:w="1616" w:type="pct"/>
          </w:tcPr>
          <w:p w14:paraId="0287432C" w14:textId="77777777" w:rsidR="00195B13" w:rsidRPr="00F049CF" w:rsidRDefault="00195B13" w:rsidP="00103CEE">
            <w:pPr>
              <w:pStyle w:val="TableCell"/>
            </w:pPr>
          </w:p>
        </w:tc>
      </w:tr>
      <w:tr w:rsidR="00195B13" w14:paraId="105D2C64" w14:textId="77777777" w:rsidTr="00103CEE">
        <w:tc>
          <w:tcPr>
            <w:tcW w:w="1227" w:type="pct"/>
          </w:tcPr>
          <w:p w14:paraId="21A0150E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stagePosition</w:t>
            </w:r>
            <w:proofErr w:type="spellEnd"/>
            <w:proofErr w:type="gramEnd"/>
          </w:p>
        </w:tc>
        <w:tc>
          <w:tcPr>
            <w:tcW w:w="481" w:type="pct"/>
          </w:tcPr>
          <w:p w14:paraId="155484F1" w14:textId="77777777" w:rsidR="00195B13" w:rsidRPr="00F049CF" w:rsidRDefault="00195B13" w:rsidP="00103CEE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524" w:type="pct"/>
          </w:tcPr>
          <w:p w14:paraId="667CD6A2" w14:textId="77777777" w:rsidR="00195B13" w:rsidRPr="00F049CF" w:rsidRDefault="00195B13" w:rsidP="00103CEE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152" w:type="pct"/>
            <w:gridSpan w:val="2"/>
          </w:tcPr>
          <w:p w14:paraId="5E42F0D2" w14:textId="77777777" w:rsidR="00195B13" w:rsidRPr="00F049CF" w:rsidRDefault="00195B13" w:rsidP="00103CEE">
            <w:pPr>
              <w:pStyle w:val="TableCell"/>
            </w:pPr>
            <w:r>
              <w:t>TBD</w:t>
            </w:r>
          </w:p>
        </w:tc>
        <w:tc>
          <w:tcPr>
            <w:tcW w:w="1616" w:type="pct"/>
          </w:tcPr>
          <w:p w14:paraId="491D9EAD" w14:textId="77777777" w:rsidR="00195B13" w:rsidRPr="00F049CF" w:rsidRDefault="00195B13" w:rsidP="00103CEE">
            <w:pPr>
              <w:pStyle w:val="TableCell"/>
            </w:pPr>
            <w:r>
              <w:t>Stage coordinates</w:t>
            </w:r>
          </w:p>
        </w:tc>
      </w:tr>
    </w:tbl>
    <w:p w14:paraId="617CAE20" w14:textId="77777777" w:rsidR="00195B13" w:rsidRPr="00C42985" w:rsidRDefault="00195B13" w:rsidP="00195B13"/>
    <w:p w14:paraId="0730EB81" w14:textId="77777777" w:rsidR="00195B13" w:rsidRDefault="00195B13" w:rsidP="00195B13"/>
    <w:p w14:paraId="7AC75A39" w14:textId="407881BF" w:rsidR="00195B13" w:rsidRDefault="00195B13" w:rsidP="00195B1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4CDD3CE9" w14:textId="41DD1467" w:rsidR="00195B13" w:rsidRDefault="00195B13" w:rsidP="00195B13">
      <w:pPr>
        <w:pStyle w:val="Heading1"/>
        <w:keepLines/>
        <w:pageBreakBefore w:val="0"/>
        <w:numPr>
          <w:ilvl w:val="0"/>
          <w:numId w:val="21"/>
        </w:numPr>
        <w:spacing w:before="480"/>
        <w:ind w:left="0" w:firstLine="0"/>
      </w:pPr>
      <w:bookmarkStart w:id="21" w:name="_Toc351213192"/>
      <w:r>
        <w:t>Stimulus Source Stage</w:t>
      </w:r>
      <w:r w:rsidR="00D222A8">
        <w:t xml:space="preserve"> API</w:t>
      </w:r>
      <w:bookmarkEnd w:id="21"/>
    </w:p>
    <w:p w14:paraId="5E768864" w14:textId="77777777" w:rsidR="00195B13" w:rsidRDefault="00195B13" w:rsidP="00195B13">
      <w:pPr>
        <w:pStyle w:val="Heading2"/>
        <w:numPr>
          <w:ilvl w:val="1"/>
          <w:numId w:val="21"/>
        </w:numPr>
        <w:spacing w:before="200" w:after="0"/>
        <w:ind w:left="0" w:firstLine="0"/>
      </w:pPr>
      <w:bookmarkStart w:id="22" w:name="_Toc351213193"/>
      <w:r>
        <w:t>Commands</w:t>
      </w:r>
      <w:bookmarkEnd w:id="22"/>
    </w:p>
    <w:p w14:paraId="045B44B1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23" w:name="_Toc351213194"/>
      <w:proofErr w:type="gramStart"/>
      <w:r>
        <w:t>reset</w:t>
      </w:r>
      <w:proofErr w:type="gramEnd"/>
      <w:r>
        <w:t xml:space="preserve"> Command</w:t>
      </w:r>
      <w:bookmarkEnd w:id="23"/>
    </w:p>
    <w:p w14:paraId="3C66DE0B" w14:textId="77777777" w:rsidR="00195B13" w:rsidRDefault="00195B13" w:rsidP="00195B13">
      <w:pPr>
        <w:rPr>
          <w:rFonts w:cs="Arial"/>
          <w:b/>
        </w:rPr>
      </w:pPr>
    </w:p>
    <w:p w14:paraId="5161181F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reset one or more axes</w:t>
      </w:r>
      <w:r w:rsidRPr="00140CAB">
        <w:rPr>
          <w:rFonts w:cs="Arial"/>
        </w:rPr>
        <w:t xml:space="preserve"> to its home position</w:t>
      </w:r>
    </w:p>
    <w:p w14:paraId="14E74C15" w14:textId="77777777" w:rsidR="00195B13" w:rsidRDefault="00195B13" w:rsidP="00195B13">
      <w:pPr>
        <w:rPr>
          <w:rFonts w:cs="Arial"/>
          <w:b/>
        </w:rPr>
      </w:pPr>
    </w:p>
    <w:p w14:paraId="085E8DE9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2E76D3AD" w14:textId="77777777" w:rsidR="00195B13" w:rsidRDefault="00195B13" w:rsidP="00195B13">
      <w:pPr>
        <w:rPr>
          <w:rFonts w:cs="Arial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1D97B32C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1FA357E3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586F503E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41663DE1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0A60B509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3B0DDB02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50E96E55" w14:textId="77777777" w:rsidTr="00103CEE">
        <w:tc>
          <w:tcPr>
            <w:tcW w:w="1573" w:type="dxa"/>
          </w:tcPr>
          <w:p w14:paraId="5FC1517C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resetX</w:t>
            </w:r>
            <w:proofErr w:type="spellEnd"/>
            <w:proofErr w:type="gramEnd"/>
          </w:p>
        </w:tc>
        <w:tc>
          <w:tcPr>
            <w:tcW w:w="1577" w:type="dxa"/>
          </w:tcPr>
          <w:p w14:paraId="165FEC39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78F608F1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11C1F546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58EB2B4F" w14:textId="77777777" w:rsidR="00195B13" w:rsidRPr="00F65230" w:rsidRDefault="00195B13" w:rsidP="00195B13">
            <w:pPr>
              <w:pStyle w:val="TableCell"/>
            </w:pPr>
            <w:r>
              <w:t>True if x axis will be reset</w:t>
            </w:r>
          </w:p>
        </w:tc>
      </w:tr>
      <w:tr w:rsidR="00195B13" w:rsidRPr="00F65230" w14:paraId="083E8336" w14:textId="77777777" w:rsidTr="00103CEE">
        <w:tc>
          <w:tcPr>
            <w:tcW w:w="1573" w:type="dxa"/>
          </w:tcPr>
          <w:p w14:paraId="263A9DA7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resetY</w:t>
            </w:r>
            <w:proofErr w:type="spellEnd"/>
            <w:proofErr w:type="gramEnd"/>
          </w:p>
        </w:tc>
        <w:tc>
          <w:tcPr>
            <w:tcW w:w="1577" w:type="dxa"/>
          </w:tcPr>
          <w:p w14:paraId="31BEE34A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3225CA3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58488905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71BD5A4F" w14:textId="77777777" w:rsidR="00195B13" w:rsidRPr="00F65230" w:rsidRDefault="00195B13" w:rsidP="00195B13">
            <w:pPr>
              <w:pStyle w:val="TableCell"/>
            </w:pPr>
            <w:r>
              <w:t>True if y axis will be reset</w:t>
            </w:r>
          </w:p>
        </w:tc>
      </w:tr>
      <w:tr w:rsidR="00195B13" w:rsidRPr="00F65230" w14:paraId="3B6A4DF9" w14:textId="77777777" w:rsidTr="00103CEE">
        <w:tc>
          <w:tcPr>
            <w:tcW w:w="1573" w:type="dxa"/>
          </w:tcPr>
          <w:p w14:paraId="613C617E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resetZ</w:t>
            </w:r>
            <w:proofErr w:type="spellEnd"/>
            <w:proofErr w:type="gramEnd"/>
          </w:p>
        </w:tc>
        <w:tc>
          <w:tcPr>
            <w:tcW w:w="1577" w:type="dxa"/>
          </w:tcPr>
          <w:p w14:paraId="6475056C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785DFA97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48636472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28115157" w14:textId="77777777" w:rsidR="00195B13" w:rsidRPr="00F65230" w:rsidRDefault="00195B13" w:rsidP="00195B13">
            <w:pPr>
              <w:pStyle w:val="TableCell"/>
            </w:pPr>
            <w:r>
              <w:t>True if z axis will be reset</w:t>
            </w:r>
          </w:p>
        </w:tc>
      </w:tr>
    </w:tbl>
    <w:p w14:paraId="783E1B5A" w14:textId="77777777" w:rsidR="00195B13" w:rsidRDefault="00195B13" w:rsidP="00195B13">
      <w:pPr>
        <w:rPr>
          <w:rFonts w:cs="Arial"/>
          <w:b/>
        </w:rPr>
      </w:pPr>
    </w:p>
    <w:p w14:paraId="01AC39FE" w14:textId="77777777" w:rsidR="00195B13" w:rsidRDefault="00195B13" w:rsidP="00195B13">
      <w:pPr>
        <w:rPr>
          <w:rFonts w:cs="Arial"/>
          <w:b/>
        </w:rPr>
      </w:pPr>
    </w:p>
    <w:p w14:paraId="47398723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05021699" w14:textId="77777777" w:rsidR="00195B13" w:rsidRDefault="00195B13" w:rsidP="00195B13"/>
    <w:p w14:paraId="3C299DA2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24" w:name="_Toc351213195"/>
      <w:proofErr w:type="gramStart"/>
      <w:r>
        <w:t>offset</w:t>
      </w:r>
      <w:proofErr w:type="gramEnd"/>
      <w:r>
        <w:t xml:space="preserve"> Command</w:t>
      </w:r>
      <w:bookmarkEnd w:id="24"/>
      <w:r>
        <w:t xml:space="preserve"> </w:t>
      </w:r>
    </w:p>
    <w:p w14:paraId="23913695" w14:textId="77777777" w:rsidR="00195B13" w:rsidRDefault="00195B13" w:rsidP="00195B13"/>
    <w:p w14:paraId="14E7A6BB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 xml:space="preserve">Moves one or more axes of the stage to a delta offset </w:t>
      </w:r>
      <w:r w:rsidRPr="00140CAB">
        <w:rPr>
          <w:rFonts w:cs="Arial"/>
        </w:rPr>
        <w:t>position from its current position</w:t>
      </w:r>
      <w:r>
        <w:rPr>
          <w:rFonts w:cs="Arial"/>
        </w:rPr>
        <w:t>.</w:t>
      </w:r>
    </w:p>
    <w:p w14:paraId="15F41B0B" w14:textId="77777777" w:rsidR="00195B13" w:rsidRDefault="00195B13" w:rsidP="00195B13">
      <w:pPr>
        <w:rPr>
          <w:rFonts w:cs="Arial"/>
          <w:b/>
        </w:rPr>
      </w:pPr>
    </w:p>
    <w:p w14:paraId="50BE36EF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2C4E42AC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5C58347D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51607DC6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7DC60518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30BE66B3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1376B9F8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4CC929DF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0E34D479" w14:textId="77777777" w:rsidTr="00103CEE">
        <w:tc>
          <w:tcPr>
            <w:tcW w:w="1573" w:type="dxa"/>
          </w:tcPr>
          <w:p w14:paraId="3EE28F81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14A81784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F9AD9A7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429CA612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0E9BE88B" w14:textId="77777777" w:rsidR="00195B13" w:rsidRPr="00F65230" w:rsidRDefault="00195B13" w:rsidP="00195B13">
            <w:pPr>
              <w:pStyle w:val="TableCell"/>
            </w:pPr>
            <w:r>
              <w:t>True if x axis will be offset</w:t>
            </w:r>
          </w:p>
        </w:tc>
      </w:tr>
      <w:tr w:rsidR="00195B13" w:rsidRPr="00F65230" w14:paraId="492FB0D4" w14:textId="77777777" w:rsidTr="00103CEE">
        <w:tc>
          <w:tcPr>
            <w:tcW w:w="1573" w:type="dxa"/>
          </w:tcPr>
          <w:p w14:paraId="1BC7CD5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offsetX</w:t>
            </w:r>
            <w:proofErr w:type="spellEnd"/>
            <w:proofErr w:type="gramEnd"/>
          </w:p>
        </w:tc>
        <w:tc>
          <w:tcPr>
            <w:tcW w:w="1577" w:type="dxa"/>
          </w:tcPr>
          <w:p w14:paraId="5B1E7DD1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3BCD9FA1" w14:textId="77777777" w:rsidR="00195B13" w:rsidRPr="00F65230" w:rsidRDefault="00195B13" w:rsidP="00195B13">
            <w:pPr>
              <w:pStyle w:val="TableCell"/>
            </w:pPr>
            <w:proofErr w:type="gramStart"/>
            <w:r>
              <w:t>rad</w:t>
            </w:r>
            <w:proofErr w:type="gramEnd"/>
            <w:r>
              <w:t xml:space="preserve"> </w:t>
            </w:r>
          </w:p>
        </w:tc>
        <w:tc>
          <w:tcPr>
            <w:tcW w:w="1585" w:type="dxa"/>
          </w:tcPr>
          <w:p w14:paraId="5A71C21F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593108E9" w14:textId="77777777" w:rsidR="00195B13" w:rsidRPr="00F65230" w:rsidRDefault="00195B13" w:rsidP="00195B13">
            <w:pPr>
              <w:pStyle w:val="TableCell"/>
            </w:pPr>
            <w:proofErr w:type="gramStart"/>
            <w:r>
              <w:t>x</w:t>
            </w:r>
            <w:proofErr w:type="gramEnd"/>
            <w:r>
              <w:t xml:space="preserve"> rad on sky</w:t>
            </w:r>
          </w:p>
        </w:tc>
      </w:tr>
      <w:tr w:rsidR="00195B13" w:rsidRPr="00F65230" w14:paraId="5CBF2950" w14:textId="77777777" w:rsidTr="00103CEE">
        <w:tc>
          <w:tcPr>
            <w:tcW w:w="1573" w:type="dxa"/>
          </w:tcPr>
          <w:p w14:paraId="459F9B38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171283E5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C5AA5C8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7C96CF55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409CDC60" w14:textId="77777777" w:rsidR="00195B13" w:rsidRPr="00F65230" w:rsidRDefault="00195B13" w:rsidP="00195B13">
            <w:pPr>
              <w:pStyle w:val="TableCell"/>
            </w:pPr>
            <w:r>
              <w:t>True if y axis will be offset</w:t>
            </w:r>
          </w:p>
        </w:tc>
      </w:tr>
      <w:tr w:rsidR="00195B13" w:rsidRPr="00F65230" w14:paraId="5F4BB35A" w14:textId="77777777" w:rsidTr="00103CEE">
        <w:tc>
          <w:tcPr>
            <w:tcW w:w="1573" w:type="dxa"/>
          </w:tcPr>
          <w:p w14:paraId="2CA0C51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offsetY</w:t>
            </w:r>
            <w:proofErr w:type="spellEnd"/>
            <w:proofErr w:type="gramEnd"/>
          </w:p>
        </w:tc>
        <w:tc>
          <w:tcPr>
            <w:tcW w:w="1577" w:type="dxa"/>
          </w:tcPr>
          <w:p w14:paraId="2EB6EEAF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3AEF80CC" w14:textId="77777777" w:rsidR="00195B13" w:rsidRPr="00F65230" w:rsidRDefault="00195B13" w:rsidP="00195B13">
            <w:pPr>
              <w:pStyle w:val="TableCell"/>
            </w:pPr>
            <w:proofErr w:type="gramStart"/>
            <w:r>
              <w:t>rad</w:t>
            </w:r>
            <w:proofErr w:type="gramEnd"/>
            <w:r>
              <w:t xml:space="preserve"> </w:t>
            </w:r>
          </w:p>
        </w:tc>
        <w:tc>
          <w:tcPr>
            <w:tcW w:w="1585" w:type="dxa"/>
          </w:tcPr>
          <w:p w14:paraId="112CE80E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02CF21AE" w14:textId="77777777" w:rsidR="00195B13" w:rsidRPr="00F65230" w:rsidRDefault="00195B13" w:rsidP="00195B13">
            <w:pPr>
              <w:pStyle w:val="TableCell"/>
            </w:pPr>
            <w:proofErr w:type="gramStart"/>
            <w:r>
              <w:t>y</w:t>
            </w:r>
            <w:proofErr w:type="gramEnd"/>
            <w:r>
              <w:t xml:space="preserve"> rad on sky</w:t>
            </w:r>
          </w:p>
        </w:tc>
      </w:tr>
      <w:tr w:rsidR="00195B13" w:rsidRPr="00F65230" w14:paraId="1D776973" w14:textId="77777777" w:rsidTr="00103CEE">
        <w:tc>
          <w:tcPr>
            <w:tcW w:w="1573" w:type="dxa"/>
          </w:tcPr>
          <w:p w14:paraId="762C64CD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commandZ</w:t>
            </w:r>
            <w:proofErr w:type="spellEnd"/>
            <w:proofErr w:type="gramEnd"/>
          </w:p>
        </w:tc>
        <w:tc>
          <w:tcPr>
            <w:tcW w:w="1577" w:type="dxa"/>
          </w:tcPr>
          <w:p w14:paraId="20240CE7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220FBA49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506A371E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15D1675F" w14:textId="77777777" w:rsidR="00195B13" w:rsidRPr="00F65230" w:rsidRDefault="00195B13" w:rsidP="00195B13">
            <w:pPr>
              <w:pStyle w:val="TableCell"/>
            </w:pPr>
            <w:r>
              <w:t>True if z axis will be offset</w:t>
            </w:r>
          </w:p>
        </w:tc>
      </w:tr>
      <w:tr w:rsidR="00195B13" w:rsidRPr="00F65230" w14:paraId="327E58C4" w14:textId="77777777" w:rsidTr="00103CEE">
        <w:tc>
          <w:tcPr>
            <w:tcW w:w="1573" w:type="dxa"/>
          </w:tcPr>
          <w:p w14:paraId="091534A0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offsetZ</w:t>
            </w:r>
            <w:proofErr w:type="spellEnd"/>
            <w:proofErr w:type="gramEnd"/>
          </w:p>
        </w:tc>
        <w:tc>
          <w:tcPr>
            <w:tcW w:w="1577" w:type="dxa"/>
          </w:tcPr>
          <w:p w14:paraId="0D909B6B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7FA721AC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49C3C077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75BB6E2B" w14:textId="77777777" w:rsidR="00195B13" w:rsidRPr="00F65230" w:rsidRDefault="00195B13" w:rsidP="00195B13">
            <w:pPr>
              <w:pStyle w:val="TableCell"/>
            </w:pPr>
            <w:proofErr w:type="gramStart"/>
            <w:r>
              <w:t>z</w:t>
            </w:r>
            <w:proofErr w:type="gramEnd"/>
            <w:r>
              <w:t xml:space="preserve"> in m of focus at APS focal plane (f/15 focus)</w:t>
            </w:r>
          </w:p>
        </w:tc>
      </w:tr>
    </w:tbl>
    <w:p w14:paraId="34201578" w14:textId="77777777" w:rsidR="00195B13" w:rsidRDefault="00195B13" w:rsidP="00195B13">
      <w:pPr>
        <w:rPr>
          <w:rFonts w:cs="Arial"/>
          <w:b/>
        </w:rPr>
      </w:pPr>
    </w:p>
    <w:p w14:paraId="4DE47442" w14:textId="6DDDD504" w:rsidR="00195B13" w:rsidRDefault="008D50AA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25" w:name="_Toc351213196"/>
      <w:proofErr w:type="gramStart"/>
      <w:r>
        <w:t>position</w:t>
      </w:r>
      <w:proofErr w:type="gramEnd"/>
      <w:r w:rsidR="00195B13">
        <w:t xml:space="preserve"> Command</w:t>
      </w:r>
      <w:bookmarkEnd w:id="25"/>
      <w:r w:rsidR="00195B13">
        <w:t xml:space="preserve"> </w:t>
      </w:r>
    </w:p>
    <w:p w14:paraId="504CF5BF" w14:textId="77777777" w:rsidR="00195B13" w:rsidRDefault="00195B13" w:rsidP="00195B13"/>
    <w:p w14:paraId="337C7E33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 xml:space="preserve">Moves one or more axes of the stage to a delta </w:t>
      </w:r>
      <w:r w:rsidRPr="00140CAB">
        <w:rPr>
          <w:rFonts w:cs="Arial"/>
        </w:rPr>
        <w:t xml:space="preserve">position from its </w:t>
      </w:r>
      <w:r>
        <w:rPr>
          <w:rFonts w:cs="Arial"/>
        </w:rPr>
        <w:t>reference point.</w:t>
      </w:r>
    </w:p>
    <w:p w14:paraId="4A022DE3" w14:textId="77777777" w:rsidR="00195B13" w:rsidRDefault="00195B13" w:rsidP="00195B13">
      <w:pPr>
        <w:rPr>
          <w:rFonts w:cs="Arial"/>
          <w:b/>
        </w:rPr>
      </w:pPr>
    </w:p>
    <w:p w14:paraId="50A7429E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3BB3897B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0044187A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71AE049A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3BF38EBE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09B7E02D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6E1FC6F5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54209013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0CB2544F" w14:textId="77777777" w:rsidTr="00103CEE">
        <w:tc>
          <w:tcPr>
            <w:tcW w:w="1573" w:type="dxa"/>
          </w:tcPr>
          <w:p w14:paraId="4F6B9F31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6EC6EE58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0B2A27F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4010DE25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6226FC85" w14:textId="77777777" w:rsidR="00195B13" w:rsidRPr="00F65230" w:rsidRDefault="00195B13" w:rsidP="00195B13">
            <w:pPr>
              <w:pStyle w:val="TableCell"/>
            </w:pPr>
            <w:r>
              <w:t>True if x axis will be moved</w:t>
            </w:r>
          </w:p>
        </w:tc>
      </w:tr>
      <w:tr w:rsidR="00195B13" w:rsidRPr="00F65230" w14:paraId="5C8F4076" w14:textId="77777777" w:rsidTr="00103CEE">
        <w:tc>
          <w:tcPr>
            <w:tcW w:w="1573" w:type="dxa"/>
          </w:tcPr>
          <w:p w14:paraId="305913F2" w14:textId="31F11CE1" w:rsidR="00195B13" w:rsidRPr="00F65230" w:rsidRDefault="00094C04" w:rsidP="00195B13">
            <w:pPr>
              <w:pStyle w:val="TableCell"/>
            </w:pPr>
            <w:r>
              <w:t>delta</w:t>
            </w:r>
            <w:bookmarkStart w:id="26" w:name="_GoBack"/>
            <w:bookmarkEnd w:id="26"/>
            <w:r w:rsidR="00195B13">
              <w:t>X</w:t>
            </w:r>
          </w:p>
        </w:tc>
        <w:tc>
          <w:tcPr>
            <w:tcW w:w="1577" w:type="dxa"/>
          </w:tcPr>
          <w:p w14:paraId="645EFC0F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2AF8C0CA" w14:textId="77777777" w:rsidR="00195B13" w:rsidRPr="00F65230" w:rsidRDefault="00195B13" w:rsidP="00195B13">
            <w:pPr>
              <w:pStyle w:val="TableCell"/>
            </w:pPr>
            <w:proofErr w:type="gramStart"/>
            <w:r>
              <w:t>rad</w:t>
            </w:r>
            <w:proofErr w:type="gramEnd"/>
            <w:r>
              <w:t xml:space="preserve"> </w:t>
            </w:r>
          </w:p>
        </w:tc>
        <w:tc>
          <w:tcPr>
            <w:tcW w:w="1585" w:type="dxa"/>
          </w:tcPr>
          <w:p w14:paraId="2408CA18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003DC3DA" w14:textId="77777777" w:rsidR="00195B13" w:rsidRPr="00F65230" w:rsidRDefault="00195B13" w:rsidP="00195B13">
            <w:pPr>
              <w:pStyle w:val="TableCell"/>
            </w:pPr>
            <w:proofErr w:type="gramStart"/>
            <w:r>
              <w:t>x</w:t>
            </w:r>
            <w:proofErr w:type="gramEnd"/>
            <w:r>
              <w:t xml:space="preserve"> rad on sky</w:t>
            </w:r>
          </w:p>
        </w:tc>
      </w:tr>
      <w:tr w:rsidR="00195B13" w:rsidRPr="00F65230" w14:paraId="3B60F356" w14:textId="77777777" w:rsidTr="00103CEE">
        <w:tc>
          <w:tcPr>
            <w:tcW w:w="1573" w:type="dxa"/>
          </w:tcPr>
          <w:p w14:paraId="7EA8C688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2BD54B90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0C0AC67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6AA2C421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014B2898" w14:textId="77777777" w:rsidR="00195B13" w:rsidRPr="00F65230" w:rsidRDefault="00195B13" w:rsidP="00195B13">
            <w:pPr>
              <w:pStyle w:val="TableCell"/>
            </w:pPr>
            <w:r>
              <w:t>True if y axis will be offset</w:t>
            </w:r>
          </w:p>
        </w:tc>
      </w:tr>
      <w:tr w:rsidR="00195B13" w:rsidRPr="00F65230" w14:paraId="6F79C36B" w14:textId="77777777" w:rsidTr="00103CEE">
        <w:tc>
          <w:tcPr>
            <w:tcW w:w="1573" w:type="dxa"/>
          </w:tcPr>
          <w:p w14:paraId="1163F2DA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deltaY</w:t>
            </w:r>
            <w:proofErr w:type="spellEnd"/>
            <w:proofErr w:type="gramEnd"/>
          </w:p>
        </w:tc>
        <w:tc>
          <w:tcPr>
            <w:tcW w:w="1577" w:type="dxa"/>
          </w:tcPr>
          <w:p w14:paraId="42685483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377EEBB9" w14:textId="77777777" w:rsidR="00195B13" w:rsidRPr="00F65230" w:rsidRDefault="00195B13" w:rsidP="00195B13">
            <w:pPr>
              <w:pStyle w:val="TableCell"/>
            </w:pPr>
            <w:proofErr w:type="gramStart"/>
            <w:r>
              <w:t>rad</w:t>
            </w:r>
            <w:proofErr w:type="gramEnd"/>
            <w:r>
              <w:t xml:space="preserve"> </w:t>
            </w:r>
          </w:p>
        </w:tc>
        <w:tc>
          <w:tcPr>
            <w:tcW w:w="1585" w:type="dxa"/>
          </w:tcPr>
          <w:p w14:paraId="1B25F2A6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19DA8700" w14:textId="77777777" w:rsidR="00195B13" w:rsidRPr="00F65230" w:rsidRDefault="00195B13" w:rsidP="00195B13">
            <w:pPr>
              <w:pStyle w:val="TableCell"/>
            </w:pPr>
            <w:proofErr w:type="gramStart"/>
            <w:r>
              <w:t>y</w:t>
            </w:r>
            <w:proofErr w:type="gramEnd"/>
            <w:r>
              <w:t xml:space="preserve"> rad on sky</w:t>
            </w:r>
          </w:p>
        </w:tc>
      </w:tr>
      <w:tr w:rsidR="00195B13" w:rsidRPr="00F65230" w14:paraId="62354C5A" w14:textId="77777777" w:rsidTr="00103CEE">
        <w:tc>
          <w:tcPr>
            <w:tcW w:w="1573" w:type="dxa"/>
          </w:tcPr>
          <w:p w14:paraId="2D4AD775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commandZ</w:t>
            </w:r>
            <w:proofErr w:type="spellEnd"/>
            <w:proofErr w:type="gramEnd"/>
          </w:p>
        </w:tc>
        <w:tc>
          <w:tcPr>
            <w:tcW w:w="1577" w:type="dxa"/>
          </w:tcPr>
          <w:p w14:paraId="2B387973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097F15E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50136CA7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143C23C7" w14:textId="77777777" w:rsidR="00195B13" w:rsidRPr="00F65230" w:rsidRDefault="00195B13" w:rsidP="00195B13">
            <w:pPr>
              <w:pStyle w:val="TableCell"/>
            </w:pPr>
            <w:r>
              <w:t>True if z axis will be offset</w:t>
            </w:r>
          </w:p>
        </w:tc>
      </w:tr>
      <w:tr w:rsidR="00195B13" w:rsidRPr="00F65230" w14:paraId="139B279D" w14:textId="77777777" w:rsidTr="00103CEE">
        <w:tc>
          <w:tcPr>
            <w:tcW w:w="1573" w:type="dxa"/>
          </w:tcPr>
          <w:p w14:paraId="31BF0857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deltaZ</w:t>
            </w:r>
            <w:proofErr w:type="spellEnd"/>
            <w:proofErr w:type="gramEnd"/>
          </w:p>
        </w:tc>
        <w:tc>
          <w:tcPr>
            <w:tcW w:w="1577" w:type="dxa"/>
          </w:tcPr>
          <w:p w14:paraId="08AFBDD0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59117D9F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0F0D2B49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07423FED" w14:textId="77777777" w:rsidR="00195B13" w:rsidRPr="00F65230" w:rsidRDefault="00195B13" w:rsidP="00195B13">
            <w:pPr>
              <w:pStyle w:val="TableCell"/>
            </w:pPr>
            <w:proofErr w:type="gramStart"/>
            <w:r>
              <w:t>z</w:t>
            </w:r>
            <w:proofErr w:type="gramEnd"/>
            <w:r>
              <w:t xml:space="preserve"> in m of focus at APS focal plane (f/15 focus)</w:t>
            </w:r>
          </w:p>
        </w:tc>
      </w:tr>
    </w:tbl>
    <w:p w14:paraId="424B7492" w14:textId="77777777" w:rsidR="00195B13" w:rsidRDefault="00195B13" w:rsidP="00195B13">
      <w:pPr>
        <w:rPr>
          <w:rFonts w:cs="Arial"/>
          <w:b/>
        </w:rPr>
      </w:pPr>
    </w:p>
    <w:p w14:paraId="63C3EA44" w14:textId="77777777" w:rsidR="00195B13" w:rsidRDefault="00195B13" w:rsidP="00195B13">
      <w:pPr>
        <w:rPr>
          <w:rFonts w:cs="Arial"/>
          <w:b/>
        </w:rPr>
      </w:pPr>
    </w:p>
    <w:p w14:paraId="6DFF1BC0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6ED887EA" w14:textId="77777777" w:rsidR="00195B13" w:rsidRDefault="00195B13" w:rsidP="00195B13"/>
    <w:p w14:paraId="03E2FCE5" w14:textId="648AFB32" w:rsidR="00195B13" w:rsidRDefault="008D50AA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27" w:name="_Toc351213197"/>
      <w:proofErr w:type="spellStart"/>
      <w:proofErr w:type="gramStart"/>
      <w:r>
        <w:t>position</w:t>
      </w:r>
      <w:r w:rsidR="00195B13">
        <w:t>Physical</w:t>
      </w:r>
      <w:proofErr w:type="spellEnd"/>
      <w:proofErr w:type="gramEnd"/>
      <w:r w:rsidR="00195B13">
        <w:t xml:space="preserve"> Command</w:t>
      </w:r>
      <w:bookmarkEnd w:id="27"/>
    </w:p>
    <w:p w14:paraId="360C8B6C" w14:textId="77777777" w:rsidR="00195B13" w:rsidRDefault="00195B13" w:rsidP="00195B13"/>
    <w:p w14:paraId="1A4D8AD9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Moves the stage to an absolute position in stage coordinates.</w:t>
      </w:r>
    </w:p>
    <w:p w14:paraId="2BD46DCA" w14:textId="77777777" w:rsidR="00195B13" w:rsidRDefault="00195B13" w:rsidP="00195B13">
      <w:pPr>
        <w:rPr>
          <w:rFonts w:cs="Arial"/>
          <w:b/>
        </w:rPr>
      </w:pPr>
    </w:p>
    <w:p w14:paraId="0F84B8C0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Input Arguments: </w:t>
      </w:r>
    </w:p>
    <w:p w14:paraId="71B05379" w14:textId="77777777" w:rsidR="00195B13" w:rsidRDefault="00195B13" w:rsidP="00195B13">
      <w:pPr>
        <w:rPr>
          <w:rFonts w:cs="Arial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3C276F53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147F2BDE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6DC28E21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5BD387D1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5D0E3245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04AB56A3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029199B2" w14:textId="77777777" w:rsidTr="00103CEE">
        <w:tc>
          <w:tcPr>
            <w:tcW w:w="1573" w:type="dxa"/>
          </w:tcPr>
          <w:p w14:paraId="4FE6A143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5DC56692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78FCEA11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19AC981F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0D54A02D" w14:textId="77777777" w:rsidR="00195B13" w:rsidRPr="00F65230" w:rsidRDefault="00195B13" w:rsidP="00195B13">
            <w:pPr>
              <w:pStyle w:val="TableCell"/>
            </w:pPr>
            <w:r>
              <w:t>True if x axis will be moved</w:t>
            </w:r>
          </w:p>
        </w:tc>
      </w:tr>
      <w:tr w:rsidR="00195B13" w:rsidRPr="00F65230" w14:paraId="092BB479" w14:textId="77777777" w:rsidTr="00103CEE">
        <w:tc>
          <w:tcPr>
            <w:tcW w:w="1573" w:type="dxa"/>
          </w:tcPr>
          <w:p w14:paraId="26C1EFB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moveX</w:t>
            </w:r>
            <w:proofErr w:type="spellEnd"/>
            <w:proofErr w:type="gramEnd"/>
          </w:p>
        </w:tc>
        <w:tc>
          <w:tcPr>
            <w:tcW w:w="1577" w:type="dxa"/>
          </w:tcPr>
          <w:p w14:paraId="79174110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0C27E905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72230F00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460356F4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0625D52D" w14:textId="77777777" w:rsidTr="00103CEE">
        <w:tc>
          <w:tcPr>
            <w:tcW w:w="1573" w:type="dxa"/>
          </w:tcPr>
          <w:p w14:paraId="6CB733A9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4B45D2F4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50BABE85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272BD307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574B7DCC" w14:textId="77777777" w:rsidR="00195B13" w:rsidRPr="00F65230" w:rsidRDefault="00195B13" w:rsidP="00195B13">
            <w:pPr>
              <w:pStyle w:val="TableCell"/>
            </w:pPr>
            <w:r>
              <w:t>True if y axis will be moved</w:t>
            </w:r>
          </w:p>
        </w:tc>
      </w:tr>
      <w:tr w:rsidR="00195B13" w:rsidRPr="00F65230" w14:paraId="3D7CDC9C" w14:textId="77777777" w:rsidTr="00103CEE">
        <w:tc>
          <w:tcPr>
            <w:tcW w:w="1573" w:type="dxa"/>
          </w:tcPr>
          <w:p w14:paraId="746FDF8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moveY</w:t>
            </w:r>
            <w:proofErr w:type="spellEnd"/>
            <w:proofErr w:type="gramEnd"/>
          </w:p>
        </w:tc>
        <w:tc>
          <w:tcPr>
            <w:tcW w:w="1577" w:type="dxa"/>
          </w:tcPr>
          <w:p w14:paraId="02E06458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75762CF4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51A77431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20216DC5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3AB07264" w14:textId="77777777" w:rsidTr="00103CEE">
        <w:tc>
          <w:tcPr>
            <w:tcW w:w="1573" w:type="dxa"/>
          </w:tcPr>
          <w:p w14:paraId="7A280F6E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commandZ</w:t>
            </w:r>
            <w:proofErr w:type="spellEnd"/>
            <w:proofErr w:type="gramEnd"/>
          </w:p>
        </w:tc>
        <w:tc>
          <w:tcPr>
            <w:tcW w:w="1577" w:type="dxa"/>
          </w:tcPr>
          <w:p w14:paraId="6DE4E917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1CF1A8F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013A9587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3F870AA7" w14:textId="77777777" w:rsidR="00195B13" w:rsidRPr="00F65230" w:rsidRDefault="00195B13" w:rsidP="00195B13">
            <w:pPr>
              <w:pStyle w:val="TableCell"/>
            </w:pPr>
            <w:r>
              <w:t>True if z axis will be moved</w:t>
            </w:r>
          </w:p>
        </w:tc>
      </w:tr>
      <w:tr w:rsidR="00195B13" w:rsidRPr="00F65230" w14:paraId="4A606446" w14:textId="77777777" w:rsidTr="00103CEE">
        <w:tc>
          <w:tcPr>
            <w:tcW w:w="1573" w:type="dxa"/>
          </w:tcPr>
          <w:p w14:paraId="1E21493C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moveZ</w:t>
            </w:r>
            <w:proofErr w:type="spellEnd"/>
            <w:proofErr w:type="gramEnd"/>
          </w:p>
        </w:tc>
        <w:tc>
          <w:tcPr>
            <w:tcW w:w="1577" w:type="dxa"/>
          </w:tcPr>
          <w:p w14:paraId="7E0353A4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60ACBA67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5D77FD20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5F368A31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</w:tbl>
    <w:p w14:paraId="6EF3AF89" w14:textId="77777777" w:rsidR="00195B13" w:rsidRDefault="00195B13" w:rsidP="00195B13">
      <w:pPr>
        <w:rPr>
          <w:rFonts w:cs="Arial"/>
          <w:b/>
        </w:rPr>
      </w:pPr>
    </w:p>
    <w:p w14:paraId="15A2205F" w14:textId="77777777" w:rsidR="00195B13" w:rsidRDefault="00195B13" w:rsidP="00195B13">
      <w:pPr>
        <w:rPr>
          <w:rFonts w:cs="Arial"/>
          <w:b/>
        </w:rPr>
      </w:pPr>
    </w:p>
    <w:p w14:paraId="07C08AE5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009D3761" w14:textId="77777777" w:rsidR="00195B13" w:rsidRPr="00166B77" w:rsidRDefault="00195B13" w:rsidP="00195B13"/>
    <w:p w14:paraId="2A6242F4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28" w:name="_Toc351213198"/>
      <w:proofErr w:type="spellStart"/>
      <w:proofErr w:type="gramStart"/>
      <w:r>
        <w:t>setReferencePoint</w:t>
      </w:r>
      <w:proofErr w:type="spellEnd"/>
      <w:proofErr w:type="gramEnd"/>
      <w:r>
        <w:t xml:space="preserve"> Command</w:t>
      </w:r>
      <w:bookmarkEnd w:id="28"/>
    </w:p>
    <w:p w14:paraId="16AF65C2" w14:textId="77777777" w:rsidR="00195B13" w:rsidRDefault="00195B13" w:rsidP="00195B13"/>
    <w:p w14:paraId="61DF7DA8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Sets the default “zero” point of all axes, used by “move” command.  This updates the configuration values that are loaded at startup.</w:t>
      </w:r>
    </w:p>
    <w:p w14:paraId="55E484BD" w14:textId="77777777" w:rsidR="00195B13" w:rsidRDefault="00195B13" w:rsidP="00195B13">
      <w:pPr>
        <w:rPr>
          <w:rFonts w:cs="Arial"/>
          <w:b/>
        </w:rPr>
      </w:pPr>
    </w:p>
    <w:p w14:paraId="3AC51BA1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36C1C894" w14:textId="77777777" w:rsidR="00195B13" w:rsidRDefault="00195B13" w:rsidP="00195B13"/>
    <w:p w14:paraId="4338AE7B" w14:textId="77777777" w:rsidR="00195B13" w:rsidRDefault="00195B13" w:rsidP="00195B13">
      <w:pPr>
        <w:rPr>
          <w:rFonts w:cs="Arial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06"/>
        <w:gridCol w:w="1577"/>
        <w:gridCol w:w="990"/>
        <w:gridCol w:w="1585"/>
        <w:gridCol w:w="2465"/>
      </w:tblGrid>
      <w:tr w:rsidR="00195B13" w:rsidRPr="00F65230" w14:paraId="5AF27C78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708A80EB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0C80A837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3EC20EBC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35BC2A73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0EB543B0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11D6DBB7" w14:textId="77777777" w:rsidTr="00103CEE">
        <w:tc>
          <w:tcPr>
            <w:tcW w:w="1573" w:type="dxa"/>
          </w:tcPr>
          <w:p w14:paraId="239DF704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setX</w:t>
            </w:r>
            <w:proofErr w:type="spellEnd"/>
            <w:proofErr w:type="gramEnd"/>
          </w:p>
        </w:tc>
        <w:tc>
          <w:tcPr>
            <w:tcW w:w="1577" w:type="dxa"/>
          </w:tcPr>
          <w:p w14:paraId="7E1A0BB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4841A089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18B8953E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7C422D75" w14:textId="77777777" w:rsidR="00195B13" w:rsidRPr="00F65230" w:rsidRDefault="00195B13" w:rsidP="00195B13">
            <w:pPr>
              <w:pStyle w:val="TableCell"/>
            </w:pPr>
            <w:r>
              <w:t>True if x axis reference point will be set</w:t>
            </w:r>
          </w:p>
        </w:tc>
      </w:tr>
      <w:tr w:rsidR="00195B13" w:rsidRPr="00F65230" w14:paraId="470743A3" w14:textId="77777777" w:rsidTr="00103CEE">
        <w:tc>
          <w:tcPr>
            <w:tcW w:w="1573" w:type="dxa"/>
          </w:tcPr>
          <w:p w14:paraId="7AB7B8D8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referencePointX</w:t>
            </w:r>
            <w:proofErr w:type="spellEnd"/>
            <w:proofErr w:type="gramEnd"/>
          </w:p>
        </w:tc>
        <w:tc>
          <w:tcPr>
            <w:tcW w:w="1577" w:type="dxa"/>
          </w:tcPr>
          <w:p w14:paraId="753B2D9A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7A5165F4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1FC128F8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504D7827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34D11550" w14:textId="77777777" w:rsidTr="00103CEE">
        <w:tc>
          <w:tcPr>
            <w:tcW w:w="1573" w:type="dxa"/>
          </w:tcPr>
          <w:p w14:paraId="7CBAAB63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setY</w:t>
            </w:r>
            <w:proofErr w:type="spellEnd"/>
            <w:proofErr w:type="gramEnd"/>
          </w:p>
        </w:tc>
        <w:tc>
          <w:tcPr>
            <w:tcW w:w="1577" w:type="dxa"/>
          </w:tcPr>
          <w:p w14:paraId="204DF9BD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A729C67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49E705F7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3EDCB9CF" w14:textId="77777777" w:rsidR="00195B13" w:rsidRPr="00F65230" w:rsidRDefault="00195B13" w:rsidP="00195B13">
            <w:pPr>
              <w:pStyle w:val="TableCell"/>
            </w:pPr>
            <w:r>
              <w:t>True if y axis reference point will be set</w:t>
            </w:r>
          </w:p>
        </w:tc>
      </w:tr>
      <w:tr w:rsidR="00195B13" w:rsidRPr="00F65230" w14:paraId="4218DFD9" w14:textId="77777777" w:rsidTr="00103CEE">
        <w:tc>
          <w:tcPr>
            <w:tcW w:w="1573" w:type="dxa"/>
          </w:tcPr>
          <w:p w14:paraId="542B731B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referencePointY</w:t>
            </w:r>
            <w:proofErr w:type="spellEnd"/>
            <w:proofErr w:type="gramEnd"/>
          </w:p>
        </w:tc>
        <w:tc>
          <w:tcPr>
            <w:tcW w:w="1577" w:type="dxa"/>
          </w:tcPr>
          <w:p w14:paraId="21EBB2DE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6A39C33D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4503FE23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45394BAC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5D64886E" w14:textId="77777777" w:rsidTr="00103CEE">
        <w:tc>
          <w:tcPr>
            <w:tcW w:w="1573" w:type="dxa"/>
          </w:tcPr>
          <w:p w14:paraId="4F5063EB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setZ</w:t>
            </w:r>
            <w:proofErr w:type="spellEnd"/>
            <w:proofErr w:type="gramEnd"/>
          </w:p>
        </w:tc>
        <w:tc>
          <w:tcPr>
            <w:tcW w:w="1577" w:type="dxa"/>
          </w:tcPr>
          <w:p w14:paraId="5A161146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1BA1A1A5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22C2EA0B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2A997D31" w14:textId="77777777" w:rsidR="00195B13" w:rsidRPr="00F65230" w:rsidRDefault="00195B13" w:rsidP="00195B13">
            <w:pPr>
              <w:pStyle w:val="TableCell"/>
            </w:pPr>
            <w:r>
              <w:t>True if z axis reference point will be set</w:t>
            </w:r>
          </w:p>
        </w:tc>
      </w:tr>
      <w:tr w:rsidR="00195B13" w:rsidRPr="00F65230" w14:paraId="41659D22" w14:textId="77777777" w:rsidTr="00103CEE">
        <w:tc>
          <w:tcPr>
            <w:tcW w:w="1573" w:type="dxa"/>
          </w:tcPr>
          <w:p w14:paraId="74D2D6AC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referencePointZ</w:t>
            </w:r>
            <w:proofErr w:type="spellEnd"/>
            <w:proofErr w:type="gramEnd"/>
          </w:p>
        </w:tc>
        <w:tc>
          <w:tcPr>
            <w:tcW w:w="1577" w:type="dxa"/>
          </w:tcPr>
          <w:p w14:paraId="57828835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45B03FAE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1587DBAB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1802E05A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</w:tbl>
    <w:p w14:paraId="724A0348" w14:textId="77777777" w:rsidR="00195B13" w:rsidRDefault="00195B13" w:rsidP="00195B13">
      <w:pPr>
        <w:rPr>
          <w:rFonts w:cs="Arial"/>
          <w:b/>
        </w:rPr>
      </w:pPr>
    </w:p>
    <w:p w14:paraId="1C6CCA82" w14:textId="77777777" w:rsidR="00195B13" w:rsidRDefault="00195B13" w:rsidP="00195B13">
      <w:pPr>
        <w:rPr>
          <w:rFonts w:cs="Arial"/>
          <w:b/>
        </w:rPr>
      </w:pPr>
    </w:p>
    <w:p w14:paraId="14A19FB1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17780133" w14:textId="77777777" w:rsidR="00195B13" w:rsidRPr="008313EC" w:rsidRDefault="00195B13" w:rsidP="00195B13">
      <w:pPr>
        <w:rPr>
          <w:color w:val="FF0000"/>
        </w:rPr>
      </w:pPr>
    </w:p>
    <w:p w14:paraId="71D2C855" w14:textId="77777777" w:rsidR="00195B13" w:rsidRDefault="00195B13" w:rsidP="00195B13">
      <w:pPr>
        <w:pStyle w:val="Heading2"/>
        <w:numPr>
          <w:ilvl w:val="1"/>
          <w:numId w:val="21"/>
        </w:numPr>
        <w:spacing w:before="200" w:after="0"/>
        <w:ind w:left="0" w:firstLine="0"/>
      </w:pPr>
      <w:bookmarkStart w:id="29" w:name="_Toc351213199"/>
      <w:r>
        <w:t>Events</w:t>
      </w:r>
      <w:bookmarkEnd w:id="29"/>
    </w:p>
    <w:p w14:paraId="3E5C57AB" w14:textId="77777777" w:rsidR="00195B13" w:rsidRDefault="00195B13" w:rsidP="00195B13"/>
    <w:p w14:paraId="779C1F72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30" w:name="_Toc351213200"/>
      <w:proofErr w:type="spellStart"/>
      <w:r>
        <w:t>StimulusSourcePosition</w:t>
      </w:r>
      <w:proofErr w:type="spellEnd"/>
      <w:r>
        <w:t xml:space="preserve"> Event</w:t>
      </w:r>
      <w:bookmarkEnd w:id="30"/>
    </w:p>
    <w:p w14:paraId="3B6F60EF" w14:textId="77777777" w:rsidR="00195B13" w:rsidRDefault="00195B13" w:rsidP="00195B13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0"/>
        <w:gridCol w:w="1210"/>
        <w:gridCol w:w="1146"/>
        <w:gridCol w:w="1370"/>
        <w:gridCol w:w="2794"/>
      </w:tblGrid>
      <w:tr w:rsidR="00195B13" w:rsidRPr="00E04889" w14:paraId="397300FA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0" w:type="pct"/>
            <w:gridSpan w:val="3"/>
            <w:shd w:val="clear" w:color="auto" w:fill="000000" w:themeFill="text1"/>
          </w:tcPr>
          <w:p w14:paraId="3AE688DE" w14:textId="77777777" w:rsidR="00195B13" w:rsidRPr="00F049CF" w:rsidRDefault="00195B13" w:rsidP="00103CEE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aps.ics.stimulusSourcePosition</w:t>
            </w:r>
            <w:proofErr w:type="spellEnd"/>
          </w:p>
        </w:tc>
        <w:tc>
          <w:tcPr>
            <w:tcW w:w="2410" w:type="pct"/>
            <w:gridSpan w:val="2"/>
            <w:shd w:val="clear" w:color="auto" w:fill="000000" w:themeFill="text1"/>
          </w:tcPr>
          <w:p w14:paraId="391D7089" w14:textId="77777777" w:rsidR="00195B13" w:rsidRPr="00F049CF" w:rsidRDefault="00195B13" w:rsidP="00103CEE">
            <w:pPr>
              <w:pStyle w:val="TableCell"/>
            </w:pPr>
            <w:r>
              <w:t>Rate: 1 Hz</w:t>
            </w:r>
          </w:p>
        </w:tc>
      </w:tr>
      <w:tr w:rsidR="00195B13" w:rsidRPr="008F328D" w14:paraId="5CF8B1F8" w14:textId="77777777" w:rsidTr="00103CEE">
        <w:tc>
          <w:tcPr>
            <w:tcW w:w="1227" w:type="pct"/>
          </w:tcPr>
          <w:p w14:paraId="0BF93C0F" w14:textId="77777777" w:rsidR="00195B13" w:rsidRPr="00F049CF" w:rsidRDefault="00195B13" w:rsidP="00103CEE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00" w:type="pct"/>
          </w:tcPr>
          <w:p w14:paraId="7381B8A1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663" w:type="pct"/>
          </w:tcPr>
          <w:p w14:paraId="5294E6A2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793" w:type="pct"/>
          </w:tcPr>
          <w:p w14:paraId="3560AF4A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7" w:type="pct"/>
          </w:tcPr>
          <w:p w14:paraId="59318CF0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195B13" w14:paraId="00AE2821" w14:textId="77777777" w:rsidTr="00103CEE">
        <w:tc>
          <w:tcPr>
            <w:tcW w:w="1227" w:type="pct"/>
          </w:tcPr>
          <w:p w14:paraId="4BD06EAE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offsetsFromReference</w:t>
            </w:r>
            <w:proofErr w:type="spellEnd"/>
            <w:proofErr w:type="gramEnd"/>
          </w:p>
        </w:tc>
        <w:tc>
          <w:tcPr>
            <w:tcW w:w="700" w:type="pct"/>
          </w:tcPr>
          <w:p w14:paraId="1632DF28" w14:textId="77777777" w:rsidR="00195B13" w:rsidRPr="00F049CF" w:rsidRDefault="00195B13" w:rsidP="00103CEE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</w:tcPr>
          <w:p w14:paraId="38A7C21F" w14:textId="77777777" w:rsidR="00195B13" w:rsidRPr="00F049CF" w:rsidRDefault="00195B13" w:rsidP="00103CEE">
            <w:pPr>
              <w:pStyle w:val="TableCell"/>
            </w:pPr>
            <w:proofErr w:type="gramStart"/>
            <w:r>
              <w:t>rad</w:t>
            </w:r>
            <w:proofErr w:type="gramEnd"/>
            <w:r>
              <w:t>, rad, m</w:t>
            </w:r>
          </w:p>
        </w:tc>
        <w:tc>
          <w:tcPr>
            <w:tcW w:w="793" w:type="pct"/>
          </w:tcPr>
          <w:p w14:paraId="16CEE8C5" w14:textId="77777777" w:rsidR="00195B13" w:rsidRPr="00F049CF" w:rsidRDefault="00195B13" w:rsidP="00103CEE">
            <w:pPr>
              <w:pStyle w:val="TableCell"/>
            </w:pPr>
            <w:r>
              <w:t>TBD</w:t>
            </w:r>
          </w:p>
        </w:tc>
        <w:tc>
          <w:tcPr>
            <w:tcW w:w="1617" w:type="pct"/>
          </w:tcPr>
          <w:p w14:paraId="1AC48850" w14:textId="77777777" w:rsidR="00195B13" w:rsidRPr="00F049CF" w:rsidRDefault="00195B13" w:rsidP="00103CEE">
            <w:pPr>
              <w:pStyle w:val="TableCell"/>
            </w:pPr>
            <w:r>
              <w:rPr>
                <w:rFonts w:cs="Arial"/>
              </w:rPr>
              <w:t>X</w:t>
            </w:r>
            <w:proofErr w:type="gramStart"/>
            <w:r>
              <w:rPr>
                <w:rFonts w:cs="Arial"/>
              </w:rPr>
              <w:t>,Y</w:t>
            </w:r>
            <w:proofErr w:type="gramEnd"/>
            <w:r>
              <w:rPr>
                <w:rFonts w:cs="Arial"/>
              </w:rPr>
              <w:t xml:space="preserve"> rad on sky, Z in m of focus at APS focal plane (f/15 focus)</w:t>
            </w:r>
          </w:p>
        </w:tc>
      </w:tr>
    </w:tbl>
    <w:p w14:paraId="34461CE8" w14:textId="77777777" w:rsidR="00195B13" w:rsidRPr="00C42985" w:rsidRDefault="00195B13" w:rsidP="00195B13"/>
    <w:p w14:paraId="00CFBC7D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31" w:name="_Toc351213201"/>
      <w:proofErr w:type="spellStart"/>
      <w:r>
        <w:t>StimulusSourcePosition</w:t>
      </w:r>
      <w:proofErr w:type="spellEnd"/>
      <w:r>
        <w:t xml:space="preserve"> Event – Debug Mode</w:t>
      </w:r>
      <w:bookmarkEnd w:id="31"/>
    </w:p>
    <w:p w14:paraId="3C7EBBF9" w14:textId="77777777" w:rsidR="00195B13" w:rsidRPr="00707CF0" w:rsidRDefault="00195B13" w:rsidP="00195B13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0"/>
        <w:gridCol w:w="1210"/>
        <w:gridCol w:w="1146"/>
        <w:gridCol w:w="1370"/>
        <w:gridCol w:w="2794"/>
      </w:tblGrid>
      <w:tr w:rsidR="00195B13" w:rsidRPr="00E04889" w14:paraId="254D0120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0" w:type="pct"/>
            <w:gridSpan w:val="3"/>
            <w:shd w:val="clear" w:color="auto" w:fill="000000" w:themeFill="text1"/>
          </w:tcPr>
          <w:p w14:paraId="64FE1643" w14:textId="77777777" w:rsidR="00195B13" w:rsidRPr="00F049CF" w:rsidRDefault="00195B13" w:rsidP="00103CEE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aps.ics.stimulusSourcePosition</w:t>
            </w:r>
            <w:proofErr w:type="spellEnd"/>
          </w:p>
        </w:tc>
        <w:tc>
          <w:tcPr>
            <w:tcW w:w="2410" w:type="pct"/>
            <w:gridSpan w:val="2"/>
            <w:shd w:val="clear" w:color="auto" w:fill="000000" w:themeFill="text1"/>
          </w:tcPr>
          <w:p w14:paraId="02A8EB06" w14:textId="77777777" w:rsidR="00195B13" w:rsidRPr="00F049CF" w:rsidRDefault="00195B13" w:rsidP="00103CEE">
            <w:pPr>
              <w:pStyle w:val="TableCell"/>
            </w:pPr>
            <w:r>
              <w:t>Rate: TBD Hz</w:t>
            </w:r>
          </w:p>
        </w:tc>
      </w:tr>
      <w:tr w:rsidR="00195B13" w:rsidRPr="008F328D" w14:paraId="30B5C842" w14:textId="77777777" w:rsidTr="00103CEE">
        <w:tc>
          <w:tcPr>
            <w:tcW w:w="1227" w:type="pct"/>
          </w:tcPr>
          <w:p w14:paraId="1630E818" w14:textId="77777777" w:rsidR="00195B13" w:rsidRPr="00F049CF" w:rsidRDefault="00195B13" w:rsidP="00103CEE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00" w:type="pct"/>
          </w:tcPr>
          <w:p w14:paraId="6D44A56D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663" w:type="pct"/>
          </w:tcPr>
          <w:p w14:paraId="7D8B3616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793" w:type="pct"/>
          </w:tcPr>
          <w:p w14:paraId="60A6F4FC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7" w:type="pct"/>
          </w:tcPr>
          <w:p w14:paraId="00113F4B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195B13" w14:paraId="29F0B4BB" w14:textId="77777777" w:rsidTr="00103CEE">
        <w:tc>
          <w:tcPr>
            <w:tcW w:w="1227" w:type="pct"/>
          </w:tcPr>
          <w:p w14:paraId="48D065AB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offsetsFromReference</w:t>
            </w:r>
            <w:proofErr w:type="spellEnd"/>
            <w:proofErr w:type="gramEnd"/>
          </w:p>
        </w:tc>
        <w:tc>
          <w:tcPr>
            <w:tcW w:w="700" w:type="pct"/>
          </w:tcPr>
          <w:p w14:paraId="7DD9227D" w14:textId="77777777" w:rsidR="00195B13" w:rsidRPr="00F049CF" w:rsidRDefault="00195B13" w:rsidP="00103CEE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</w:tcPr>
          <w:p w14:paraId="0E0D1FA8" w14:textId="77777777" w:rsidR="00195B13" w:rsidRPr="00F049CF" w:rsidRDefault="00195B13" w:rsidP="00103CEE">
            <w:pPr>
              <w:pStyle w:val="TableCell"/>
            </w:pPr>
            <w:proofErr w:type="gramStart"/>
            <w:r>
              <w:t>rad</w:t>
            </w:r>
            <w:proofErr w:type="gramEnd"/>
            <w:r>
              <w:t>, rad, m</w:t>
            </w:r>
          </w:p>
        </w:tc>
        <w:tc>
          <w:tcPr>
            <w:tcW w:w="793" w:type="pct"/>
          </w:tcPr>
          <w:p w14:paraId="28842874" w14:textId="77777777" w:rsidR="00195B13" w:rsidRPr="00F049CF" w:rsidRDefault="00195B13" w:rsidP="00103CEE">
            <w:pPr>
              <w:pStyle w:val="TableCell"/>
            </w:pPr>
            <w:r>
              <w:t>TBD</w:t>
            </w:r>
          </w:p>
        </w:tc>
        <w:tc>
          <w:tcPr>
            <w:tcW w:w="1617" w:type="pct"/>
          </w:tcPr>
          <w:p w14:paraId="7110BB5C" w14:textId="77777777" w:rsidR="00195B13" w:rsidRPr="00F049CF" w:rsidRDefault="00195B13" w:rsidP="00103CEE">
            <w:pPr>
              <w:pStyle w:val="TableCell"/>
            </w:pPr>
            <w:r>
              <w:rPr>
                <w:rFonts w:cs="Arial"/>
              </w:rPr>
              <w:t>X</w:t>
            </w:r>
            <w:proofErr w:type="gramStart"/>
            <w:r>
              <w:rPr>
                <w:rFonts w:cs="Arial"/>
              </w:rPr>
              <w:t>,Y</w:t>
            </w:r>
            <w:proofErr w:type="gramEnd"/>
            <w:r>
              <w:rPr>
                <w:rFonts w:cs="Arial"/>
              </w:rPr>
              <w:t xml:space="preserve"> rad on sky, Z in m of focus at APS focal plane (f/15 focus)</w:t>
            </w:r>
          </w:p>
        </w:tc>
      </w:tr>
      <w:tr w:rsidR="00195B13" w14:paraId="7BECB4A2" w14:textId="77777777" w:rsidTr="00103CEE">
        <w:tc>
          <w:tcPr>
            <w:tcW w:w="1227" w:type="pct"/>
          </w:tcPr>
          <w:p w14:paraId="12522A9A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stagePositions</w:t>
            </w:r>
            <w:proofErr w:type="spellEnd"/>
            <w:proofErr w:type="gramEnd"/>
          </w:p>
        </w:tc>
        <w:tc>
          <w:tcPr>
            <w:tcW w:w="700" w:type="pct"/>
          </w:tcPr>
          <w:p w14:paraId="7539000D" w14:textId="77777777" w:rsidR="00195B13" w:rsidRPr="00F049CF" w:rsidRDefault="00195B13" w:rsidP="00103CEE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</w:tcPr>
          <w:p w14:paraId="26C3F613" w14:textId="77777777" w:rsidR="00195B13" w:rsidRPr="00F049CF" w:rsidRDefault="00195B13" w:rsidP="00103CEE">
            <w:pPr>
              <w:pStyle w:val="TableCell"/>
            </w:pPr>
            <w:proofErr w:type="gramStart"/>
            <w:r>
              <w:t>m</w:t>
            </w:r>
            <w:proofErr w:type="gramEnd"/>
            <w:r>
              <w:t>, m, m</w:t>
            </w:r>
          </w:p>
        </w:tc>
        <w:tc>
          <w:tcPr>
            <w:tcW w:w="793" w:type="pct"/>
          </w:tcPr>
          <w:p w14:paraId="46C3FA6A" w14:textId="77777777" w:rsidR="00195B13" w:rsidRPr="00F049CF" w:rsidRDefault="00195B13" w:rsidP="00103CEE">
            <w:pPr>
              <w:pStyle w:val="TableCell"/>
            </w:pPr>
            <w:r>
              <w:t>TBD</w:t>
            </w:r>
          </w:p>
        </w:tc>
        <w:tc>
          <w:tcPr>
            <w:tcW w:w="1617" w:type="pct"/>
          </w:tcPr>
          <w:p w14:paraId="676A813B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rPr>
                <w:rFonts w:cs="Arial"/>
              </w:rPr>
              <w:t>x</w:t>
            </w:r>
            <w:proofErr w:type="gramEnd"/>
            <w:r>
              <w:rPr>
                <w:rFonts w:cs="Arial"/>
              </w:rPr>
              <w:t>,y,z</w:t>
            </w:r>
            <w:proofErr w:type="spellEnd"/>
            <w:r>
              <w:rPr>
                <w:rFonts w:cs="Arial"/>
              </w:rPr>
              <w:t xml:space="preserve"> position in stage coordinates</w:t>
            </w:r>
          </w:p>
        </w:tc>
      </w:tr>
    </w:tbl>
    <w:p w14:paraId="42DAA2E3" w14:textId="77777777" w:rsidR="00195B13" w:rsidRPr="00C42985" w:rsidRDefault="00195B13" w:rsidP="00195B13"/>
    <w:p w14:paraId="58A7B801" w14:textId="77777777" w:rsidR="00195B13" w:rsidRDefault="00195B13" w:rsidP="00195B13"/>
    <w:p w14:paraId="354ADA87" w14:textId="77777777" w:rsidR="00195B13" w:rsidRDefault="00195B13" w:rsidP="00195B1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3AE308E" w14:textId="5964822B" w:rsidR="00195B13" w:rsidRDefault="00195B13" w:rsidP="00195B13">
      <w:pPr>
        <w:pStyle w:val="Heading1"/>
        <w:keepLines/>
        <w:pageBreakBefore w:val="0"/>
        <w:numPr>
          <w:ilvl w:val="0"/>
          <w:numId w:val="21"/>
        </w:numPr>
        <w:spacing w:before="480"/>
        <w:ind w:left="0" w:firstLine="0"/>
      </w:pPr>
      <w:bookmarkStart w:id="32" w:name="_Toc351213202"/>
      <w:r>
        <w:t>Stimulus Pupil Stage</w:t>
      </w:r>
      <w:r w:rsidR="00D222A8">
        <w:t xml:space="preserve"> API</w:t>
      </w:r>
      <w:bookmarkEnd w:id="32"/>
    </w:p>
    <w:p w14:paraId="1C898451" w14:textId="77777777" w:rsidR="00195B13" w:rsidRDefault="00195B13" w:rsidP="00195B13">
      <w:pPr>
        <w:pStyle w:val="Heading2"/>
        <w:numPr>
          <w:ilvl w:val="1"/>
          <w:numId w:val="21"/>
        </w:numPr>
        <w:spacing w:before="200" w:after="0"/>
        <w:ind w:left="0" w:firstLine="0"/>
      </w:pPr>
      <w:bookmarkStart w:id="33" w:name="_Toc351213203"/>
      <w:r>
        <w:t>Commands</w:t>
      </w:r>
      <w:bookmarkEnd w:id="33"/>
    </w:p>
    <w:p w14:paraId="62A5CAE6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34" w:name="_Toc351213204"/>
      <w:proofErr w:type="gramStart"/>
      <w:r>
        <w:t>reset</w:t>
      </w:r>
      <w:proofErr w:type="gramEnd"/>
      <w:r>
        <w:t xml:space="preserve"> Command</w:t>
      </w:r>
      <w:bookmarkEnd w:id="34"/>
    </w:p>
    <w:p w14:paraId="0D65D198" w14:textId="77777777" w:rsidR="00195B13" w:rsidRDefault="00195B13" w:rsidP="00195B13">
      <w:pPr>
        <w:rPr>
          <w:rFonts w:cs="Arial"/>
          <w:b/>
        </w:rPr>
      </w:pPr>
    </w:p>
    <w:p w14:paraId="1626673F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 w:rsidRPr="00140CAB">
        <w:rPr>
          <w:rFonts w:cs="Arial"/>
        </w:rPr>
        <w:t xml:space="preserve">reset </w:t>
      </w:r>
      <w:r>
        <w:rPr>
          <w:rFonts w:cs="Arial"/>
        </w:rPr>
        <w:t>one or more axes</w:t>
      </w:r>
      <w:r w:rsidRPr="00140CAB">
        <w:rPr>
          <w:rFonts w:cs="Arial"/>
        </w:rPr>
        <w:t xml:space="preserve"> to its home position</w:t>
      </w:r>
    </w:p>
    <w:p w14:paraId="5A53AA1C" w14:textId="77777777" w:rsidR="00195B13" w:rsidRDefault="00195B13" w:rsidP="00195B13">
      <w:pPr>
        <w:rPr>
          <w:rFonts w:cs="Arial"/>
          <w:b/>
        </w:rPr>
      </w:pPr>
    </w:p>
    <w:p w14:paraId="56B1E649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01DC70DD" w14:textId="77777777" w:rsidR="00195B13" w:rsidRDefault="00195B13" w:rsidP="00195B13">
      <w:pPr>
        <w:rPr>
          <w:rFonts w:cs="Arial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456BE558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00E288CF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0DA71B5C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5ED15EB2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212ACE47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02385044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6E7EE86F" w14:textId="77777777" w:rsidTr="00103CEE">
        <w:tc>
          <w:tcPr>
            <w:tcW w:w="1573" w:type="dxa"/>
          </w:tcPr>
          <w:p w14:paraId="574A33FE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resetX</w:t>
            </w:r>
            <w:proofErr w:type="spellEnd"/>
            <w:proofErr w:type="gramEnd"/>
          </w:p>
        </w:tc>
        <w:tc>
          <w:tcPr>
            <w:tcW w:w="1577" w:type="dxa"/>
          </w:tcPr>
          <w:p w14:paraId="54B96BA4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86360A5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477F93A0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044F3A5E" w14:textId="77777777" w:rsidR="00195B13" w:rsidRPr="00F65230" w:rsidRDefault="00195B13" w:rsidP="00195B13">
            <w:pPr>
              <w:pStyle w:val="TableCell"/>
            </w:pPr>
            <w:r>
              <w:t>True if x axis will be reset</w:t>
            </w:r>
          </w:p>
        </w:tc>
      </w:tr>
      <w:tr w:rsidR="00195B13" w:rsidRPr="00F65230" w14:paraId="6045ACCD" w14:textId="77777777" w:rsidTr="00103CEE">
        <w:tc>
          <w:tcPr>
            <w:tcW w:w="1573" w:type="dxa"/>
          </w:tcPr>
          <w:p w14:paraId="15A7E4A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resetY</w:t>
            </w:r>
            <w:proofErr w:type="spellEnd"/>
            <w:proofErr w:type="gramEnd"/>
          </w:p>
        </w:tc>
        <w:tc>
          <w:tcPr>
            <w:tcW w:w="1577" w:type="dxa"/>
          </w:tcPr>
          <w:p w14:paraId="64FCD8E0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5318F845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7FF9424F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1871C956" w14:textId="77777777" w:rsidR="00195B13" w:rsidRPr="00F65230" w:rsidRDefault="00195B13" w:rsidP="00195B13">
            <w:pPr>
              <w:pStyle w:val="TableCell"/>
            </w:pPr>
            <w:r>
              <w:t>True if y axis will be reset</w:t>
            </w:r>
          </w:p>
        </w:tc>
      </w:tr>
      <w:tr w:rsidR="00195B13" w:rsidRPr="00F65230" w14:paraId="498447A3" w14:textId="77777777" w:rsidTr="00103CEE">
        <w:tc>
          <w:tcPr>
            <w:tcW w:w="1573" w:type="dxa"/>
          </w:tcPr>
          <w:p w14:paraId="6C031607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resetZ</w:t>
            </w:r>
            <w:proofErr w:type="spellEnd"/>
            <w:proofErr w:type="gramEnd"/>
          </w:p>
        </w:tc>
        <w:tc>
          <w:tcPr>
            <w:tcW w:w="1577" w:type="dxa"/>
          </w:tcPr>
          <w:p w14:paraId="4D70F76A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1D07481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351227EB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14923EEA" w14:textId="77777777" w:rsidR="00195B13" w:rsidRPr="00F65230" w:rsidRDefault="00195B13" w:rsidP="00195B13">
            <w:pPr>
              <w:pStyle w:val="TableCell"/>
            </w:pPr>
            <w:r>
              <w:t>True if z axis will be reset</w:t>
            </w:r>
          </w:p>
        </w:tc>
      </w:tr>
    </w:tbl>
    <w:p w14:paraId="72BD0DA1" w14:textId="77777777" w:rsidR="00195B13" w:rsidRDefault="00195B13" w:rsidP="00195B13">
      <w:pPr>
        <w:rPr>
          <w:rFonts w:cs="Arial"/>
          <w:b/>
        </w:rPr>
      </w:pPr>
    </w:p>
    <w:p w14:paraId="59C0DC63" w14:textId="77777777" w:rsidR="00195B13" w:rsidRDefault="00195B13" w:rsidP="00195B13">
      <w:pPr>
        <w:rPr>
          <w:rFonts w:cs="Arial"/>
          <w:b/>
        </w:rPr>
      </w:pPr>
    </w:p>
    <w:p w14:paraId="56D3A864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10EFE9C9" w14:textId="77777777" w:rsidR="00195B13" w:rsidRDefault="00195B13" w:rsidP="00195B13"/>
    <w:p w14:paraId="5EE8753F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35" w:name="_Toc351213205"/>
      <w:proofErr w:type="gramStart"/>
      <w:r>
        <w:t>offset</w:t>
      </w:r>
      <w:proofErr w:type="gramEnd"/>
      <w:r>
        <w:t xml:space="preserve"> Command</w:t>
      </w:r>
      <w:bookmarkEnd w:id="35"/>
      <w:r>
        <w:t xml:space="preserve"> </w:t>
      </w:r>
    </w:p>
    <w:p w14:paraId="16E6D8B1" w14:textId="77777777" w:rsidR="00195B13" w:rsidRDefault="00195B13" w:rsidP="00195B13"/>
    <w:p w14:paraId="3113B9DF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 xml:space="preserve">Moves one or more axes of the stage to a delta offset </w:t>
      </w:r>
      <w:r w:rsidRPr="00140CAB">
        <w:rPr>
          <w:rFonts w:cs="Arial"/>
        </w:rPr>
        <w:t>position from its current position</w:t>
      </w:r>
      <w:r>
        <w:rPr>
          <w:rFonts w:cs="Arial"/>
        </w:rPr>
        <w:t>.</w:t>
      </w:r>
    </w:p>
    <w:p w14:paraId="5CCE62FF" w14:textId="77777777" w:rsidR="00195B13" w:rsidRDefault="00195B13" w:rsidP="00195B13">
      <w:pPr>
        <w:rPr>
          <w:rFonts w:cs="Arial"/>
          <w:b/>
        </w:rPr>
      </w:pPr>
    </w:p>
    <w:p w14:paraId="74B8B94F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6DAA0262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4572658F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2E2A5F04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2A8BE835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5458053B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4FCD8951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1B19BCF3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3AA72372" w14:textId="77777777" w:rsidTr="00103CEE">
        <w:tc>
          <w:tcPr>
            <w:tcW w:w="1573" w:type="dxa"/>
          </w:tcPr>
          <w:p w14:paraId="50AEEA07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6154E888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11698905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18BA2F9A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39C0F5EC" w14:textId="77777777" w:rsidR="00195B13" w:rsidRPr="00F65230" w:rsidRDefault="00195B13" w:rsidP="00195B13">
            <w:pPr>
              <w:pStyle w:val="TableCell"/>
            </w:pPr>
            <w:r>
              <w:t>True if x axis will be offset</w:t>
            </w:r>
          </w:p>
        </w:tc>
      </w:tr>
      <w:tr w:rsidR="00195B13" w:rsidRPr="00F65230" w14:paraId="142F3DD5" w14:textId="77777777" w:rsidTr="00103CEE">
        <w:tc>
          <w:tcPr>
            <w:tcW w:w="1573" w:type="dxa"/>
          </w:tcPr>
          <w:p w14:paraId="3907958B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offsetX</w:t>
            </w:r>
            <w:proofErr w:type="spellEnd"/>
            <w:proofErr w:type="gramEnd"/>
          </w:p>
        </w:tc>
        <w:tc>
          <w:tcPr>
            <w:tcW w:w="1577" w:type="dxa"/>
          </w:tcPr>
          <w:p w14:paraId="7300DA1F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02BCD54C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214F65CE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7E015538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  <w:r>
              <w:t xml:space="preserve"> at M1</w:t>
            </w:r>
          </w:p>
        </w:tc>
      </w:tr>
      <w:tr w:rsidR="00195B13" w:rsidRPr="00F65230" w14:paraId="3FEDE36A" w14:textId="77777777" w:rsidTr="00103CEE">
        <w:tc>
          <w:tcPr>
            <w:tcW w:w="1573" w:type="dxa"/>
          </w:tcPr>
          <w:p w14:paraId="7363CAD9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5669E90E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81EB29A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0CB682BC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50C21008" w14:textId="77777777" w:rsidR="00195B13" w:rsidRPr="00F65230" w:rsidRDefault="00195B13" w:rsidP="00195B13">
            <w:pPr>
              <w:pStyle w:val="TableCell"/>
            </w:pPr>
            <w:r>
              <w:t>True if y axis will be offset</w:t>
            </w:r>
          </w:p>
        </w:tc>
      </w:tr>
      <w:tr w:rsidR="00195B13" w:rsidRPr="00F65230" w14:paraId="5ADA94A5" w14:textId="77777777" w:rsidTr="00103CEE">
        <w:tc>
          <w:tcPr>
            <w:tcW w:w="1573" w:type="dxa"/>
          </w:tcPr>
          <w:p w14:paraId="243A318D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offsetY</w:t>
            </w:r>
            <w:proofErr w:type="spellEnd"/>
            <w:proofErr w:type="gramEnd"/>
          </w:p>
        </w:tc>
        <w:tc>
          <w:tcPr>
            <w:tcW w:w="1577" w:type="dxa"/>
          </w:tcPr>
          <w:p w14:paraId="678BB21B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753CA560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32A13F79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6F0CD880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  <w:r>
              <w:t xml:space="preserve"> at M1</w:t>
            </w:r>
          </w:p>
        </w:tc>
      </w:tr>
      <w:tr w:rsidR="00195B13" w:rsidRPr="00F65230" w14:paraId="70673069" w14:textId="77777777" w:rsidTr="00103CEE">
        <w:tc>
          <w:tcPr>
            <w:tcW w:w="1573" w:type="dxa"/>
          </w:tcPr>
          <w:p w14:paraId="0E855862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commandPhi</w:t>
            </w:r>
            <w:proofErr w:type="spellEnd"/>
            <w:proofErr w:type="gramEnd"/>
          </w:p>
        </w:tc>
        <w:tc>
          <w:tcPr>
            <w:tcW w:w="1577" w:type="dxa"/>
          </w:tcPr>
          <w:p w14:paraId="2C9C644C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06C07009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1F96B421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73892BEE" w14:textId="77777777" w:rsidR="00195B13" w:rsidRPr="00F65230" w:rsidRDefault="00195B13" w:rsidP="00195B13">
            <w:pPr>
              <w:pStyle w:val="TableCell"/>
            </w:pPr>
            <w:r>
              <w:t>True if phi axis will be offset</w:t>
            </w:r>
          </w:p>
        </w:tc>
      </w:tr>
      <w:tr w:rsidR="00195B13" w:rsidRPr="00F65230" w14:paraId="3CC176A1" w14:textId="77777777" w:rsidTr="00103CEE">
        <w:tc>
          <w:tcPr>
            <w:tcW w:w="1573" w:type="dxa"/>
          </w:tcPr>
          <w:p w14:paraId="41B91C2A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offsetPhi</w:t>
            </w:r>
            <w:proofErr w:type="spellEnd"/>
            <w:proofErr w:type="gramEnd"/>
          </w:p>
        </w:tc>
        <w:tc>
          <w:tcPr>
            <w:tcW w:w="1577" w:type="dxa"/>
          </w:tcPr>
          <w:p w14:paraId="757A4003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6DF69B3D" w14:textId="77777777" w:rsidR="00195B13" w:rsidRPr="00F65230" w:rsidRDefault="00195B13" w:rsidP="00195B13">
            <w:pPr>
              <w:pStyle w:val="TableCell"/>
            </w:pPr>
            <w:proofErr w:type="gramStart"/>
            <w:r>
              <w:t>rad</w:t>
            </w:r>
            <w:proofErr w:type="gramEnd"/>
            <w:r>
              <w:t xml:space="preserve"> </w:t>
            </w:r>
          </w:p>
        </w:tc>
        <w:tc>
          <w:tcPr>
            <w:tcW w:w="1585" w:type="dxa"/>
          </w:tcPr>
          <w:p w14:paraId="28AE5F95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4495AAAD" w14:textId="77777777" w:rsidR="00195B13" w:rsidRPr="00F65230" w:rsidRDefault="00195B13" w:rsidP="00195B13">
            <w:pPr>
              <w:pStyle w:val="TableCell"/>
            </w:pPr>
          </w:p>
        </w:tc>
      </w:tr>
    </w:tbl>
    <w:p w14:paraId="64F0D8C6" w14:textId="77777777" w:rsidR="00195B13" w:rsidRDefault="00195B13" w:rsidP="00195B13">
      <w:pPr>
        <w:rPr>
          <w:rFonts w:cs="Arial"/>
          <w:b/>
        </w:rPr>
      </w:pPr>
    </w:p>
    <w:p w14:paraId="06B91F6A" w14:textId="4A44E823" w:rsidR="00195B13" w:rsidRDefault="008D50AA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36" w:name="_Toc351213206"/>
      <w:proofErr w:type="gramStart"/>
      <w:r>
        <w:t>position</w:t>
      </w:r>
      <w:proofErr w:type="gramEnd"/>
      <w:r w:rsidR="00195B13">
        <w:t xml:space="preserve"> Command</w:t>
      </w:r>
      <w:bookmarkEnd w:id="36"/>
      <w:r w:rsidR="00195B13">
        <w:t xml:space="preserve"> </w:t>
      </w:r>
    </w:p>
    <w:p w14:paraId="06F6E62D" w14:textId="77777777" w:rsidR="00195B13" w:rsidRDefault="00195B13" w:rsidP="00195B13"/>
    <w:p w14:paraId="48E8F675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 xml:space="preserve">Moves one or more axes of the stage to a delta </w:t>
      </w:r>
      <w:r w:rsidRPr="00140CAB">
        <w:rPr>
          <w:rFonts w:cs="Arial"/>
        </w:rPr>
        <w:t xml:space="preserve">position from its </w:t>
      </w:r>
      <w:r>
        <w:rPr>
          <w:rFonts w:cs="Arial"/>
        </w:rPr>
        <w:t>reference point.</w:t>
      </w:r>
    </w:p>
    <w:p w14:paraId="2C43C37E" w14:textId="77777777" w:rsidR="00195B13" w:rsidRDefault="00195B13" w:rsidP="00195B13">
      <w:pPr>
        <w:rPr>
          <w:rFonts w:cs="Arial"/>
          <w:b/>
        </w:rPr>
      </w:pPr>
    </w:p>
    <w:p w14:paraId="3EAF7C36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6D3CE95F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02085E05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54D1E5D6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136B1431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0DF2604A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2664AB1C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7F051BCC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119EF36C" w14:textId="77777777" w:rsidTr="00103CEE">
        <w:tc>
          <w:tcPr>
            <w:tcW w:w="1573" w:type="dxa"/>
          </w:tcPr>
          <w:p w14:paraId="160B9181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54D9B15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3E765A23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5D6CB546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2E731FFD" w14:textId="77777777" w:rsidR="00195B13" w:rsidRPr="00F65230" w:rsidRDefault="00195B13" w:rsidP="00195B13">
            <w:pPr>
              <w:pStyle w:val="TableCell"/>
            </w:pPr>
            <w:r>
              <w:t>True if x axis will be moved</w:t>
            </w:r>
          </w:p>
        </w:tc>
      </w:tr>
      <w:tr w:rsidR="00195B13" w:rsidRPr="00F65230" w14:paraId="10AD0926" w14:textId="77777777" w:rsidTr="00103CEE">
        <w:tc>
          <w:tcPr>
            <w:tcW w:w="1573" w:type="dxa"/>
          </w:tcPr>
          <w:p w14:paraId="19ED26CA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deltaX</w:t>
            </w:r>
            <w:proofErr w:type="spellEnd"/>
            <w:proofErr w:type="gramEnd"/>
          </w:p>
        </w:tc>
        <w:tc>
          <w:tcPr>
            <w:tcW w:w="1577" w:type="dxa"/>
          </w:tcPr>
          <w:p w14:paraId="39F5E1D5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28E5890A" w14:textId="77777777" w:rsidR="00195B13" w:rsidRPr="00F65230" w:rsidRDefault="00195B13" w:rsidP="00195B13">
            <w:pPr>
              <w:pStyle w:val="TableCell"/>
            </w:pPr>
            <w:r>
              <w:t>M</w:t>
            </w:r>
          </w:p>
        </w:tc>
        <w:tc>
          <w:tcPr>
            <w:tcW w:w="1585" w:type="dxa"/>
          </w:tcPr>
          <w:p w14:paraId="08C70440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55FAC6E4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  <w:r>
              <w:t xml:space="preserve"> at M1</w:t>
            </w:r>
          </w:p>
        </w:tc>
      </w:tr>
      <w:tr w:rsidR="00195B13" w:rsidRPr="00F65230" w14:paraId="6509D948" w14:textId="77777777" w:rsidTr="00103CEE">
        <w:tc>
          <w:tcPr>
            <w:tcW w:w="1573" w:type="dxa"/>
          </w:tcPr>
          <w:p w14:paraId="5944B4FE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3BE06B56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2B828DC5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4A859C00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02BE9940" w14:textId="77777777" w:rsidR="00195B13" w:rsidRPr="00F65230" w:rsidRDefault="00195B13" w:rsidP="00195B13">
            <w:pPr>
              <w:pStyle w:val="TableCell"/>
            </w:pPr>
            <w:r>
              <w:t>True if y axis will be offset</w:t>
            </w:r>
          </w:p>
        </w:tc>
      </w:tr>
      <w:tr w:rsidR="00195B13" w:rsidRPr="00F65230" w14:paraId="0B63244D" w14:textId="77777777" w:rsidTr="00103CEE">
        <w:tc>
          <w:tcPr>
            <w:tcW w:w="1573" w:type="dxa"/>
          </w:tcPr>
          <w:p w14:paraId="45E17F5E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deltaY</w:t>
            </w:r>
            <w:proofErr w:type="spellEnd"/>
            <w:proofErr w:type="gramEnd"/>
          </w:p>
        </w:tc>
        <w:tc>
          <w:tcPr>
            <w:tcW w:w="1577" w:type="dxa"/>
          </w:tcPr>
          <w:p w14:paraId="76E00C51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0C457118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5F106E53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1465405E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  <w:r>
              <w:t xml:space="preserve"> at M1</w:t>
            </w:r>
          </w:p>
        </w:tc>
      </w:tr>
      <w:tr w:rsidR="00195B13" w:rsidRPr="00F65230" w14:paraId="6C98800F" w14:textId="77777777" w:rsidTr="00103CEE">
        <w:tc>
          <w:tcPr>
            <w:tcW w:w="1573" w:type="dxa"/>
          </w:tcPr>
          <w:p w14:paraId="757462C1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commandPhi</w:t>
            </w:r>
            <w:proofErr w:type="spellEnd"/>
            <w:proofErr w:type="gramEnd"/>
          </w:p>
        </w:tc>
        <w:tc>
          <w:tcPr>
            <w:tcW w:w="1577" w:type="dxa"/>
          </w:tcPr>
          <w:p w14:paraId="0CFD7C94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73A0F3FB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00BCE98F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6A58D2B6" w14:textId="77777777" w:rsidR="00195B13" w:rsidRPr="00F65230" w:rsidRDefault="00195B13" w:rsidP="00195B13">
            <w:pPr>
              <w:pStyle w:val="TableCell"/>
            </w:pPr>
            <w:r>
              <w:t>True if phi axis will be offset</w:t>
            </w:r>
          </w:p>
        </w:tc>
      </w:tr>
      <w:tr w:rsidR="00195B13" w:rsidRPr="00F65230" w14:paraId="0C5E8A2A" w14:textId="77777777" w:rsidTr="00103CEE">
        <w:tc>
          <w:tcPr>
            <w:tcW w:w="1573" w:type="dxa"/>
          </w:tcPr>
          <w:p w14:paraId="3175B2FD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deltaPhi</w:t>
            </w:r>
            <w:proofErr w:type="spellEnd"/>
            <w:proofErr w:type="gramEnd"/>
          </w:p>
        </w:tc>
        <w:tc>
          <w:tcPr>
            <w:tcW w:w="1577" w:type="dxa"/>
          </w:tcPr>
          <w:p w14:paraId="0B607159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0DE92A38" w14:textId="77777777" w:rsidR="00195B13" w:rsidRPr="00F65230" w:rsidRDefault="00195B13" w:rsidP="00195B13">
            <w:pPr>
              <w:pStyle w:val="TableCell"/>
            </w:pPr>
            <w:proofErr w:type="gramStart"/>
            <w:r>
              <w:t>rad</w:t>
            </w:r>
            <w:proofErr w:type="gramEnd"/>
            <w:r>
              <w:t xml:space="preserve"> </w:t>
            </w:r>
          </w:p>
        </w:tc>
        <w:tc>
          <w:tcPr>
            <w:tcW w:w="1585" w:type="dxa"/>
          </w:tcPr>
          <w:p w14:paraId="45055360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785C6A14" w14:textId="77777777" w:rsidR="00195B13" w:rsidRPr="00F65230" w:rsidRDefault="00195B13" w:rsidP="00195B13">
            <w:pPr>
              <w:pStyle w:val="TableCell"/>
            </w:pPr>
          </w:p>
        </w:tc>
      </w:tr>
    </w:tbl>
    <w:p w14:paraId="21E71B57" w14:textId="77777777" w:rsidR="00195B13" w:rsidRDefault="00195B13" w:rsidP="00195B13">
      <w:pPr>
        <w:rPr>
          <w:rFonts w:cs="Arial"/>
          <w:b/>
        </w:rPr>
      </w:pPr>
    </w:p>
    <w:p w14:paraId="3A10A748" w14:textId="77777777" w:rsidR="00195B13" w:rsidRDefault="00195B13" w:rsidP="00195B13">
      <w:pPr>
        <w:rPr>
          <w:rFonts w:cs="Arial"/>
          <w:b/>
        </w:rPr>
      </w:pPr>
    </w:p>
    <w:p w14:paraId="2BEE445B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6EC130AC" w14:textId="77777777" w:rsidR="00195B13" w:rsidRDefault="00195B13" w:rsidP="00195B13"/>
    <w:p w14:paraId="0475199E" w14:textId="659BD0CB" w:rsidR="00195B13" w:rsidRDefault="008D50AA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37" w:name="_Toc351213207"/>
      <w:proofErr w:type="spellStart"/>
      <w:proofErr w:type="gramStart"/>
      <w:r>
        <w:t>position</w:t>
      </w:r>
      <w:r w:rsidR="00195B13">
        <w:t>Physical</w:t>
      </w:r>
      <w:proofErr w:type="spellEnd"/>
      <w:proofErr w:type="gramEnd"/>
      <w:r w:rsidR="00195B13">
        <w:t xml:space="preserve"> Command</w:t>
      </w:r>
      <w:bookmarkEnd w:id="37"/>
    </w:p>
    <w:p w14:paraId="1B6481DE" w14:textId="77777777" w:rsidR="00195B13" w:rsidRDefault="00195B13" w:rsidP="00195B13"/>
    <w:p w14:paraId="79D6CF5A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Moves the stage to an absolute position in stage coordinates.</w:t>
      </w:r>
    </w:p>
    <w:p w14:paraId="40DDA841" w14:textId="77777777" w:rsidR="00195B13" w:rsidRDefault="00195B13" w:rsidP="00195B13">
      <w:pPr>
        <w:rPr>
          <w:rFonts w:cs="Arial"/>
          <w:b/>
        </w:rPr>
      </w:pPr>
    </w:p>
    <w:p w14:paraId="128CA97F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Input Arguments: </w:t>
      </w:r>
    </w:p>
    <w:p w14:paraId="394F257C" w14:textId="77777777" w:rsidR="00195B13" w:rsidRDefault="00195B13" w:rsidP="00195B13">
      <w:pPr>
        <w:rPr>
          <w:rFonts w:cs="Arial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5CE2919E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2C5DD04D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260CF40A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59FAE3D8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0903C8DD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713D6F45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43E6AC21" w14:textId="77777777" w:rsidTr="00103CEE">
        <w:tc>
          <w:tcPr>
            <w:tcW w:w="1573" w:type="dxa"/>
          </w:tcPr>
          <w:p w14:paraId="7AF9356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commandX</w:t>
            </w:r>
            <w:proofErr w:type="spellEnd"/>
            <w:proofErr w:type="gramEnd"/>
          </w:p>
        </w:tc>
        <w:tc>
          <w:tcPr>
            <w:tcW w:w="1577" w:type="dxa"/>
          </w:tcPr>
          <w:p w14:paraId="4583D7C3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DF9382B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0CECABC8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6E86C955" w14:textId="77777777" w:rsidR="00195B13" w:rsidRPr="00F65230" w:rsidRDefault="00195B13" w:rsidP="00195B13">
            <w:pPr>
              <w:pStyle w:val="TableCell"/>
            </w:pPr>
            <w:r>
              <w:t>True if x axis will be moved</w:t>
            </w:r>
          </w:p>
        </w:tc>
      </w:tr>
      <w:tr w:rsidR="00195B13" w:rsidRPr="00F65230" w14:paraId="0E02A4DB" w14:textId="77777777" w:rsidTr="00103CEE">
        <w:tc>
          <w:tcPr>
            <w:tcW w:w="1573" w:type="dxa"/>
          </w:tcPr>
          <w:p w14:paraId="03663759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moveX</w:t>
            </w:r>
            <w:proofErr w:type="spellEnd"/>
            <w:proofErr w:type="gramEnd"/>
          </w:p>
        </w:tc>
        <w:tc>
          <w:tcPr>
            <w:tcW w:w="1577" w:type="dxa"/>
          </w:tcPr>
          <w:p w14:paraId="0365FE25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7AD37661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1D715622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20022999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4B19CF31" w14:textId="77777777" w:rsidTr="00103CEE">
        <w:tc>
          <w:tcPr>
            <w:tcW w:w="1573" w:type="dxa"/>
          </w:tcPr>
          <w:p w14:paraId="167B29F9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commandY</w:t>
            </w:r>
            <w:proofErr w:type="spellEnd"/>
            <w:proofErr w:type="gramEnd"/>
          </w:p>
        </w:tc>
        <w:tc>
          <w:tcPr>
            <w:tcW w:w="1577" w:type="dxa"/>
          </w:tcPr>
          <w:p w14:paraId="0E05E2B8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12D7553C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69ED8E99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59847F70" w14:textId="77777777" w:rsidR="00195B13" w:rsidRPr="00F65230" w:rsidRDefault="00195B13" w:rsidP="00195B13">
            <w:pPr>
              <w:pStyle w:val="TableCell"/>
            </w:pPr>
            <w:r>
              <w:t>True if y axis will be moved</w:t>
            </w:r>
          </w:p>
        </w:tc>
      </w:tr>
      <w:tr w:rsidR="00195B13" w:rsidRPr="00F65230" w14:paraId="2A6CD65B" w14:textId="77777777" w:rsidTr="00103CEE">
        <w:tc>
          <w:tcPr>
            <w:tcW w:w="1573" w:type="dxa"/>
          </w:tcPr>
          <w:p w14:paraId="382E6D08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moveY</w:t>
            </w:r>
            <w:proofErr w:type="spellEnd"/>
            <w:proofErr w:type="gramEnd"/>
          </w:p>
        </w:tc>
        <w:tc>
          <w:tcPr>
            <w:tcW w:w="1577" w:type="dxa"/>
          </w:tcPr>
          <w:p w14:paraId="6819AAC3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3BB8F965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42446983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5590ADEA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1C54DE97" w14:textId="77777777" w:rsidTr="00103CEE">
        <w:tc>
          <w:tcPr>
            <w:tcW w:w="1573" w:type="dxa"/>
          </w:tcPr>
          <w:p w14:paraId="2C682D90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commandPhi</w:t>
            </w:r>
            <w:proofErr w:type="spellEnd"/>
            <w:proofErr w:type="gramEnd"/>
          </w:p>
        </w:tc>
        <w:tc>
          <w:tcPr>
            <w:tcW w:w="1577" w:type="dxa"/>
          </w:tcPr>
          <w:p w14:paraId="33A8B23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69CAF8EB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2ABC4E00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15092ECB" w14:textId="77777777" w:rsidR="00195B13" w:rsidRPr="00F65230" w:rsidRDefault="00195B13" w:rsidP="00195B13">
            <w:pPr>
              <w:pStyle w:val="TableCell"/>
            </w:pPr>
            <w:r>
              <w:t>True if phi axis will be moved</w:t>
            </w:r>
          </w:p>
        </w:tc>
      </w:tr>
      <w:tr w:rsidR="00195B13" w:rsidRPr="00F65230" w14:paraId="2FB19E87" w14:textId="77777777" w:rsidTr="00103CEE">
        <w:tc>
          <w:tcPr>
            <w:tcW w:w="1573" w:type="dxa"/>
          </w:tcPr>
          <w:p w14:paraId="7EEC0D36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movePhi</w:t>
            </w:r>
            <w:proofErr w:type="spellEnd"/>
            <w:proofErr w:type="gramEnd"/>
          </w:p>
        </w:tc>
        <w:tc>
          <w:tcPr>
            <w:tcW w:w="1577" w:type="dxa"/>
          </w:tcPr>
          <w:p w14:paraId="40C3BFF6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30A81736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3B8F3A19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00B4B5DD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</w:tbl>
    <w:p w14:paraId="4C1B6035" w14:textId="77777777" w:rsidR="00195B13" w:rsidRDefault="00195B13" w:rsidP="00195B13">
      <w:pPr>
        <w:rPr>
          <w:rFonts w:cs="Arial"/>
          <w:b/>
        </w:rPr>
      </w:pPr>
    </w:p>
    <w:p w14:paraId="5146BB50" w14:textId="77777777" w:rsidR="00195B13" w:rsidRDefault="00195B13" w:rsidP="00195B13">
      <w:pPr>
        <w:rPr>
          <w:rFonts w:cs="Arial"/>
          <w:b/>
        </w:rPr>
      </w:pPr>
    </w:p>
    <w:p w14:paraId="218CDD5B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3414B81D" w14:textId="77777777" w:rsidR="00195B13" w:rsidRPr="00166B77" w:rsidRDefault="00195B13" w:rsidP="00195B13"/>
    <w:p w14:paraId="19E7F206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38" w:name="_Toc351213208"/>
      <w:proofErr w:type="spellStart"/>
      <w:proofErr w:type="gramStart"/>
      <w:r>
        <w:t>setReferencePoint</w:t>
      </w:r>
      <w:proofErr w:type="spellEnd"/>
      <w:proofErr w:type="gramEnd"/>
      <w:r>
        <w:t xml:space="preserve"> Command</w:t>
      </w:r>
      <w:bookmarkEnd w:id="38"/>
    </w:p>
    <w:p w14:paraId="723CA093" w14:textId="77777777" w:rsidR="00195B13" w:rsidRDefault="00195B13" w:rsidP="00195B13"/>
    <w:p w14:paraId="1AE923C9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Sets the default “zero” point of all axes, used by “move” command.  This updates the configuration values that are loaded at startup.</w:t>
      </w:r>
    </w:p>
    <w:p w14:paraId="7D0E9D93" w14:textId="77777777" w:rsidR="00195B13" w:rsidRDefault="00195B13" w:rsidP="00195B13">
      <w:pPr>
        <w:rPr>
          <w:rFonts w:cs="Arial"/>
          <w:b/>
        </w:rPr>
      </w:pPr>
    </w:p>
    <w:p w14:paraId="34BFFC26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44391F70" w14:textId="77777777" w:rsidR="00195B13" w:rsidRDefault="00195B13" w:rsidP="00195B13"/>
    <w:p w14:paraId="5E77D929" w14:textId="77777777" w:rsidR="00195B13" w:rsidRDefault="00195B13" w:rsidP="00195B13">
      <w:pPr>
        <w:rPr>
          <w:rFonts w:cs="Arial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55"/>
        <w:gridCol w:w="1577"/>
        <w:gridCol w:w="990"/>
        <w:gridCol w:w="1585"/>
        <w:gridCol w:w="2465"/>
      </w:tblGrid>
      <w:tr w:rsidR="00195B13" w:rsidRPr="00F65230" w14:paraId="4EC948F1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36D2F30E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55C32EE9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3BEB7DC8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54453307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7DC3776B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153731FB" w14:textId="77777777" w:rsidTr="00103CEE">
        <w:tc>
          <w:tcPr>
            <w:tcW w:w="1573" w:type="dxa"/>
          </w:tcPr>
          <w:p w14:paraId="1B00362C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setX</w:t>
            </w:r>
            <w:proofErr w:type="spellEnd"/>
            <w:proofErr w:type="gramEnd"/>
          </w:p>
        </w:tc>
        <w:tc>
          <w:tcPr>
            <w:tcW w:w="1577" w:type="dxa"/>
          </w:tcPr>
          <w:p w14:paraId="722AE9A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7353C526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6FBF3644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1591CB76" w14:textId="77777777" w:rsidR="00195B13" w:rsidRPr="00F65230" w:rsidRDefault="00195B13" w:rsidP="00195B13">
            <w:pPr>
              <w:pStyle w:val="TableCell"/>
            </w:pPr>
            <w:r>
              <w:t>True if x axis reference point will be set</w:t>
            </w:r>
          </w:p>
        </w:tc>
      </w:tr>
      <w:tr w:rsidR="00195B13" w:rsidRPr="00F65230" w14:paraId="0E5F1F72" w14:textId="77777777" w:rsidTr="00103CEE">
        <w:tc>
          <w:tcPr>
            <w:tcW w:w="1573" w:type="dxa"/>
          </w:tcPr>
          <w:p w14:paraId="018521E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referencePointX</w:t>
            </w:r>
            <w:proofErr w:type="spellEnd"/>
            <w:proofErr w:type="gramEnd"/>
          </w:p>
        </w:tc>
        <w:tc>
          <w:tcPr>
            <w:tcW w:w="1577" w:type="dxa"/>
          </w:tcPr>
          <w:p w14:paraId="6B7386B1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4A032F55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773BBEFF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4A1B24C9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0EB5D869" w14:textId="77777777" w:rsidTr="00103CEE">
        <w:tc>
          <w:tcPr>
            <w:tcW w:w="1573" w:type="dxa"/>
          </w:tcPr>
          <w:p w14:paraId="72460585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setY</w:t>
            </w:r>
            <w:proofErr w:type="spellEnd"/>
            <w:proofErr w:type="gramEnd"/>
          </w:p>
        </w:tc>
        <w:tc>
          <w:tcPr>
            <w:tcW w:w="1577" w:type="dxa"/>
          </w:tcPr>
          <w:p w14:paraId="034EA67F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7B560E41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2F6DD5B1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23ABBE72" w14:textId="77777777" w:rsidR="00195B13" w:rsidRPr="00F65230" w:rsidRDefault="00195B13" w:rsidP="00195B13">
            <w:pPr>
              <w:pStyle w:val="TableCell"/>
            </w:pPr>
            <w:r>
              <w:t>True if y axis reference point will be set</w:t>
            </w:r>
          </w:p>
        </w:tc>
      </w:tr>
      <w:tr w:rsidR="00195B13" w:rsidRPr="00F65230" w14:paraId="0F6CE722" w14:textId="77777777" w:rsidTr="00103CEE">
        <w:tc>
          <w:tcPr>
            <w:tcW w:w="1573" w:type="dxa"/>
          </w:tcPr>
          <w:p w14:paraId="713BE213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referencePointY</w:t>
            </w:r>
            <w:proofErr w:type="spellEnd"/>
            <w:proofErr w:type="gramEnd"/>
          </w:p>
        </w:tc>
        <w:tc>
          <w:tcPr>
            <w:tcW w:w="1577" w:type="dxa"/>
          </w:tcPr>
          <w:p w14:paraId="215CDA02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02242FCF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414ACAB3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6D4F1F33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6FEB4511" w14:textId="77777777" w:rsidTr="00103CEE">
        <w:tc>
          <w:tcPr>
            <w:tcW w:w="1573" w:type="dxa"/>
          </w:tcPr>
          <w:p w14:paraId="5FEBC3B7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setPhi</w:t>
            </w:r>
            <w:proofErr w:type="spellEnd"/>
            <w:proofErr w:type="gramEnd"/>
          </w:p>
        </w:tc>
        <w:tc>
          <w:tcPr>
            <w:tcW w:w="1577" w:type="dxa"/>
          </w:tcPr>
          <w:p w14:paraId="72C01E71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990" w:type="dxa"/>
          </w:tcPr>
          <w:p w14:paraId="4F5CC285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349F50B1" w14:textId="77777777" w:rsidR="00195B13" w:rsidRPr="00F65230" w:rsidRDefault="00195B13" w:rsidP="00195B13">
            <w:pPr>
              <w:pStyle w:val="TableCell"/>
            </w:pPr>
          </w:p>
        </w:tc>
        <w:tc>
          <w:tcPr>
            <w:tcW w:w="2465" w:type="dxa"/>
          </w:tcPr>
          <w:p w14:paraId="5EE7711D" w14:textId="77777777" w:rsidR="00195B13" w:rsidRPr="00F65230" w:rsidRDefault="00195B13" w:rsidP="00195B13">
            <w:pPr>
              <w:pStyle w:val="TableCell"/>
            </w:pPr>
            <w:r>
              <w:t>True if phi axis reference point will be set</w:t>
            </w:r>
          </w:p>
        </w:tc>
      </w:tr>
      <w:tr w:rsidR="00195B13" w:rsidRPr="00F65230" w14:paraId="4194F319" w14:textId="77777777" w:rsidTr="00103CEE">
        <w:tc>
          <w:tcPr>
            <w:tcW w:w="1573" w:type="dxa"/>
          </w:tcPr>
          <w:p w14:paraId="2FC58DB8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referencePointPhi</w:t>
            </w:r>
            <w:proofErr w:type="spellEnd"/>
            <w:proofErr w:type="gramEnd"/>
          </w:p>
        </w:tc>
        <w:tc>
          <w:tcPr>
            <w:tcW w:w="1577" w:type="dxa"/>
          </w:tcPr>
          <w:p w14:paraId="48DA9F17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061607A1" w14:textId="77777777" w:rsidR="00195B13" w:rsidRPr="00F65230" w:rsidRDefault="00195B13" w:rsidP="00195B13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585" w:type="dxa"/>
          </w:tcPr>
          <w:p w14:paraId="162F6FE7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34E49E2D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</w:tbl>
    <w:p w14:paraId="0A3EDC41" w14:textId="77777777" w:rsidR="00195B13" w:rsidRDefault="00195B13" w:rsidP="00195B13">
      <w:pPr>
        <w:rPr>
          <w:rFonts w:cs="Arial"/>
          <w:b/>
        </w:rPr>
      </w:pPr>
    </w:p>
    <w:p w14:paraId="289458BF" w14:textId="77777777" w:rsidR="00195B13" w:rsidRDefault="00195B13" w:rsidP="00195B13">
      <w:pPr>
        <w:rPr>
          <w:rFonts w:cs="Arial"/>
          <w:b/>
        </w:rPr>
      </w:pPr>
    </w:p>
    <w:p w14:paraId="5E1D5487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2640A147" w14:textId="77777777" w:rsidR="00195B13" w:rsidRDefault="00195B13" w:rsidP="00195B13"/>
    <w:p w14:paraId="1877D94B" w14:textId="77777777" w:rsidR="00195B13" w:rsidRDefault="00195B13" w:rsidP="00195B13">
      <w:pPr>
        <w:pStyle w:val="Heading2"/>
        <w:numPr>
          <w:ilvl w:val="1"/>
          <w:numId w:val="21"/>
        </w:numPr>
        <w:spacing w:before="200" w:after="0"/>
        <w:ind w:left="0" w:firstLine="0"/>
      </w:pPr>
      <w:bookmarkStart w:id="39" w:name="_Toc351213209"/>
      <w:r>
        <w:t>Events</w:t>
      </w:r>
      <w:bookmarkEnd w:id="39"/>
    </w:p>
    <w:p w14:paraId="48D7C413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40" w:name="_Toc351213210"/>
      <w:proofErr w:type="spellStart"/>
      <w:r>
        <w:t>StimulusPupilPosition</w:t>
      </w:r>
      <w:proofErr w:type="spellEnd"/>
      <w:r>
        <w:t xml:space="preserve"> Event</w:t>
      </w:r>
      <w:bookmarkEnd w:id="40"/>
    </w:p>
    <w:p w14:paraId="1889DEBA" w14:textId="77777777" w:rsidR="00195B13" w:rsidRDefault="00195B13" w:rsidP="00195B13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0"/>
        <w:gridCol w:w="1210"/>
        <w:gridCol w:w="1146"/>
        <w:gridCol w:w="1370"/>
        <w:gridCol w:w="2794"/>
      </w:tblGrid>
      <w:tr w:rsidR="00195B13" w:rsidRPr="00E04889" w14:paraId="42D7A7C4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0" w:type="pct"/>
            <w:gridSpan w:val="3"/>
            <w:shd w:val="clear" w:color="auto" w:fill="000000" w:themeFill="text1"/>
          </w:tcPr>
          <w:p w14:paraId="7C324688" w14:textId="77777777" w:rsidR="00195B13" w:rsidRPr="00F049CF" w:rsidRDefault="00195B13" w:rsidP="00103CEE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aps.ics.stimulusPupilPosition</w:t>
            </w:r>
            <w:proofErr w:type="spellEnd"/>
          </w:p>
        </w:tc>
        <w:tc>
          <w:tcPr>
            <w:tcW w:w="2410" w:type="pct"/>
            <w:gridSpan w:val="2"/>
            <w:shd w:val="clear" w:color="auto" w:fill="000000" w:themeFill="text1"/>
          </w:tcPr>
          <w:p w14:paraId="2FC8BBC1" w14:textId="77777777" w:rsidR="00195B13" w:rsidRPr="00F049CF" w:rsidRDefault="00195B13" w:rsidP="00103CEE">
            <w:pPr>
              <w:pStyle w:val="TableCell"/>
            </w:pPr>
            <w:r>
              <w:t>Rate: 1 Hz</w:t>
            </w:r>
          </w:p>
        </w:tc>
      </w:tr>
      <w:tr w:rsidR="00195B13" w:rsidRPr="008F328D" w14:paraId="4A6CB8C2" w14:textId="77777777" w:rsidTr="00103CEE">
        <w:tc>
          <w:tcPr>
            <w:tcW w:w="1227" w:type="pct"/>
          </w:tcPr>
          <w:p w14:paraId="664BDD12" w14:textId="77777777" w:rsidR="00195B13" w:rsidRPr="00F049CF" w:rsidRDefault="00195B13" w:rsidP="00103CEE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00" w:type="pct"/>
          </w:tcPr>
          <w:p w14:paraId="076CF7B3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663" w:type="pct"/>
          </w:tcPr>
          <w:p w14:paraId="7A6740AD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793" w:type="pct"/>
          </w:tcPr>
          <w:p w14:paraId="662924F5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7" w:type="pct"/>
          </w:tcPr>
          <w:p w14:paraId="537BAB70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195B13" w14:paraId="2C56CC5C" w14:textId="77777777" w:rsidTr="00103CEE">
        <w:tc>
          <w:tcPr>
            <w:tcW w:w="1227" w:type="pct"/>
          </w:tcPr>
          <w:p w14:paraId="47F8D8D9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offsetsFromReference</w:t>
            </w:r>
            <w:proofErr w:type="spellEnd"/>
            <w:proofErr w:type="gramEnd"/>
          </w:p>
        </w:tc>
        <w:tc>
          <w:tcPr>
            <w:tcW w:w="700" w:type="pct"/>
          </w:tcPr>
          <w:p w14:paraId="30A3C5AA" w14:textId="77777777" w:rsidR="00195B13" w:rsidRPr="00F049CF" w:rsidRDefault="00195B13" w:rsidP="00103CEE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</w:tcPr>
          <w:p w14:paraId="15E2D384" w14:textId="77777777" w:rsidR="00195B13" w:rsidRPr="00F049CF" w:rsidRDefault="00195B13" w:rsidP="00103CEE">
            <w:pPr>
              <w:pStyle w:val="TableCell"/>
            </w:pPr>
            <w:proofErr w:type="gramStart"/>
            <w:r>
              <w:t>m</w:t>
            </w:r>
            <w:proofErr w:type="gramEnd"/>
            <w:r>
              <w:t>, m, rad</w:t>
            </w:r>
          </w:p>
        </w:tc>
        <w:tc>
          <w:tcPr>
            <w:tcW w:w="793" w:type="pct"/>
          </w:tcPr>
          <w:p w14:paraId="39D930BE" w14:textId="77777777" w:rsidR="00195B13" w:rsidRPr="00F049CF" w:rsidRDefault="00195B13" w:rsidP="00103CEE">
            <w:pPr>
              <w:pStyle w:val="TableCell"/>
            </w:pPr>
            <w:r>
              <w:t>TBD</w:t>
            </w:r>
          </w:p>
        </w:tc>
        <w:tc>
          <w:tcPr>
            <w:tcW w:w="1617" w:type="pct"/>
          </w:tcPr>
          <w:p w14:paraId="5C2FAEEE" w14:textId="77777777" w:rsidR="00195B13" w:rsidRPr="00F049CF" w:rsidRDefault="00195B13" w:rsidP="00103CEE">
            <w:pPr>
              <w:pStyle w:val="TableCell"/>
            </w:pPr>
            <w:r>
              <w:rPr>
                <w:rFonts w:cs="Arial"/>
              </w:rPr>
              <w:t>X</w:t>
            </w:r>
            <w:proofErr w:type="gramStart"/>
            <w:r>
              <w:rPr>
                <w:rFonts w:cs="Arial"/>
              </w:rPr>
              <w:t>,Y</w:t>
            </w:r>
            <w:proofErr w:type="gramEnd"/>
            <w:r>
              <w:rPr>
                <w:rFonts w:cs="Arial"/>
              </w:rPr>
              <w:t xml:space="preserve"> (m at M1), PHI (rad)</w:t>
            </w:r>
          </w:p>
        </w:tc>
      </w:tr>
    </w:tbl>
    <w:p w14:paraId="18EAAE7B" w14:textId="77777777" w:rsidR="00195B13" w:rsidRPr="00C42985" w:rsidRDefault="00195B13" w:rsidP="00195B13"/>
    <w:p w14:paraId="7E345BFA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41" w:name="_Toc351213211"/>
      <w:proofErr w:type="spellStart"/>
      <w:r>
        <w:t>StimulusPupilPosition</w:t>
      </w:r>
      <w:proofErr w:type="spellEnd"/>
      <w:r>
        <w:t xml:space="preserve"> Event – Debug Mode</w:t>
      </w:r>
      <w:bookmarkEnd w:id="41"/>
    </w:p>
    <w:p w14:paraId="39B987F9" w14:textId="77777777" w:rsidR="00195B13" w:rsidRPr="00707CF0" w:rsidRDefault="00195B13" w:rsidP="00195B13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0"/>
        <w:gridCol w:w="1210"/>
        <w:gridCol w:w="1146"/>
        <w:gridCol w:w="1370"/>
        <w:gridCol w:w="2794"/>
      </w:tblGrid>
      <w:tr w:rsidR="00195B13" w:rsidRPr="00E04889" w14:paraId="6A7A18E1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0" w:type="pct"/>
            <w:gridSpan w:val="3"/>
            <w:shd w:val="clear" w:color="auto" w:fill="000000" w:themeFill="text1"/>
          </w:tcPr>
          <w:p w14:paraId="1DA22291" w14:textId="77777777" w:rsidR="00195B13" w:rsidRPr="00F049CF" w:rsidRDefault="00195B13" w:rsidP="00103CEE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aps.ics.stimulusPupilPosition</w:t>
            </w:r>
            <w:proofErr w:type="spellEnd"/>
          </w:p>
        </w:tc>
        <w:tc>
          <w:tcPr>
            <w:tcW w:w="2410" w:type="pct"/>
            <w:gridSpan w:val="2"/>
            <w:shd w:val="clear" w:color="auto" w:fill="000000" w:themeFill="text1"/>
          </w:tcPr>
          <w:p w14:paraId="7014D69C" w14:textId="77777777" w:rsidR="00195B13" w:rsidRPr="00F049CF" w:rsidRDefault="00195B13" w:rsidP="00103CEE">
            <w:pPr>
              <w:pStyle w:val="TableCell"/>
            </w:pPr>
            <w:r>
              <w:t>Rate: TBD Hz</w:t>
            </w:r>
          </w:p>
        </w:tc>
      </w:tr>
      <w:tr w:rsidR="00195B13" w:rsidRPr="008F328D" w14:paraId="272042BF" w14:textId="77777777" w:rsidTr="00103CEE">
        <w:tc>
          <w:tcPr>
            <w:tcW w:w="1227" w:type="pct"/>
          </w:tcPr>
          <w:p w14:paraId="69195377" w14:textId="77777777" w:rsidR="00195B13" w:rsidRPr="00F049CF" w:rsidRDefault="00195B13" w:rsidP="00103CEE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00" w:type="pct"/>
          </w:tcPr>
          <w:p w14:paraId="0BA3F35F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663" w:type="pct"/>
          </w:tcPr>
          <w:p w14:paraId="2BBC2FA5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793" w:type="pct"/>
          </w:tcPr>
          <w:p w14:paraId="6D7CA641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7" w:type="pct"/>
          </w:tcPr>
          <w:p w14:paraId="6202F93B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195B13" w14:paraId="7A3DBFA5" w14:textId="77777777" w:rsidTr="00103CEE">
        <w:tc>
          <w:tcPr>
            <w:tcW w:w="1227" w:type="pct"/>
          </w:tcPr>
          <w:p w14:paraId="1BAD6BF6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offsetsFromReference</w:t>
            </w:r>
            <w:proofErr w:type="spellEnd"/>
            <w:proofErr w:type="gramEnd"/>
          </w:p>
        </w:tc>
        <w:tc>
          <w:tcPr>
            <w:tcW w:w="700" w:type="pct"/>
          </w:tcPr>
          <w:p w14:paraId="67137649" w14:textId="77777777" w:rsidR="00195B13" w:rsidRPr="00F049CF" w:rsidRDefault="00195B13" w:rsidP="00103CEE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</w:tcPr>
          <w:p w14:paraId="70ADB804" w14:textId="77777777" w:rsidR="00195B13" w:rsidRPr="00F049CF" w:rsidRDefault="00195B13" w:rsidP="00103CEE">
            <w:pPr>
              <w:pStyle w:val="TableCell"/>
            </w:pPr>
            <w:proofErr w:type="gramStart"/>
            <w:r>
              <w:t>m</w:t>
            </w:r>
            <w:proofErr w:type="gramEnd"/>
            <w:r>
              <w:t>, m, rad</w:t>
            </w:r>
          </w:p>
        </w:tc>
        <w:tc>
          <w:tcPr>
            <w:tcW w:w="793" w:type="pct"/>
          </w:tcPr>
          <w:p w14:paraId="53796810" w14:textId="77777777" w:rsidR="00195B13" w:rsidRPr="00F049CF" w:rsidRDefault="00195B13" w:rsidP="00103CEE">
            <w:pPr>
              <w:pStyle w:val="TableCell"/>
            </w:pPr>
            <w:r>
              <w:t>TBD</w:t>
            </w:r>
          </w:p>
        </w:tc>
        <w:tc>
          <w:tcPr>
            <w:tcW w:w="1617" w:type="pct"/>
          </w:tcPr>
          <w:p w14:paraId="739A1C54" w14:textId="77777777" w:rsidR="00195B13" w:rsidRPr="00F049CF" w:rsidRDefault="00195B13" w:rsidP="00103CEE">
            <w:pPr>
              <w:pStyle w:val="TableCell"/>
            </w:pPr>
            <w:r>
              <w:rPr>
                <w:rFonts w:cs="Arial"/>
              </w:rPr>
              <w:t>X</w:t>
            </w:r>
            <w:proofErr w:type="gramStart"/>
            <w:r>
              <w:rPr>
                <w:rFonts w:cs="Arial"/>
              </w:rPr>
              <w:t>,Y</w:t>
            </w:r>
            <w:proofErr w:type="gramEnd"/>
            <w:r>
              <w:rPr>
                <w:rFonts w:cs="Arial"/>
              </w:rPr>
              <w:t xml:space="preserve"> (m at M1), PHI (rad)</w:t>
            </w:r>
          </w:p>
        </w:tc>
      </w:tr>
      <w:tr w:rsidR="00195B13" w14:paraId="74C602EE" w14:textId="77777777" w:rsidTr="00103CEE">
        <w:tc>
          <w:tcPr>
            <w:tcW w:w="1227" w:type="pct"/>
          </w:tcPr>
          <w:p w14:paraId="2DEE03F8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stagePositions</w:t>
            </w:r>
            <w:proofErr w:type="spellEnd"/>
            <w:proofErr w:type="gramEnd"/>
          </w:p>
        </w:tc>
        <w:tc>
          <w:tcPr>
            <w:tcW w:w="700" w:type="pct"/>
          </w:tcPr>
          <w:p w14:paraId="1F1B11A5" w14:textId="77777777" w:rsidR="00195B13" w:rsidRPr="00F049CF" w:rsidRDefault="00195B13" w:rsidP="00103CEE">
            <w:pPr>
              <w:pStyle w:val="TableCell"/>
            </w:pPr>
            <w:proofErr w:type="gramStart"/>
            <w:r>
              <w:t>Array[</w:t>
            </w:r>
            <w:proofErr w:type="gramEnd"/>
            <w:r>
              <w:t>3] float</w:t>
            </w:r>
          </w:p>
        </w:tc>
        <w:tc>
          <w:tcPr>
            <w:tcW w:w="663" w:type="pct"/>
          </w:tcPr>
          <w:p w14:paraId="6C80A488" w14:textId="77777777" w:rsidR="00195B13" w:rsidRPr="00F049CF" w:rsidRDefault="00195B13" w:rsidP="00103CEE">
            <w:pPr>
              <w:pStyle w:val="TableCell"/>
            </w:pPr>
            <w:proofErr w:type="gramStart"/>
            <w:r>
              <w:t>m</w:t>
            </w:r>
            <w:proofErr w:type="gramEnd"/>
            <w:r>
              <w:t>, m, rad</w:t>
            </w:r>
          </w:p>
        </w:tc>
        <w:tc>
          <w:tcPr>
            <w:tcW w:w="793" w:type="pct"/>
          </w:tcPr>
          <w:p w14:paraId="1E34DB16" w14:textId="77777777" w:rsidR="00195B13" w:rsidRPr="00F049CF" w:rsidRDefault="00195B13" w:rsidP="00103CEE">
            <w:pPr>
              <w:pStyle w:val="TableCell"/>
            </w:pPr>
            <w:r>
              <w:t>TBD</w:t>
            </w:r>
          </w:p>
        </w:tc>
        <w:tc>
          <w:tcPr>
            <w:tcW w:w="1617" w:type="pct"/>
          </w:tcPr>
          <w:p w14:paraId="6CC5A133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rPr>
                <w:rFonts w:cs="Arial"/>
              </w:rPr>
              <w:t>x</w:t>
            </w:r>
            <w:proofErr w:type="gramEnd"/>
            <w:r>
              <w:rPr>
                <w:rFonts w:cs="Arial"/>
              </w:rPr>
              <w:t>,y,phi</w:t>
            </w:r>
            <w:proofErr w:type="spellEnd"/>
            <w:r>
              <w:rPr>
                <w:rFonts w:cs="Arial"/>
              </w:rPr>
              <w:t xml:space="preserve"> position in stage coordinates</w:t>
            </w:r>
          </w:p>
        </w:tc>
      </w:tr>
    </w:tbl>
    <w:p w14:paraId="6B6B69C2" w14:textId="77777777" w:rsidR="00195B13" w:rsidRDefault="00195B13" w:rsidP="00195B13"/>
    <w:p w14:paraId="12C516B7" w14:textId="77777777" w:rsidR="00195B13" w:rsidRDefault="00195B13" w:rsidP="00195B1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E0518DD" w14:textId="7FE281C9" w:rsidR="00195B13" w:rsidRDefault="00195B13" w:rsidP="00195B13">
      <w:pPr>
        <w:pStyle w:val="Heading1"/>
        <w:keepLines/>
        <w:pageBreakBefore w:val="0"/>
        <w:numPr>
          <w:ilvl w:val="0"/>
          <w:numId w:val="21"/>
        </w:numPr>
        <w:spacing w:before="480"/>
        <w:ind w:left="0" w:firstLine="0"/>
      </w:pPr>
      <w:bookmarkStart w:id="42" w:name="_Toc351213212"/>
      <w:r>
        <w:t>Stimulus Insertion Stage</w:t>
      </w:r>
      <w:r w:rsidR="00D222A8">
        <w:t xml:space="preserve"> API</w:t>
      </w:r>
      <w:bookmarkEnd w:id="42"/>
    </w:p>
    <w:p w14:paraId="14979A79" w14:textId="77777777" w:rsidR="00195B13" w:rsidRPr="00C661A0" w:rsidRDefault="00195B13" w:rsidP="00195B13">
      <w:pPr>
        <w:pStyle w:val="Heading2"/>
        <w:numPr>
          <w:ilvl w:val="1"/>
          <w:numId w:val="21"/>
        </w:numPr>
        <w:spacing w:before="200" w:after="0"/>
        <w:ind w:left="0" w:firstLine="0"/>
      </w:pPr>
      <w:bookmarkStart w:id="43" w:name="_Toc351213213"/>
      <w:r>
        <w:t>Commands</w:t>
      </w:r>
      <w:bookmarkEnd w:id="43"/>
    </w:p>
    <w:p w14:paraId="170DD2AD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44" w:name="_Toc351213214"/>
      <w:proofErr w:type="gramStart"/>
      <w:r>
        <w:t>home</w:t>
      </w:r>
      <w:proofErr w:type="gramEnd"/>
      <w:r>
        <w:t xml:space="preserve"> Command</w:t>
      </w:r>
      <w:bookmarkEnd w:id="44"/>
    </w:p>
    <w:p w14:paraId="0857EB9A" w14:textId="77777777" w:rsidR="00195B13" w:rsidRDefault="00195B13" w:rsidP="00195B13">
      <w:pPr>
        <w:rPr>
          <w:rFonts w:cs="Arial"/>
          <w:b/>
        </w:rPr>
      </w:pPr>
    </w:p>
    <w:p w14:paraId="2FF621A0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sets axis to stage home position</w:t>
      </w:r>
    </w:p>
    <w:p w14:paraId="1074D730" w14:textId="77777777" w:rsidR="00195B13" w:rsidRDefault="00195B13" w:rsidP="00195B13">
      <w:pPr>
        <w:rPr>
          <w:rFonts w:cs="Arial"/>
          <w:b/>
        </w:rPr>
      </w:pPr>
    </w:p>
    <w:p w14:paraId="6D6FFAAA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Input Arguments: </w:t>
      </w:r>
      <w:r w:rsidRPr="00F65230">
        <w:rPr>
          <w:rFonts w:cs="Arial"/>
        </w:rPr>
        <w:t>None</w:t>
      </w:r>
    </w:p>
    <w:p w14:paraId="7BF04EBB" w14:textId="77777777" w:rsidR="00195B13" w:rsidRDefault="00195B13" w:rsidP="00195B13">
      <w:pPr>
        <w:rPr>
          <w:rFonts w:cs="Arial"/>
          <w:b/>
        </w:rPr>
      </w:pPr>
    </w:p>
    <w:p w14:paraId="4D094941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784C1D0C" w14:textId="77777777" w:rsidR="00195B13" w:rsidRDefault="00195B13" w:rsidP="00195B13">
      <w:pPr>
        <w:rPr>
          <w:rFonts w:cs="Arial"/>
        </w:rPr>
      </w:pPr>
    </w:p>
    <w:p w14:paraId="1B035EC8" w14:textId="77777777" w:rsidR="00195B13" w:rsidRPr="00F65230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45" w:name="_Toc351213215"/>
      <w:proofErr w:type="spellStart"/>
      <w:proofErr w:type="gramStart"/>
      <w:r>
        <w:t>selectSource</w:t>
      </w:r>
      <w:proofErr w:type="spellEnd"/>
      <w:proofErr w:type="gramEnd"/>
      <w:r>
        <w:t xml:space="preserve"> Command</w:t>
      </w:r>
      <w:bookmarkEnd w:id="45"/>
    </w:p>
    <w:p w14:paraId="6B57D73A" w14:textId="77777777" w:rsidR="00195B13" w:rsidRDefault="00195B13" w:rsidP="00195B13"/>
    <w:p w14:paraId="23E8AB3B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Moves the stage to select the desired light source: telescope or stimulus.</w:t>
      </w:r>
    </w:p>
    <w:p w14:paraId="2FFDC449" w14:textId="77777777" w:rsidR="00195B13" w:rsidRDefault="00195B13" w:rsidP="00195B13">
      <w:pPr>
        <w:rPr>
          <w:rFonts w:cs="Arial"/>
          <w:b/>
        </w:rPr>
      </w:pPr>
    </w:p>
    <w:p w14:paraId="355FF3CB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3D189354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6FF880FF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72D8DC86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0490E6D0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45F35CDB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243E063E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7A823357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315FA72C" w14:textId="77777777" w:rsidTr="00103CEE">
        <w:tc>
          <w:tcPr>
            <w:tcW w:w="1573" w:type="dxa"/>
          </w:tcPr>
          <w:p w14:paraId="2B79A229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desiredSource</w:t>
            </w:r>
            <w:proofErr w:type="spellEnd"/>
            <w:proofErr w:type="gramEnd"/>
          </w:p>
        </w:tc>
        <w:tc>
          <w:tcPr>
            <w:tcW w:w="1577" w:type="dxa"/>
          </w:tcPr>
          <w:p w14:paraId="744ECB8B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990" w:type="dxa"/>
          </w:tcPr>
          <w:p w14:paraId="0DE38CBC" w14:textId="77777777" w:rsidR="00195B13" w:rsidRPr="00F65230" w:rsidRDefault="00195B13" w:rsidP="00195B13">
            <w:pPr>
              <w:pStyle w:val="TableCell"/>
            </w:pPr>
            <w:r>
              <w:t>N/A</w:t>
            </w:r>
          </w:p>
        </w:tc>
        <w:tc>
          <w:tcPr>
            <w:tcW w:w="1585" w:type="dxa"/>
          </w:tcPr>
          <w:p w14:paraId="6D9AB7E0" w14:textId="77777777" w:rsidR="00195B13" w:rsidRPr="00F65230" w:rsidRDefault="00195B13" w:rsidP="00195B13">
            <w:pPr>
              <w:pStyle w:val="TableCell"/>
            </w:pPr>
            <w:proofErr w:type="gramStart"/>
            <w:r>
              <w:t>telescope</w:t>
            </w:r>
            <w:proofErr w:type="gramEnd"/>
            <w:r>
              <w:t>, stimulus</w:t>
            </w:r>
          </w:p>
        </w:tc>
        <w:tc>
          <w:tcPr>
            <w:tcW w:w="2465" w:type="dxa"/>
          </w:tcPr>
          <w:p w14:paraId="638CF353" w14:textId="77777777" w:rsidR="00195B13" w:rsidRPr="00F65230" w:rsidRDefault="00195B13" w:rsidP="00195B13">
            <w:pPr>
              <w:pStyle w:val="TableCell"/>
            </w:pPr>
          </w:p>
        </w:tc>
      </w:tr>
    </w:tbl>
    <w:p w14:paraId="3D9D0BAA" w14:textId="77777777" w:rsidR="00195B13" w:rsidRDefault="00195B13" w:rsidP="00195B13">
      <w:pPr>
        <w:rPr>
          <w:rFonts w:cs="Arial"/>
          <w:b/>
        </w:rPr>
      </w:pPr>
    </w:p>
    <w:p w14:paraId="4CD559F0" w14:textId="77777777" w:rsidR="00195B13" w:rsidRDefault="00195B13" w:rsidP="00195B13">
      <w:pPr>
        <w:rPr>
          <w:rFonts w:cs="Arial"/>
          <w:b/>
        </w:rPr>
      </w:pPr>
    </w:p>
    <w:p w14:paraId="2FE83C95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7B68E549" w14:textId="77777777" w:rsidR="00195B13" w:rsidRDefault="00195B13" w:rsidP="00195B13"/>
    <w:p w14:paraId="02311477" w14:textId="69190978" w:rsidR="00195B13" w:rsidRDefault="008D50AA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46" w:name="_Toc351213216"/>
      <w:proofErr w:type="spellStart"/>
      <w:proofErr w:type="gramStart"/>
      <w:r>
        <w:t>position</w:t>
      </w:r>
      <w:r w:rsidR="00195B13">
        <w:t>Physical</w:t>
      </w:r>
      <w:proofErr w:type="spellEnd"/>
      <w:proofErr w:type="gramEnd"/>
      <w:r w:rsidR="00195B13">
        <w:t xml:space="preserve"> Command</w:t>
      </w:r>
      <w:bookmarkEnd w:id="46"/>
    </w:p>
    <w:p w14:paraId="2FEABEEC" w14:textId="77777777" w:rsidR="00195B13" w:rsidRDefault="00195B13" w:rsidP="00195B13"/>
    <w:p w14:paraId="5BAB2539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Moves the stage to an absolute position in stage coordinates.</w:t>
      </w:r>
    </w:p>
    <w:p w14:paraId="4FBFE31C" w14:textId="77777777" w:rsidR="00195B13" w:rsidRDefault="00195B13" w:rsidP="00195B13">
      <w:pPr>
        <w:rPr>
          <w:rFonts w:cs="Arial"/>
          <w:b/>
        </w:rPr>
      </w:pPr>
    </w:p>
    <w:p w14:paraId="0F787620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1B587202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577"/>
        <w:gridCol w:w="990"/>
        <w:gridCol w:w="1585"/>
        <w:gridCol w:w="2465"/>
      </w:tblGrid>
      <w:tr w:rsidR="00195B13" w:rsidRPr="00F65230" w14:paraId="5D3E6A9E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2B1A7C09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32153FC9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743CC5AD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5A787EDF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5BA8291F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05CF3C3A" w14:textId="77777777" w:rsidTr="00103CEE">
        <w:tc>
          <w:tcPr>
            <w:tcW w:w="1573" w:type="dxa"/>
          </w:tcPr>
          <w:p w14:paraId="3E8D1FDE" w14:textId="77777777" w:rsidR="00195B13" w:rsidRPr="00F65230" w:rsidRDefault="00195B13" w:rsidP="00195B13">
            <w:pPr>
              <w:pStyle w:val="TableCell"/>
            </w:pPr>
            <w:proofErr w:type="gramStart"/>
            <w:r>
              <w:t>position</w:t>
            </w:r>
            <w:proofErr w:type="gramEnd"/>
          </w:p>
        </w:tc>
        <w:tc>
          <w:tcPr>
            <w:tcW w:w="1577" w:type="dxa"/>
          </w:tcPr>
          <w:p w14:paraId="470C53C7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3EF6C1C0" w14:textId="77777777" w:rsidR="00195B13" w:rsidRPr="00F65230" w:rsidRDefault="00195B13" w:rsidP="00195B13">
            <w:pPr>
              <w:pStyle w:val="TableCell"/>
            </w:pPr>
            <w:proofErr w:type="gramStart"/>
            <w:r w:rsidRPr="00F65230">
              <w:t>m</w:t>
            </w:r>
            <w:proofErr w:type="gramEnd"/>
          </w:p>
        </w:tc>
        <w:tc>
          <w:tcPr>
            <w:tcW w:w="1585" w:type="dxa"/>
          </w:tcPr>
          <w:p w14:paraId="1B73AF08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400E75F0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</w:tbl>
    <w:p w14:paraId="7A462DD8" w14:textId="77777777" w:rsidR="00195B13" w:rsidRDefault="00195B13" w:rsidP="00195B13">
      <w:pPr>
        <w:rPr>
          <w:rFonts w:cs="Arial"/>
          <w:b/>
        </w:rPr>
      </w:pPr>
    </w:p>
    <w:p w14:paraId="7159C12F" w14:textId="77777777" w:rsidR="00195B13" w:rsidRDefault="00195B13" w:rsidP="00195B13">
      <w:pPr>
        <w:rPr>
          <w:rFonts w:cs="Arial"/>
          <w:b/>
        </w:rPr>
      </w:pPr>
    </w:p>
    <w:p w14:paraId="1B5522E2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2C2806DA" w14:textId="77777777" w:rsidR="00195B13" w:rsidRDefault="00195B13" w:rsidP="00195B13"/>
    <w:p w14:paraId="169BAF5E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47" w:name="_Toc351213217"/>
      <w:proofErr w:type="spellStart"/>
      <w:proofErr w:type="gramStart"/>
      <w:r>
        <w:t>setSelectionPoints</w:t>
      </w:r>
      <w:proofErr w:type="spellEnd"/>
      <w:proofErr w:type="gramEnd"/>
      <w:r>
        <w:t xml:space="preserve"> Command</w:t>
      </w:r>
      <w:bookmarkEnd w:id="47"/>
    </w:p>
    <w:p w14:paraId="6DA35847" w14:textId="77777777" w:rsidR="00195B13" w:rsidRPr="00A80B24" w:rsidRDefault="00195B13" w:rsidP="00195B13"/>
    <w:p w14:paraId="2E7E7F4D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Description: </w:t>
      </w:r>
      <w:r>
        <w:rPr>
          <w:rFonts w:cs="Arial"/>
        </w:rPr>
        <w:t>Sets the Telescope Source and Stimulus Source</w:t>
      </w:r>
      <w:r w:rsidRPr="00A80B24">
        <w:rPr>
          <w:rFonts w:cs="Arial"/>
        </w:rPr>
        <w:t xml:space="preserve"> stage positions.  Updates the assembly configuration values used in </w:t>
      </w:r>
      <w:proofErr w:type="spellStart"/>
      <w:r>
        <w:rPr>
          <w:rFonts w:cs="Arial"/>
        </w:rPr>
        <w:t>selectSource</w:t>
      </w:r>
      <w:proofErr w:type="spellEnd"/>
      <w:r w:rsidRPr="00A80B24">
        <w:rPr>
          <w:rFonts w:cs="Arial"/>
        </w:rPr>
        <w:t xml:space="preserve"> command.</w:t>
      </w:r>
    </w:p>
    <w:p w14:paraId="45E668D7" w14:textId="77777777" w:rsidR="00195B13" w:rsidRDefault="00195B13" w:rsidP="00195B13">
      <w:pPr>
        <w:rPr>
          <w:rFonts w:cs="Arial"/>
          <w:b/>
        </w:rPr>
      </w:pPr>
    </w:p>
    <w:p w14:paraId="3350DEF7" w14:textId="77777777" w:rsidR="00195B13" w:rsidRDefault="00195B13" w:rsidP="00195B13">
      <w:pPr>
        <w:rPr>
          <w:rFonts w:cs="Arial"/>
        </w:rPr>
      </w:pPr>
      <w:r>
        <w:rPr>
          <w:rFonts w:cs="Arial"/>
          <w:b/>
        </w:rPr>
        <w:t xml:space="preserve">Input Arguments: </w:t>
      </w:r>
    </w:p>
    <w:p w14:paraId="408681EC" w14:textId="77777777" w:rsidR="00195B13" w:rsidRDefault="00195B13" w:rsidP="00195B1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05"/>
        <w:gridCol w:w="1469"/>
        <w:gridCol w:w="945"/>
        <w:gridCol w:w="1466"/>
        <w:gridCol w:w="2273"/>
      </w:tblGrid>
      <w:tr w:rsidR="00195B13" w:rsidRPr="00F65230" w14:paraId="215EFA8B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shd w:val="clear" w:color="auto" w:fill="000000"/>
          </w:tcPr>
          <w:p w14:paraId="03330C8F" w14:textId="77777777" w:rsidR="00195B13" w:rsidRPr="00F65230" w:rsidRDefault="00195B13" w:rsidP="00195B13">
            <w:pPr>
              <w:pStyle w:val="TableCell"/>
            </w:pPr>
            <w:r w:rsidRPr="00F65230">
              <w:t>Argument</w:t>
            </w:r>
          </w:p>
        </w:tc>
        <w:tc>
          <w:tcPr>
            <w:tcW w:w="1577" w:type="dxa"/>
            <w:shd w:val="clear" w:color="auto" w:fill="000000"/>
          </w:tcPr>
          <w:p w14:paraId="58758AE9" w14:textId="77777777" w:rsidR="00195B13" w:rsidRPr="00F65230" w:rsidRDefault="00195B13" w:rsidP="00195B13">
            <w:pPr>
              <w:pStyle w:val="TableCell"/>
            </w:pPr>
            <w:r w:rsidRPr="00F65230">
              <w:t>Data Format</w:t>
            </w:r>
          </w:p>
        </w:tc>
        <w:tc>
          <w:tcPr>
            <w:tcW w:w="990" w:type="dxa"/>
            <w:shd w:val="clear" w:color="auto" w:fill="000000"/>
          </w:tcPr>
          <w:p w14:paraId="305EF8FF" w14:textId="77777777" w:rsidR="00195B13" w:rsidRPr="00F65230" w:rsidRDefault="00195B13" w:rsidP="00195B13">
            <w:pPr>
              <w:pStyle w:val="TableCell"/>
            </w:pPr>
            <w:r w:rsidRPr="00F65230">
              <w:t>Units</w:t>
            </w:r>
          </w:p>
        </w:tc>
        <w:tc>
          <w:tcPr>
            <w:tcW w:w="1585" w:type="dxa"/>
            <w:shd w:val="clear" w:color="auto" w:fill="000000"/>
          </w:tcPr>
          <w:p w14:paraId="46830BC7" w14:textId="77777777" w:rsidR="00195B13" w:rsidRPr="00F65230" w:rsidRDefault="00195B13" w:rsidP="00195B13">
            <w:pPr>
              <w:pStyle w:val="TableCell"/>
            </w:pPr>
            <w:r w:rsidRPr="00F65230">
              <w:t>Range</w:t>
            </w:r>
          </w:p>
        </w:tc>
        <w:tc>
          <w:tcPr>
            <w:tcW w:w="2465" w:type="dxa"/>
            <w:shd w:val="clear" w:color="auto" w:fill="000000"/>
          </w:tcPr>
          <w:p w14:paraId="2C67B387" w14:textId="77777777" w:rsidR="00195B13" w:rsidRPr="00F65230" w:rsidRDefault="00195B13" w:rsidP="00195B13">
            <w:pPr>
              <w:pStyle w:val="TableCell"/>
            </w:pPr>
            <w:r w:rsidRPr="00F65230">
              <w:t>Comments</w:t>
            </w:r>
          </w:p>
        </w:tc>
      </w:tr>
      <w:tr w:rsidR="00195B13" w:rsidRPr="00F65230" w14:paraId="561C5C95" w14:textId="77777777" w:rsidTr="00103CEE">
        <w:tc>
          <w:tcPr>
            <w:tcW w:w="1573" w:type="dxa"/>
          </w:tcPr>
          <w:p w14:paraId="53BE5853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telescopeSourceStagePos</w:t>
            </w:r>
            <w:proofErr w:type="spellEnd"/>
            <w:proofErr w:type="gramEnd"/>
          </w:p>
        </w:tc>
        <w:tc>
          <w:tcPr>
            <w:tcW w:w="1577" w:type="dxa"/>
          </w:tcPr>
          <w:p w14:paraId="484F39F9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226FECC9" w14:textId="77777777" w:rsidR="00195B13" w:rsidRPr="00F65230" w:rsidRDefault="00195B13" w:rsidP="00195B13">
            <w:pPr>
              <w:pStyle w:val="TableCell"/>
            </w:pPr>
            <w:proofErr w:type="gramStart"/>
            <w:r w:rsidRPr="00F65230">
              <w:t>m</w:t>
            </w:r>
            <w:proofErr w:type="gramEnd"/>
          </w:p>
        </w:tc>
        <w:tc>
          <w:tcPr>
            <w:tcW w:w="1585" w:type="dxa"/>
          </w:tcPr>
          <w:p w14:paraId="3ADBA101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16BC6FDE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  <w:tr w:rsidR="00195B13" w:rsidRPr="00F65230" w14:paraId="1F23425D" w14:textId="77777777" w:rsidTr="00103CEE">
        <w:tc>
          <w:tcPr>
            <w:tcW w:w="1573" w:type="dxa"/>
          </w:tcPr>
          <w:p w14:paraId="19189E2B" w14:textId="77777777" w:rsidR="00195B13" w:rsidRPr="00F65230" w:rsidRDefault="00195B13" w:rsidP="00195B13">
            <w:pPr>
              <w:pStyle w:val="TableCell"/>
            </w:pPr>
            <w:proofErr w:type="spellStart"/>
            <w:proofErr w:type="gramStart"/>
            <w:r>
              <w:t>stimulusSourceStagePos</w:t>
            </w:r>
            <w:proofErr w:type="spellEnd"/>
            <w:proofErr w:type="gramEnd"/>
          </w:p>
        </w:tc>
        <w:tc>
          <w:tcPr>
            <w:tcW w:w="1577" w:type="dxa"/>
          </w:tcPr>
          <w:p w14:paraId="60788986" w14:textId="77777777" w:rsidR="00195B13" w:rsidRPr="00F65230" w:rsidRDefault="00195B13" w:rsidP="00195B13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990" w:type="dxa"/>
          </w:tcPr>
          <w:p w14:paraId="0B40B279" w14:textId="77777777" w:rsidR="00195B13" w:rsidRPr="00F65230" w:rsidRDefault="00195B13" w:rsidP="00195B13">
            <w:pPr>
              <w:pStyle w:val="TableCell"/>
            </w:pPr>
            <w:proofErr w:type="gramStart"/>
            <w:r w:rsidRPr="00F65230">
              <w:t>m</w:t>
            </w:r>
            <w:proofErr w:type="gramEnd"/>
          </w:p>
        </w:tc>
        <w:tc>
          <w:tcPr>
            <w:tcW w:w="1585" w:type="dxa"/>
          </w:tcPr>
          <w:p w14:paraId="4C0B88CC" w14:textId="77777777" w:rsidR="00195B13" w:rsidRPr="00F65230" w:rsidRDefault="00195B13" w:rsidP="00195B13">
            <w:pPr>
              <w:pStyle w:val="TableCell"/>
            </w:pPr>
            <w:r>
              <w:t>TBD</w:t>
            </w:r>
          </w:p>
        </w:tc>
        <w:tc>
          <w:tcPr>
            <w:tcW w:w="2465" w:type="dxa"/>
          </w:tcPr>
          <w:p w14:paraId="718BE6D4" w14:textId="77777777" w:rsidR="00195B13" w:rsidRPr="00F65230" w:rsidRDefault="00195B13" w:rsidP="00195B13">
            <w:pPr>
              <w:pStyle w:val="TableCell"/>
            </w:pPr>
            <w:r>
              <w:t>Stage coordinates</w:t>
            </w:r>
          </w:p>
        </w:tc>
      </w:tr>
    </w:tbl>
    <w:p w14:paraId="26B59A44" w14:textId="77777777" w:rsidR="00195B13" w:rsidRDefault="00195B13" w:rsidP="00195B13">
      <w:pPr>
        <w:rPr>
          <w:rFonts w:cs="Arial"/>
          <w:b/>
        </w:rPr>
      </w:pPr>
    </w:p>
    <w:p w14:paraId="1FEBEA30" w14:textId="77777777" w:rsidR="00195B13" w:rsidRDefault="00195B13" w:rsidP="00195B13">
      <w:pPr>
        <w:rPr>
          <w:rFonts w:cs="Arial"/>
          <w:b/>
        </w:rPr>
      </w:pPr>
    </w:p>
    <w:p w14:paraId="3883F1DB" w14:textId="77777777" w:rsidR="00195B13" w:rsidRDefault="00195B13" w:rsidP="00195B13">
      <w:pPr>
        <w:rPr>
          <w:rFonts w:cs="Arial"/>
          <w:b/>
        </w:rPr>
      </w:pPr>
      <w:r>
        <w:rPr>
          <w:rFonts w:cs="Arial"/>
          <w:b/>
        </w:rPr>
        <w:t xml:space="preserve">Return values(s): </w:t>
      </w:r>
      <w:r w:rsidRPr="00F65230">
        <w:rPr>
          <w:rFonts w:cs="Arial"/>
        </w:rPr>
        <w:t>Completed</w:t>
      </w:r>
      <w:r>
        <w:rPr>
          <w:rFonts w:cs="Arial"/>
        </w:rPr>
        <w:t>.</w:t>
      </w:r>
    </w:p>
    <w:p w14:paraId="38E21DCD" w14:textId="77777777" w:rsidR="00195B13" w:rsidRPr="002D3A17" w:rsidRDefault="00195B13" w:rsidP="00195B13"/>
    <w:p w14:paraId="559E00A3" w14:textId="77777777" w:rsidR="00195B13" w:rsidRDefault="00195B13" w:rsidP="00195B13">
      <w:pPr>
        <w:pStyle w:val="Heading2"/>
        <w:numPr>
          <w:ilvl w:val="1"/>
          <w:numId w:val="21"/>
        </w:numPr>
        <w:spacing w:before="200" w:after="0"/>
        <w:ind w:left="0" w:firstLine="0"/>
      </w:pPr>
      <w:bookmarkStart w:id="48" w:name="_Toc351213218"/>
      <w:r>
        <w:t>Events</w:t>
      </w:r>
      <w:bookmarkEnd w:id="48"/>
    </w:p>
    <w:p w14:paraId="298B4BC7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49" w:name="_Toc351213219"/>
      <w:r>
        <w:t>Stimulus Insertion Selection Event</w:t>
      </w:r>
      <w:bookmarkEnd w:id="49"/>
    </w:p>
    <w:p w14:paraId="5FE6CD9C" w14:textId="77777777" w:rsidR="00195B13" w:rsidRDefault="00195B13" w:rsidP="00195B13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1"/>
        <w:gridCol w:w="831"/>
        <w:gridCol w:w="905"/>
        <w:gridCol w:w="463"/>
        <w:gridCol w:w="1528"/>
        <w:gridCol w:w="2792"/>
      </w:tblGrid>
      <w:tr w:rsidR="00195B13" w:rsidRPr="00E04889" w14:paraId="6EF4F35F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gridSpan w:val="4"/>
            <w:shd w:val="clear" w:color="auto" w:fill="000000" w:themeFill="text1"/>
          </w:tcPr>
          <w:p w14:paraId="346ABBFB" w14:textId="77777777" w:rsidR="00195B13" w:rsidRPr="00F049CF" w:rsidRDefault="00195B13" w:rsidP="00103CEE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aps.ics.stimulusInsertionLightSource</w:t>
            </w:r>
            <w:proofErr w:type="spellEnd"/>
          </w:p>
        </w:tc>
        <w:tc>
          <w:tcPr>
            <w:tcW w:w="2500" w:type="pct"/>
            <w:gridSpan w:val="2"/>
            <w:shd w:val="clear" w:color="auto" w:fill="000000" w:themeFill="text1"/>
          </w:tcPr>
          <w:p w14:paraId="7DBA4BA5" w14:textId="77777777" w:rsidR="00195B13" w:rsidRPr="00F049CF" w:rsidRDefault="00195B13" w:rsidP="00103CEE">
            <w:pPr>
              <w:pStyle w:val="TableCell"/>
            </w:pPr>
            <w:r>
              <w:t>Rate: 1 Hz</w:t>
            </w:r>
          </w:p>
        </w:tc>
      </w:tr>
      <w:tr w:rsidR="00195B13" w:rsidRPr="008F328D" w14:paraId="0A95FE27" w14:textId="77777777" w:rsidTr="00103CEE">
        <w:tc>
          <w:tcPr>
            <w:tcW w:w="1227" w:type="pct"/>
          </w:tcPr>
          <w:p w14:paraId="46297C39" w14:textId="77777777" w:rsidR="00195B13" w:rsidRPr="00F049CF" w:rsidRDefault="00195B13" w:rsidP="00103CEE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81" w:type="pct"/>
          </w:tcPr>
          <w:p w14:paraId="408F6229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524" w:type="pct"/>
          </w:tcPr>
          <w:p w14:paraId="57B5955C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1152" w:type="pct"/>
            <w:gridSpan w:val="2"/>
          </w:tcPr>
          <w:p w14:paraId="6C2FDBC9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6" w:type="pct"/>
          </w:tcPr>
          <w:p w14:paraId="030FA768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195B13" w14:paraId="20BC245E" w14:textId="77777777" w:rsidTr="00103CEE">
        <w:tc>
          <w:tcPr>
            <w:tcW w:w="1227" w:type="pct"/>
          </w:tcPr>
          <w:p w14:paraId="3743C895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currentSelection</w:t>
            </w:r>
            <w:proofErr w:type="spellEnd"/>
            <w:proofErr w:type="gramEnd"/>
          </w:p>
        </w:tc>
        <w:tc>
          <w:tcPr>
            <w:tcW w:w="481" w:type="pct"/>
          </w:tcPr>
          <w:p w14:paraId="3E72BF41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524" w:type="pct"/>
          </w:tcPr>
          <w:p w14:paraId="532007F0" w14:textId="77777777" w:rsidR="00195B13" w:rsidRPr="00F049CF" w:rsidRDefault="00195B13" w:rsidP="00103CEE">
            <w:pPr>
              <w:pStyle w:val="TableCell"/>
            </w:pPr>
            <w:r w:rsidRPr="00F049CF">
              <w:t>-</w:t>
            </w:r>
          </w:p>
        </w:tc>
        <w:tc>
          <w:tcPr>
            <w:tcW w:w="1152" w:type="pct"/>
            <w:gridSpan w:val="2"/>
          </w:tcPr>
          <w:p w14:paraId="0EDD6E8A" w14:textId="77777777" w:rsidR="00195B13" w:rsidRPr="00F049CF" w:rsidRDefault="00195B13" w:rsidP="00103CEE">
            <w:pPr>
              <w:pStyle w:val="TableCell"/>
            </w:pPr>
            <w:proofErr w:type="gramStart"/>
            <w:r>
              <w:t>telescope</w:t>
            </w:r>
            <w:proofErr w:type="gramEnd"/>
            <w:r>
              <w:t>, stimulus, in-transit</w:t>
            </w:r>
          </w:p>
        </w:tc>
        <w:tc>
          <w:tcPr>
            <w:tcW w:w="1616" w:type="pct"/>
          </w:tcPr>
          <w:p w14:paraId="5FE64A45" w14:textId="77777777" w:rsidR="00195B13" w:rsidRPr="00F049CF" w:rsidRDefault="00195B13" w:rsidP="00103CEE">
            <w:pPr>
              <w:pStyle w:val="TableCell"/>
            </w:pPr>
          </w:p>
        </w:tc>
      </w:tr>
    </w:tbl>
    <w:p w14:paraId="6CCBE1D1" w14:textId="77777777" w:rsidR="00195B13" w:rsidRPr="00C42985" w:rsidRDefault="00195B13" w:rsidP="00195B13"/>
    <w:p w14:paraId="64A30D8D" w14:textId="77777777" w:rsidR="00195B13" w:rsidRDefault="00195B13" w:rsidP="00195B13">
      <w:pPr>
        <w:pStyle w:val="Heading3"/>
        <w:numPr>
          <w:ilvl w:val="2"/>
          <w:numId w:val="21"/>
        </w:numPr>
        <w:tabs>
          <w:tab w:val="clear" w:pos="7200"/>
        </w:tabs>
        <w:spacing w:before="200" w:after="0"/>
        <w:ind w:left="0" w:firstLine="0"/>
        <w:jc w:val="left"/>
      </w:pPr>
      <w:bookmarkStart w:id="50" w:name="_Toc351213220"/>
      <w:r>
        <w:t>Stimulus Insertion Selection Event – Debug Mode</w:t>
      </w:r>
      <w:bookmarkEnd w:id="50"/>
    </w:p>
    <w:p w14:paraId="5E4BD986" w14:textId="77777777" w:rsidR="00195B13" w:rsidRPr="00C42985" w:rsidRDefault="00195B13" w:rsidP="00195B13"/>
    <w:tbl>
      <w:tblPr>
        <w:tblStyle w:val="TableGrid"/>
        <w:tblW w:w="4934" w:type="pct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121"/>
        <w:gridCol w:w="831"/>
        <w:gridCol w:w="905"/>
        <w:gridCol w:w="463"/>
        <w:gridCol w:w="1528"/>
        <w:gridCol w:w="2792"/>
      </w:tblGrid>
      <w:tr w:rsidR="00195B13" w:rsidRPr="00E04889" w14:paraId="6C90E54B" w14:textId="77777777" w:rsidTr="00103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gridSpan w:val="4"/>
            <w:shd w:val="clear" w:color="auto" w:fill="000000" w:themeFill="text1"/>
          </w:tcPr>
          <w:p w14:paraId="1EE4DAD3" w14:textId="77777777" w:rsidR="00195B13" w:rsidRPr="00F049CF" w:rsidRDefault="00195B13" w:rsidP="00103CEE">
            <w:pPr>
              <w:pStyle w:val="TableCell"/>
            </w:pPr>
            <w:r>
              <w:t>Event</w:t>
            </w:r>
            <w:r w:rsidRPr="00F049CF">
              <w:t xml:space="preserve">: </w:t>
            </w:r>
            <w:proofErr w:type="spellStart"/>
            <w:r>
              <w:t>aps.ics.stimulusInsertionSelection</w:t>
            </w:r>
            <w:proofErr w:type="spellEnd"/>
          </w:p>
        </w:tc>
        <w:tc>
          <w:tcPr>
            <w:tcW w:w="2500" w:type="pct"/>
            <w:gridSpan w:val="2"/>
            <w:shd w:val="clear" w:color="auto" w:fill="000000" w:themeFill="text1"/>
          </w:tcPr>
          <w:p w14:paraId="4CAB8EC4" w14:textId="77777777" w:rsidR="00195B13" w:rsidRPr="00F049CF" w:rsidRDefault="00195B13" w:rsidP="00103CEE">
            <w:pPr>
              <w:pStyle w:val="TableCell"/>
            </w:pPr>
            <w:r>
              <w:t>Rate: TBD Hz</w:t>
            </w:r>
          </w:p>
        </w:tc>
      </w:tr>
      <w:tr w:rsidR="00195B13" w:rsidRPr="008F328D" w14:paraId="149AF591" w14:textId="77777777" w:rsidTr="00103CEE">
        <w:tc>
          <w:tcPr>
            <w:tcW w:w="1227" w:type="pct"/>
          </w:tcPr>
          <w:p w14:paraId="0DB96443" w14:textId="77777777" w:rsidR="00195B13" w:rsidRPr="00F049CF" w:rsidRDefault="00195B13" w:rsidP="00103CEE">
            <w:pPr>
              <w:pStyle w:val="TableCell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81" w:type="pct"/>
          </w:tcPr>
          <w:p w14:paraId="1C48151D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Type</w:t>
            </w:r>
          </w:p>
        </w:tc>
        <w:tc>
          <w:tcPr>
            <w:tcW w:w="524" w:type="pct"/>
          </w:tcPr>
          <w:p w14:paraId="145ECAE9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Units</w:t>
            </w:r>
          </w:p>
        </w:tc>
        <w:tc>
          <w:tcPr>
            <w:tcW w:w="1152" w:type="pct"/>
            <w:gridSpan w:val="2"/>
          </w:tcPr>
          <w:p w14:paraId="139B0A2A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Range/values</w:t>
            </w:r>
          </w:p>
        </w:tc>
        <w:tc>
          <w:tcPr>
            <w:tcW w:w="1616" w:type="pct"/>
          </w:tcPr>
          <w:p w14:paraId="3DE1A59B" w14:textId="77777777" w:rsidR="00195B13" w:rsidRPr="00F049CF" w:rsidRDefault="00195B13" w:rsidP="00103CEE">
            <w:pPr>
              <w:pStyle w:val="TableCell"/>
              <w:rPr>
                <w:b/>
              </w:rPr>
            </w:pPr>
            <w:r w:rsidRPr="00F049CF">
              <w:rPr>
                <w:b/>
              </w:rPr>
              <w:t>Comment</w:t>
            </w:r>
          </w:p>
        </w:tc>
      </w:tr>
      <w:tr w:rsidR="00195B13" w14:paraId="170748D5" w14:textId="77777777" w:rsidTr="00103CEE">
        <w:tc>
          <w:tcPr>
            <w:tcW w:w="1227" w:type="pct"/>
          </w:tcPr>
          <w:p w14:paraId="17CB6F61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currentSelection</w:t>
            </w:r>
            <w:proofErr w:type="spellEnd"/>
            <w:proofErr w:type="gramEnd"/>
          </w:p>
        </w:tc>
        <w:tc>
          <w:tcPr>
            <w:tcW w:w="481" w:type="pct"/>
          </w:tcPr>
          <w:p w14:paraId="727C9C73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524" w:type="pct"/>
          </w:tcPr>
          <w:p w14:paraId="318ADB2B" w14:textId="77777777" w:rsidR="00195B13" w:rsidRPr="00F049CF" w:rsidRDefault="00195B13" w:rsidP="00103CEE">
            <w:pPr>
              <w:pStyle w:val="TableCell"/>
            </w:pPr>
            <w:r w:rsidRPr="00F049CF">
              <w:t>-</w:t>
            </w:r>
          </w:p>
        </w:tc>
        <w:tc>
          <w:tcPr>
            <w:tcW w:w="1152" w:type="pct"/>
            <w:gridSpan w:val="2"/>
          </w:tcPr>
          <w:p w14:paraId="3706CFF9" w14:textId="77777777" w:rsidR="00195B13" w:rsidRPr="00F049CF" w:rsidRDefault="00195B13" w:rsidP="00103CEE">
            <w:pPr>
              <w:pStyle w:val="TableCell"/>
            </w:pPr>
            <w:proofErr w:type="gramStart"/>
            <w:r>
              <w:t>telescope</w:t>
            </w:r>
            <w:proofErr w:type="gramEnd"/>
            <w:r>
              <w:t>, stimulus, in-transit</w:t>
            </w:r>
          </w:p>
        </w:tc>
        <w:tc>
          <w:tcPr>
            <w:tcW w:w="1616" w:type="pct"/>
          </w:tcPr>
          <w:p w14:paraId="1B6544A6" w14:textId="77777777" w:rsidR="00195B13" w:rsidRPr="00F049CF" w:rsidRDefault="00195B13" w:rsidP="00103CEE">
            <w:pPr>
              <w:pStyle w:val="TableCell"/>
            </w:pPr>
          </w:p>
        </w:tc>
      </w:tr>
      <w:tr w:rsidR="00195B13" w14:paraId="3BE60CF1" w14:textId="77777777" w:rsidTr="00103CEE">
        <w:tc>
          <w:tcPr>
            <w:tcW w:w="1227" w:type="pct"/>
          </w:tcPr>
          <w:p w14:paraId="0D81D385" w14:textId="77777777" w:rsidR="00195B13" w:rsidRPr="00F049CF" w:rsidRDefault="00195B13" w:rsidP="00103CEE">
            <w:pPr>
              <w:pStyle w:val="TableCell"/>
            </w:pPr>
            <w:proofErr w:type="spellStart"/>
            <w:proofErr w:type="gramStart"/>
            <w:r>
              <w:t>stagePosition</w:t>
            </w:r>
            <w:proofErr w:type="spellEnd"/>
            <w:proofErr w:type="gramEnd"/>
          </w:p>
        </w:tc>
        <w:tc>
          <w:tcPr>
            <w:tcW w:w="481" w:type="pct"/>
          </w:tcPr>
          <w:p w14:paraId="489C5B60" w14:textId="77777777" w:rsidR="00195B13" w:rsidRPr="00F049CF" w:rsidRDefault="00195B13" w:rsidP="00103CEE">
            <w:pPr>
              <w:pStyle w:val="TableCell"/>
            </w:pPr>
            <w:proofErr w:type="gramStart"/>
            <w:r>
              <w:t>float</w:t>
            </w:r>
            <w:proofErr w:type="gramEnd"/>
          </w:p>
        </w:tc>
        <w:tc>
          <w:tcPr>
            <w:tcW w:w="524" w:type="pct"/>
          </w:tcPr>
          <w:p w14:paraId="316A4559" w14:textId="77777777" w:rsidR="00195B13" w:rsidRPr="00F049CF" w:rsidRDefault="00195B13" w:rsidP="00103CEE">
            <w:pPr>
              <w:pStyle w:val="TableCell"/>
            </w:pPr>
            <w:proofErr w:type="gramStart"/>
            <w:r>
              <w:t>m</w:t>
            </w:r>
            <w:proofErr w:type="gramEnd"/>
          </w:p>
        </w:tc>
        <w:tc>
          <w:tcPr>
            <w:tcW w:w="1152" w:type="pct"/>
            <w:gridSpan w:val="2"/>
          </w:tcPr>
          <w:p w14:paraId="54F32825" w14:textId="77777777" w:rsidR="00195B13" w:rsidRPr="00F049CF" w:rsidRDefault="00195B13" w:rsidP="00103CEE">
            <w:pPr>
              <w:pStyle w:val="TableCell"/>
            </w:pPr>
            <w:r>
              <w:t>TBD</w:t>
            </w:r>
          </w:p>
        </w:tc>
        <w:tc>
          <w:tcPr>
            <w:tcW w:w="1616" w:type="pct"/>
          </w:tcPr>
          <w:p w14:paraId="0F57F1DB" w14:textId="77777777" w:rsidR="00195B13" w:rsidRPr="00F049CF" w:rsidRDefault="00195B13" w:rsidP="00103CEE">
            <w:pPr>
              <w:pStyle w:val="TableCell"/>
            </w:pPr>
            <w:r>
              <w:t>Stage coordinates</w:t>
            </w:r>
          </w:p>
        </w:tc>
      </w:tr>
    </w:tbl>
    <w:p w14:paraId="038B3DBD" w14:textId="77777777" w:rsidR="00195B13" w:rsidRPr="00C42985" w:rsidRDefault="00195B13" w:rsidP="00195B13"/>
    <w:p w14:paraId="0FCC3A61" w14:textId="77777777" w:rsidR="00195B13" w:rsidRDefault="00195B13" w:rsidP="00195B13"/>
    <w:p w14:paraId="77A0DBD6" w14:textId="77777777" w:rsidR="00195B13" w:rsidRPr="00195B13" w:rsidRDefault="00195B13" w:rsidP="00195B13"/>
    <w:sectPr w:rsidR="00195B13" w:rsidRPr="00195B13" w:rsidSect="007516DC">
      <w:headerReference w:type="default" r:id="rId10"/>
      <w:pgSz w:w="12240" w:h="15840" w:code="1"/>
      <w:pgMar w:top="1440" w:right="1800" w:bottom="1440" w:left="1800" w:header="115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E30DD" w14:textId="77777777" w:rsidR="004976C1" w:rsidRDefault="004976C1" w:rsidP="00BA198F">
      <w:r>
        <w:separator/>
      </w:r>
    </w:p>
  </w:endnote>
  <w:endnote w:type="continuationSeparator" w:id="0">
    <w:p w14:paraId="30FF23F3" w14:textId="77777777" w:rsidR="004976C1" w:rsidRDefault="004976C1" w:rsidP="00BA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73DCB" w14:textId="77777777" w:rsidR="004976C1" w:rsidRDefault="004976C1" w:rsidP="00BA198F">
      <w:r>
        <w:separator/>
      </w:r>
    </w:p>
  </w:footnote>
  <w:footnote w:type="continuationSeparator" w:id="0">
    <w:p w14:paraId="74BA6EB5" w14:textId="77777777" w:rsidR="004976C1" w:rsidRDefault="004976C1" w:rsidP="00BA19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DE40A" w14:textId="4CB13EF6" w:rsidR="004976C1" w:rsidRDefault="004976C1" w:rsidP="00AF6C82">
    <w:pPr>
      <w:pStyle w:val="Myt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616C42A" wp14:editId="5270429E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27685" cy="381635"/>
          <wp:effectExtent l="0" t="0" r="5715" b="0"/>
          <wp:wrapSquare wrapText="bothSides"/>
          <wp:docPr id="2" name="Picture 6" descr="Description: TM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TM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</w:t>
    </w:r>
    <w:r>
      <w:tab/>
    </w:r>
    <w:r w:rsidR="00094C04">
      <w:fldChar w:fldCharType="begin"/>
    </w:r>
    <w:r w:rsidR="00094C04">
      <w:instrText xml:space="preserve"> KEYWORDS   \* MERGEFORMAT </w:instrText>
    </w:r>
    <w:r w:rsidR="00094C04">
      <w:fldChar w:fldCharType="separate"/>
    </w:r>
    <w:r w:rsidR="00EF2F4C">
      <w:t>TMT.CTR.ICD.17.006</w:t>
    </w:r>
    <w:r w:rsidR="00DB172A">
      <w:t>.DRF0</w:t>
    </w:r>
    <w:r>
      <w:t>1</w:t>
    </w:r>
    <w:r w:rsidR="00094C04">
      <w:fldChar w:fldCharType="end"/>
    </w:r>
    <w:r>
      <w:tab/>
    </w:r>
    <w:r w:rsidRPr="00AF6C82">
      <w:t xml:space="preserve">Page </w:t>
    </w:r>
    <w:r w:rsidRPr="00AF6C82">
      <w:fldChar w:fldCharType="begin"/>
    </w:r>
    <w:r w:rsidRPr="00AF6C82">
      <w:instrText xml:space="preserve"> PAGE </w:instrText>
    </w:r>
    <w:r w:rsidRPr="00AF6C82">
      <w:fldChar w:fldCharType="separate"/>
    </w:r>
    <w:r w:rsidR="00094C04">
      <w:rPr>
        <w:noProof/>
      </w:rPr>
      <w:t>8</w:t>
    </w:r>
    <w:r w:rsidRPr="00AF6C82">
      <w:rPr>
        <w:noProof/>
      </w:rPr>
      <w:fldChar w:fldCharType="end"/>
    </w:r>
    <w:r w:rsidRPr="00AF6C82">
      <w:t xml:space="preserve"> of </w:t>
    </w:r>
    <w:r w:rsidR="00094C04">
      <w:fldChar w:fldCharType="begin"/>
    </w:r>
    <w:r w:rsidR="00094C04">
      <w:instrText xml:space="preserve"> NUMPAGES </w:instrText>
    </w:r>
    <w:r w:rsidR="00094C04">
      <w:fldChar w:fldCharType="separate"/>
    </w:r>
    <w:r w:rsidR="00094C04">
      <w:rPr>
        <w:noProof/>
      </w:rPr>
      <w:t>16</w:t>
    </w:r>
    <w:r w:rsidR="00094C04">
      <w:rPr>
        <w:noProof/>
      </w:rPr>
      <w:fldChar w:fldCharType="end"/>
    </w:r>
  </w:p>
  <w:p w14:paraId="1EF23844" w14:textId="4C8697AE" w:rsidR="004976C1" w:rsidRPr="00945680" w:rsidRDefault="004976C1" w:rsidP="00750032">
    <w:pPr>
      <w:pStyle w:val="MytHeader"/>
      <w:pBdr>
        <w:bottom w:val="single" w:sz="4" w:space="1" w:color="auto"/>
      </w:pBdr>
      <w:ind w:left="900"/>
      <w:jc w:val="left"/>
      <w:rPr>
        <w:noProof/>
      </w:rPr>
    </w:pPr>
    <w:r>
      <w:t xml:space="preserve">APS Stimulus Prototype </w:t>
    </w:r>
    <w:r w:rsidR="00195B13">
      <w:t>Application Programming Interface</w:t>
    </w:r>
    <w:r w:rsidRPr="005A1F74">
      <w:rPr>
        <w:sz w:val="22"/>
      </w:rPr>
      <w:tab/>
    </w:r>
    <w:r w:rsidRPr="00AF6C82">
      <w:fldChar w:fldCharType="begin"/>
    </w:r>
    <w:r w:rsidRPr="00AF6C82">
      <w:instrText xml:space="preserve"> SAVEDATE  \@ "MMMM d, yyyy"  \* MERGEFORMAT </w:instrText>
    </w:r>
    <w:r w:rsidRPr="00AF6C82">
      <w:fldChar w:fldCharType="separate"/>
    </w:r>
    <w:r w:rsidR="00094C04">
      <w:rPr>
        <w:noProof/>
      </w:rPr>
      <w:t>March 22, 2017</w:t>
    </w:r>
    <w:r w:rsidRPr="00AF6C8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8787222"/>
    <w:lvl w:ilvl="0">
      <w:start w:val="1"/>
      <w:numFmt w:val="decimal"/>
      <w:pStyle w:val="Heading1"/>
      <w:lvlText w:val="%1."/>
      <w:lvlJc w:val="right"/>
      <w:pPr>
        <w:ind w:left="-576" w:firstLine="756"/>
      </w:pPr>
      <w:rPr>
        <w:rFonts w:hint="default"/>
        <w:sz w:val="28"/>
        <w:szCs w:val="28"/>
        <w:vertAlign w:val="baseline"/>
      </w:rPr>
    </w:lvl>
    <w:lvl w:ilvl="1">
      <w:start w:val="1"/>
      <w:numFmt w:val="decimal"/>
      <w:pStyle w:val="Heading2"/>
      <w:lvlText w:val="%1.%2"/>
      <w:lvlJc w:val="right"/>
      <w:pPr>
        <w:ind w:left="-612" w:firstLine="612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-468" w:firstLine="468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180"/>
        </w:tabs>
        <w:ind w:left="-144" w:firstLine="3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ind w:left="0" w:firstLine="1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144" w:firstLine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288" w:hanging="1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432" w:hanging="245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576" w:hanging="389"/>
      </w:pPr>
      <w:rPr>
        <w:rFonts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F918F1"/>
    <w:multiLevelType w:val="multilevel"/>
    <w:tmpl w:val="7DCC58D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0548419A"/>
    <w:multiLevelType w:val="hybridMultilevel"/>
    <w:tmpl w:val="9D4AB5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599780B"/>
    <w:multiLevelType w:val="hybridMultilevel"/>
    <w:tmpl w:val="32ECF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AC56D4"/>
    <w:multiLevelType w:val="hybridMultilevel"/>
    <w:tmpl w:val="A8E25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8C4D36"/>
    <w:multiLevelType w:val="hybridMultilevel"/>
    <w:tmpl w:val="B39CF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C45FE3"/>
    <w:multiLevelType w:val="hybridMultilevel"/>
    <w:tmpl w:val="C0C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06CDE"/>
    <w:multiLevelType w:val="hybridMultilevel"/>
    <w:tmpl w:val="3132CD58"/>
    <w:lvl w:ilvl="0" w:tplc="3D428FEA">
      <w:start w:val="1"/>
      <w:numFmt w:val="decimal"/>
      <w:pStyle w:val="QuotedSectionNumbers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8F44CDC"/>
    <w:multiLevelType w:val="hybridMultilevel"/>
    <w:tmpl w:val="C49AD1B6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10">
    <w:nsid w:val="292B164E"/>
    <w:multiLevelType w:val="multilevel"/>
    <w:tmpl w:val="BA70D8A2"/>
    <w:lvl w:ilvl="0">
      <w:start w:val="1"/>
      <w:numFmt w:val="decimal"/>
      <w:pStyle w:val="DocList"/>
      <w:lvlText w:val="[%1]"/>
      <w:lvlJc w:val="left"/>
      <w:pPr>
        <w:tabs>
          <w:tab w:val="num" w:pos="3059"/>
        </w:tabs>
        <w:ind w:left="3059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0"/>
        </w:tabs>
        <w:ind w:left="37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4"/>
        </w:tabs>
        <w:ind w:left="39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78"/>
        </w:tabs>
        <w:ind w:left="40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22"/>
        </w:tabs>
        <w:ind w:left="42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6"/>
        </w:tabs>
        <w:ind w:left="4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10"/>
        </w:tabs>
        <w:ind w:left="4510" w:hanging="1584"/>
      </w:pPr>
      <w:rPr>
        <w:rFonts w:hint="default"/>
      </w:rPr>
    </w:lvl>
  </w:abstractNum>
  <w:abstractNum w:abstractNumId="11">
    <w:nsid w:val="2BE05B21"/>
    <w:multiLevelType w:val="hybridMultilevel"/>
    <w:tmpl w:val="A412D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BB3F5B"/>
    <w:multiLevelType w:val="hybridMultilevel"/>
    <w:tmpl w:val="8642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9583D"/>
    <w:multiLevelType w:val="hybridMultilevel"/>
    <w:tmpl w:val="E1620784"/>
    <w:lvl w:ilvl="0" w:tplc="BACE06DC">
      <w:start w:val="1"/>
      <w:numFmt w:val="decimalZero"/>
      <w:pStyle w:val="ReferenceDocument"/>
      <w:lvlText w:val="RD%1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50B62"/>
    <w:multiLevelType w:val="hybridMultilevel"/>
    <w:tmpl w:val="9F062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BB763A"/>
    <w:multiLevelType w:val="hybridMultilevel"/>
    <w:tmpl w:val="B0B818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B10012"/>
    <w:multiLevelType w:val="hybridMultilevel"/>
    <w:tmpl w:val="E2BCE48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BA7DB0"/>
    <w:multiLevelType w:val="hybridMultilevel"/>
    <w:tmpl w:val="12D26F64"/>
    <w:lvl w:ilvl="0" w:tplc="E648F224">
      <w:start w:val="1"/>
      <w:numFmt w:val="decimalZero"/>
      <w:pStyle w:val="AppDocument"/>
      <w:lvlText w:val="AD%1"/>
      <w:lvlJc w:val="left"/>
      <w:pPr>
        <w:tabs>
          <w:tab w:val="num" w:pos="432"/>
        </w:tabs>
        <w:ind w:left="432" w:hanging="252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A80367"/>
    <w:multiLevelType w:val="hybridMultilevel"/>
    <w:tmpl w:val="757ED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CC15A44"/>
    <w:multiLevelType w:val="hybridMultilevel"/>
    <w:tmpl w:val="69E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4"/>
  </w:num>
  <w:num w:numId="7">
    <w:abstractNumId w:val="11"/>
  </w:num>
  <w:num w:numId="8">
    <w:abstractNumId w:val="14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6"/>
  </w:num>
  <w:num w:numId="13">
    <w:abstractNumId w:val="5"/>
  </w:num>
  <w:num w:numId="14">
    <w:abstractNumId w:val="1"/>
  </w:num>
  <w:num w:numId="15">
    <w:abstractNumId w:val="3"/>
  </w:num>
  <w:num w:numId="16">
    <w:abstractNumId w:val="8"/>
  </w:num>
  <w:num w:numId="17">
    <w:abstractNumId w:val="6"/>
  </w:num>
  <w:num w:numId="18">
    <w:abstractNumId w:val="7"/>
  </w:num>
  <w:num w:numId="19">
    <w:abstractNumId w:val="19"/>
  </w:num>
  <w:num w:numId="20">
    <w:abstractNumId w:val="12"/>
  </w:num>
  <w:num w:numId="2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defaultTabStop w:val="562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06"/>
    <w:rsid w:val="00011FA5"/>
    <w:rsid w:val="00012436"/>
    <w:rsid w:val="00016CB3"/>
    <w:rsid w:val="000178B7"/>
    <w:rsid w:val="00023151"/>
    <w:rsid w:val="0002510F"/>
    <w:rsid w:val="0003044A"/>
    <w:rsid w:val="00035731"/>
    <w:rsid w:val="0003615B"/>
    <w:rsid w:val="00043A17"/>
    <w:rsid w:val="00046336"/>
    <w:rsid w:val="0005060A"/>
    <w:rsid w:val="00052CF5"/>
    <w:rsid w:val="000544E1"/>
    <w:rsid w:val="000615B6"/>
    <w:rsid w:val="00062BBA"/>
    <w:rsid w:val="0006711C"/>
    <w:rsid w:val="00070ADB"/>
    <w:rsid w:val="0007335F"/>
    <w:rsid w:val="00076C82"/>
    <w:rsid w:val="0008110D"/>
    <w:rsid w:val="00084449"/>
    <w:rsid w:val="00084AE9"/>
    <w:rsid w:val="00085AF4"/>
    <w:rsid w:val="00086660"/>
    <w:rsid w:val="000873E8"/>
    <w:rsid w:val="0009023D"/>
    <w:rsid w:val="00090C88"/>
    <w:rsid w:val="00092B4A"/>
    <w:rsid w:val="00093797"/>
    <w:rsid w:val="00094C04"/>
    <w:rsid w:val="000A1D78"/>
    <w:rsid w:val="000A366C"/>
    <w:rsid w:val="000B11DF"/>
    <w:rsid w:val="000B1B61"/>
    <w:rsid w:val="000B3222"/>
    <w:rsid w:val="000B761A"/>
    <w:rsid w:val="000C664D"/>
    <w:rsid w:val="000D05B6"/>
    <w:rsid w:val="000D116D"/>
    <w:rsid w:val="000D432B"/>
    <w:rsid w:val="000D4755"/>
    <w:rsid w:val="000D55CF"/>
    <w:rsid w:val="000D6AA0"/>
    <w:rsid w:val="000E33B0"/>
    <w:rsid w:val="000E3976"/>
    <w:rsid w:val="000E7AE2"/>
    <w:rsid w:val="000F3A7F"/>
    <w:rsid w:val="000F5C13"/>
    <w:rsid w:val="0011192A"/>
    <w:rsid w:val="001261A1"/>
    <w:rsid w:val="00130211"/>
    <w:rsid w:val="0013632F"/>
    <w:rsid w:val="00141BD2"/>
    <w:rsid w:val="00146EC3"/>
    <w:rsid w:val="001611C4"/>
    <w:rsid w:val="0016205D"/>
    <w:rsid w:val="001675F6"/>
    <w:rsid w:val="0017031C"/>
    <w:rsid w:val="00172BDA"/>
    <w:rsid w:val="001821E3"/>
    <w:rsid w:val="00184095"/>
    <w:rsid w:val="001846FD"/>
    <w:rsid w:val="00186FDF"/>
    <w:rsid w:val="001945A9"/>
    <w:rsid w:val="00195B13"/>
    <w:rsid w:val="0019600D"/>
    <w:rsid w:val="001972EA"/>
    <w:rsid w:val="001A1D77"/>
    <w:rsid w:val="001A54BA"/>
    <w:rsid w:val="001A5D53"/>
    <w:rsid w:val="001B207B"/>
    <w:rsid w:val="001B44AB"/>
    <w:rsid w:val="001C2C90"/>
    <w:rsid w:val="001C50F3"/>
    <w:rsid w:val="001C633E"/>
    <w:rsid w:val="001C6B10"/>
    <w:rsid w:val="001D0643"/>
    <w:rsid w:val="001D4A5A"/>
    <w:rsid w:val="001D70A6"/>
    <w:rsid w:val="001E2AA7"/>
    <w:rsid w:val="001E2F6F"/>
    <w:rsid w:val="001E40A1"/>
    <w:rsid w:val="001E613B"/>
    <w:rsid w:val="001E7287"/>
    <w:rsid w:val="001E79E1"/>
    <w:rsid w:val="001F40FD"/>
    <w:rsid w:val="002038C5"/>
    <w:rsid w:val="0020501C"/>
    <w:rsid w:val="0020707C"/>
    <w:rsid w:val="00210057"/>
    <w:rsid w:val="00211BF0"/>
    <w:rsid w:val="00212493"/>
    <w:rsid w:val="002131EA"/>
    <w:rsid w:val="002139E2"/>
    <w:rsid w:val="00217C5A"/>
    <w:rsid w:val="00217D01"/>
    <w:rsid w:val="002262F3"/>
    <w:rsid w:val="002351C1"/>
    <w:rsid w:val="002368E4"/>
    <w:rsid w:val="00237E3A"/>
    <w:rsid w:val="00241124"/>
    <w:rsid w:val="00245002"/>
    <w:rsid w:val="00260F5F"/>
    <w:rsid w:val="00262FC9"/>
    <w:rsid w:val="0026556D"/>
    <w:rsid w:val="00265D90"/>
    <w:rsid w:val="00266C85"/>
    <w:rsid w:val="00274DB3"/>
    <w:rsid w:val="0027624D"/>
    <w:rsid w:val="002808DA"/>
    <w:rsid w:val="00282246"/>
    <w:rsid w:val="00283E85"/>
    <w:rsid w:val="002853D0"/>
    <w:rsid w:val="00296528"/>
    <w:rsid w:val="002A0EB1"/>
    <w:rsid w:val="002A2E3D"/>
    <w:rsid w:val="002B0A3E"/>
    <w:rsid w:val="002B22BE"/>
    <w:rsid w:val="002C1EC6"/>
    <w:rsid w:val="002D0ABA"/>
    <w:rsid w:val="002D37C2"/>
    <w:rsid w:val="002D527F"/>
    <w:rsid w:val="002D74E6"/>
    <w:rsid w:val="002E1E96"/>
    <w:rsid w:val="002E2B81"/>
    <w:rsid w:val="002E6207"/>
    <w:rsid w:val="002E6A6B"/>
    <w:rsid w:val="002F1EF1"/>
    <w:rsid w:val="002F27C6"/>
    <w:rsid w:val="002F49F4"/>
    <w:rsid w:val="002F5FB8"/>
    <w:rsid w:val="002F7EA7"/>
    <w:rsid w:val="00306C91"/>
    <w:rsid w:val="00312296"/>
    <w:rsid w:val="003152DD"/>
    <w:rsid w:val="00316839"/>
    <w:rsid w:val="0032262F"/>
    <w:rsid w:val="00324BEA"/>
    <w:rsid w:val="00327789"/>
    <w:rsid w:val="003277EB"/>
    <w:rsid w:val="00332DF7"/>
    <w:rsid w:val="00337442"/>
    <w:rsid w:val="00337C1E"/>
    <w:rsid w:val="00341F4B"/>
    <w:rsid w:val="00351843"/>
    <w:rsid w:val="0035223C"/>
    <w:rsid w:val="00366B35"/>
    <w:rsid w:val="00367636"/>
    <w:rsid w:val="00367EF2"/>
    <w:rsid w:val="003706D5"/>
    <w:rsid w:val="003733C8"/>
    <w:rsid w:val="00374D72"/>
    <w:rsid w:val="00380C9E"/>
    <w:rsid w:val="00381378"/>
    <w:rsid w:val="00396668"/>
    <w:rsid w:val="00396EB5"/>
    <w:rsid w:val="003A5FE0"/>
    <w:rsid w:val="003A6E64"/>
    <w:rsid w:val="003A7422"/>
    <w:rsid w:val="003A79E6"/>
    <w:rsid w:val="003B2115"/>
    <w:rsid w:val="003C2FAF"/>
    <w:rsid w:val="003C4900"/>
    <w:rsid w:val="003C4B37"/>
    <w:rsid w:val="003D189C"/>
    <w:rsid w:val="003D3891"/>
    <w:rsid w:val="003E0061"/>
    <w:rsid w:val="003E1449"/>
    <w:rsid w:val="003E3EB9"/>
    <w:rsid w:val="003F3864"/>
    <w:rsid w:val="003F7DEE"/>
    <w:rsid w:val="00400675"/>
    <w:rsid w:val="00400E2A"/>
    <w:rsid w:val="004014AB"/>
    <w:rsid w:val="0040355C"/>
    <w:rsid w:val="004121AF"/>
    <w:rsid w:val="00412240"/>
    <w:rsid w:val="004129FB"/>
    <w:rsid w:val="00421F0B"/>
    <w:rsid w:val="004231EA"/>
    <w:rsid w:val="00425053"/>
    <w:rsid w:val="004251C3"/>
    <w:rsid w:val="0043230F"/>
    <w:rsid w:val="00432AA4"/>
    <w:rsid w:val="00440872"/>
    <w:rsid w:val="00444538"/>
    <w:rsid w:val="00446C38"/>
    <w:rsid w:val="00447B62"/>
    <w:rsid w:val="00450882"/>
    <w:rsid w:val="00451B59"/>
    <w:rsid w:val="00454503"/>
    <w:rsid w:val="00454657"/>
    <w:rsid w:val="004549F3"/>
    <w:rsid w:val="00455727"/>
    <w:rsid w:val="00462AA2"/>
    <w:rsid w:val="004662BE"/>
    <w:rsid w:val="00467109"/>
    <w:rsid w:val="00472AC8"/>
    <w:rsid w:val="00477370"/>
    <w:rsid w:val="00484587"/>
    <w:rsid w:val="00490650"/>
    <w:rsid w:val="004976C1"/>
    <w:rsid w:val="004A359E"/>
    <w:rsid w:val="004A461F"/>
    <w:rsid w:val="004A48E1"/>
    <w:rsid w:val="004B0DAF"/>
    <w:rsid w:val="004B425E"/>
    <w:rsid w:val="004C22AD"/>
    <w:rsid w:val="004C41EA"/>
    <w:rsid w:val="004C43E7"/>
    <w:rsid w:val="004C4E3A"/>
    <w:rsid w:val="004C5CD0"/>
    <w:rsid w:val="004C7910"/>
    <w:rsid w:val="004D0C01"/>
    <w:rsid w:val="004D34C6"/>
    <w:rsid w:val="004D3E71"/>
    <w:rsid w:val="004D47CA"/>
    <w:rsid w:val="004D6DD2"/>
    <w:rsid w:val="004E21F4"/>
    <w:rsid w:val="004E6B06"/>
    <w:rsid w:val="004F0C62"/>
    <w:rsid w:val="00504EA4"/>
    <w:rsid w:val="0050766E"/>
    <w:rsid w:val="0052071E"/>
    <w:rsid w:val="00521DFA"/>
    <w:rsid w:val="00525FDE"/>
    <w:rsid w:val="0053474D"/>
    <w:rsid w:val="0053478D"/>
    <w:rsid w:val="0053610F"/>
    <w:rsid w:val="00552603"/>
    <w:rsid w:val="00553BBF"/>
    <w:rsid w:val="005542D7"/>
    <w:rsid w:val="00560F62"/>
    <w:rsid w:val="00564A09"/>
    <w:rsid w:val="005651A6"/>
    <w:rsid w:val="00567542"/>
    <w:rsid w:val="00573502"/>
    <w:rsid w:val="00576AB1"/>
    <w:rsid w:val="00583AE8"/>
    <w:rsid w:val="005905B7"/>
    <w:rsid w:val="0059248A"/>
    <w:rsid w:val="005A1F74"/>
    <w:rsid w:val="005A2F3D"/>
    <w:rsid w:val="005A5D78"/>
    <w:rsid w:val="005A7CB3"/>
    <w:rsid w:val="005B0C16"/>
    <w:rsid w:val="005B1BE9"/>
    <w:rsid w:val="005B33A4"/>
    <w:rsid w:val="005B4A26"/>
    <w:rsid w:val="005B60BA"/>
    <w:rsid w:val="005C0641"/>
    <w:rsid w:val="005C701C"/>
    <w:rsid w:val="005D08E6"/>
    <w:rsid w:val="005D2174"/>
    <w:rsid w:val="005E01B3"/>
    <w:rsid w:val="005E1525"/>
    <w:rsid w:val="005E2EFD"/>
    <w:rsid w:val="005F1800"/>
    <w:rsid w:val="005F31BE"/>
    <w:rsid w:val="005F38BC"/>
    <w:rsid w:val="005F3E2E"/>
    <w:rsid w:val="005F42E7"/>
    <w:rsid w:val="005F4645"/>
    <w:rsid w:val="00601E55"/>
    <w:rsid w:val="00610038"/>
    <w:rsid w:val="00610732"/>
    <w:rsid w:val="00613FE0"/>
    <w:rsid w:val="00616BD4"/>
    <w:rsid w:val="006224C8"/>
    <w:rsid w:val="00623EA4"/>
    <w:rsid w:val="006271A7"/>
    <w:rsid w:val="00631241"/>
    <w:rsid w:val="0064009C"/>
    <w:rsid w:val="00644C09"/>
    <w:rsid w:val="00646083"/>
    <w:rsid w:val="00646F1A"/>
    <w:rsid w:val="006475D7"/>
    <w:rsid w:val="006505D8"/>
    <w:rsid w:val="00653D9D"/>
    <w:rsid w:val="00655D1A"/>
    <w:rsid w:val="00656440"/>
    <w:rsid w:val="006566F7"/>
    <w:rsid w:val="00662A85"/>
    <w:rsid w:val="006656A1"/>
    <w:rsid w:val="00666B42"/>
    <w:rsid w:val="00667887"/>
    <w:rsid w:val="00667BC8"/>
    <w:rsid w:val="00675DCF"/>
    <w:rsid w:val="0067733C"/>
    <w:rsid w:val="006778FC"/>
    <w:rsid w:val="00681F83"/>
    <w:rsid w:val="006852AD"/>
    <w:rsid w:val="006859C7"/>
    <w:rsid w:val="00686FCF"/>
    <w:rsid w:val="00691E56"/>
    <w:rsid w:val="00697965"/>
    <w:rsid w:val="006A24B4"/>
    <w:rsid w:val="006A35F1"/>
    <w:rsid w:val="006A49C3"/>
    <w:rsid w:val="006B7988"/>
    <w:rsid w:val="006C5F56"/>
    <w:rsid w:val="006D6457"/>
    <w:rsid w:val="006D7149"/>
    <w:rsid w:val="006E2B39"/>
    <w:rsid w:val="006E32F7"/>
    <w:rsid w:val="006F04F2"/>
    <w:rsid w:val="006F36D7"/>
    <w:rsid w:val="00706064"/>
    <w:rsid w:val="0070665E"/>
    <w:rsid w:val="0070672B"/>
    <w:rsid w:val="0071051C"/>
    <w:rsid w:val="007129E3"/>
    <w:rsid w:val="0071450B"/>
    <w:rsid w:val="00722093"/>
    <w:rsid w:val="007237F8"/>
    <w:rsid w:val="0072782E"/>
    <w:rsid w:val="00730B64"/>
    <w:rsid w:val="007368F0"/>
    <w:rsid w:val="00736B27"/>
    <w:rsid w:val="00743046"/>
    <w:rsid w:val="007442AB"/>
    <w:rsid w:val="0074798E"/>
    <w:rsid w:val="00750032"/>
    <w:rsid w:val="007516DC"/>
    <w:rsid w:val="00753AEE"/>
    <w:rsid w:val="00753B71"/>
    <w:rsid w:val="00754571"/>
    <w:rsid w:val="0075724A"/>
    <w:rsid w:val="007614FE"/>
    <w:rsid w:val="007661F1"/>
    <w:rsid w:val="00767C7F"/>
    <w:rsid w:val="00770B5F"/>
    <w:rsid w:val="007733E7"/>
    <w:rsid w:val="00773CC8"/>
    <w:rsid w:val="00776459"/>
    <w:rsid w:val="0078053B"/>
    <w:rsid w:val="0078324E"/>
    <w:rsid w:val="0079144B"/>
    <w:rsid w:val="0079158D"/>
    <w:rsid w:val="00794138"/>
    <w:rsid w:val="007972DA"/>
    <w:rsid w:val="007A36C3"/>
    <w:rsid w:val="007A471B"/>
    <w:rsid w:val="007A75D3"/>
    <w:rsid w:val="007B4220"/>
    <w:rsid w:val="007B52D0"/>
    <w:rsid w:val="007C1107"/>
    <w:rsid w:val="007C2E67"/>
    <w:rsid w:val="007C7950"/>
    <w:rsid w:val="007D284B"/>
    <w:rsid w:val="007D42DC"/>
    <w:rsid w:val="007D6E1A"/>
    <w:rsid w:val="007E5ADD"/>
    <w:rsid w:val="007E679E"/>
    <w:rsid w:val="007F463F"/>
    <w:rsid w:val="007F6689"/>
    <w:rsid w:val="00800DA7"/>
    <w:rsid w:val="00804BF4"/>
    <w:rsid w:val="00805983"/>
    <w:rsid w:val="00823550"/>
    <w:rsid w:val="00824298"/>
    <w:rsid w:val="00826C22"/>
    <w:rsid w:val="008314C8"/>
    <w:rsid w:val="00843508"/>
    <w:rsid w:val="008460FF"/>
    <w:rsid w:val="008500E0"/>
    <w:rsid w:val="00853529"/>
    <w:rsid w:val="008605D3"/>
    <w:rsid w:val="00860F6C"/>
    <w:rsid w:val="00861C04"/>
    <w:rsid w:val="0086202D"/>
    <w:rsid w:val="00864228"/>
    <w:rsid w:val="00866E56"/>
    <w:rsid w:val="00867967"/>
    <w:rsid w:val="00871516"/>
    <w:rsid w:val="00874F32"/>
    <w:rsid w:val="00887FCA"/>
    <w:rsid w:val="00893046"/>
    <w:rsid w:val="0089354F"/>
    <w:rsid w:val="00893C1B"/>
    <w:rsid w:val="00897F46"/>
    <w:rsid w:val="008A5897"/>
    <w:rsid w:val="008A7BB4"/>
    <w:rsid w:val="008B1341"/>
    <w:rsid w:val="008B6D18"/>
    <w:rsid w:val="008C2273"/>
    <w:rsid w:val="008C3436"/>
    <w:rsid w:val="008C355A"/>
    <w:rsid w:val="008C59AB"/>
    <w:rsid w:val="008D50AA"/>
    <w:rsid w:val="008E2F11"/>
    <w:rsid w:val="008F0F01"/>
    <w:rsid w:val="008F28C4"/>
    <w:rsid w:val="008F5D2E"/>
    <w:rsid w:val="00901490"/>
    <w:rsid w:val="00904ECB"/>
    <w:rsid w:val="00905EFA"/>
    <w:rsid w:val="00916F04"/>
    <w:rsid w:val="00921A39"/>
    <w:rsid w:val="00921F19"/>
    <w:rsid w:val="00923631"/>
    <w:rsid w:val="00923AE3"/>
    <w:rsid w:val="009340D6"/>
    <w:rsid w:val="00934422"/>
    <w:rsid w:val="009345C7"/>
    <w:rsid w:val="00945680"/>
    <w:rsid w:val="00950AFF"/>
    <w:rsid w:val="009535E7"/>
    <w:rsid w:val="00953DD0"/>
    <w:rsid w:val="0095710A"/>
    <w:rsid w:val="0095717B"/>
    <w:rsid w:val="00970426"/>
    <w:rsid w:val="009738ED"/>
    <w:rsid w:val="0097721B"/>
    <w:rsid w:val="009841C0"/>
    <w:rsid w:val="00992E2B"/>
    <w:rsid w:val="00996FB5"/>
    <w:rsid w:val="009977CE"/>
    <w:rsid w:val="009A1512"/>
    <w:rsid w:val="009A1A06"/>
    <w:rsid w:val="009A6E80"/>
    <w:rsid w:val="009A7062"/>
    <w:rsid w:val="009B0E7C"/>
    <w:rsid w:val="009B6C0E"/>
    <w:rsid w:val="009C54A6"/>
    <w:rsid w:val="009C56B2"/>
    <w:rsid w:val="009D0074"/>
    <w:rsid w:val="009D0AF7"/>
    <w:rsid w:val="009D33DE"/>
    <w:rsid w:val="009D3E56"/>
    <w:rsid w:val="009E2A69"/>
    <w:rsid w:val="009F0A1E"/>
    <w:rsid w:val="009F2AFF"/>
    <w:rsid w:val="009F2E21"/>
    <w:rsid w:val="009F5585"/>
    <w:rsid w:val="00A00251"/>
    <w:rsid w:val="00A02E22"/>
    <w:rsid w:val="00A0542A"/>
    <w:rsid w:val="00A16CBD"/>
    <w:rsid w:val="00A26BC6"/>
    <w:rsid w:val="00A3023D"/>
    <w:rsid w:val="00A338BE"/>
    <w:rsid w:val="00A37F20"/>
    <w:rsid w:val="00A40437"/>
    <w:rsid w:val="00A47F30"/>
    <w:rsid w:val="00A539FC"/>
    <w:rsid w:val="00A53C7B"/>
    <w:rsid w:val="00A55593"/>
    <w:rsid w:val="00A56820"/>
    <w:rsid w:val="00A573FE"/>
    <w:rsid w:val="00A57A9C"/>
    <w:rsid w:val="00A67C70"/>
    <w:rsid w:val="00A705F6"/>
    <w:rsid w:val="00A719AA"/>
    <w:rsid w:val="00A725E9"/>
    <w:rsid w:val="00A7284F"/>
    <w:rsid w:val="00A72D0B"/>
    <w:rsid w:val="00A7525C"/>
    <w:rsid w:val="00A800DE"/>
    <w:rsid w:val="00A8029A"/>
    <w:rsid w:val="00A8135F"/>
    <w:rsid w:val="00AA663A"/>
    <w:rsid w:val="00AB0338"/>
    <w:rsid w:val="00AB20CC"/>
    <w:rsid w:val="00AB33B3"/>
    <w:rsid w:val="00AB4BD3"/>
    <w:rsid w:val="00AB4CEF"/>
    <w:rsid w:val="00AC7986"/>
    <w:rsid w:val="00AD2BC3"/>
    <w:rsid w:val="00AD3C76"/>
    <w:rsid w:val="00AE620C"/>
    <w:rsid w:val="00AE6F5E"/>
    <w:rsid w:val="00AE78DD"/>
    <w:rsid w:val="00AF1308"/>
    <w:rsid w:val="00AF1A24"/>
    <w:rsid w:val="00AF220C"/>
    <w:rsid w:val="00AF3941"/>
    <w:rsid w:val="00AF3942"/>
    <w:rsid w:val="00AF600A"/>
    <w:rsid w:val="00AF6434"/>
    <w:rsid w:val="00AF6C82"/>
    <w:rsid w:val="00AF7719"/>
    <w:rsid w:val="00B0455B"/>
    <w:rsid w:val="00B113B1"/>
    <w:rsid w:val="00B116C5"/>
    <w:rsid w:val="00B245E1"/>
    <w:rsid w:val="00B25F02"/>
    <w:rsid w:val="00B334D3"/>
    <w:rsid w:val="00B409A7"/>
    <w:rsid w:val="00B44BE7"/>
    <w:rsid w:val="00B4576F"/>
    <w:rsid w:val="00B547A9"/>
    <w:rsid w:val="00B72F5D"/>
    <w:rsid w:val="00B754BA"/>
    <w:rsid w:val="00B80E7C"/>
    <w:rsid w:val="00B8283B"/>
    <w:rsid w:val="00B82D5C"/>
    <w:rsid w:val="00B834B4"/>
    <w:rsid w:val="00B8401F"/>
    <w:rsid w:val="00B86506"/>
    <w:rsid w:val="00BA0436"/>
    <w:rsid w:val="00BA18C3"/>
    <w:rsid w:val="00BA198F"/>
    <w:rsid w:val="00BA2D0C"/>
    <w:rsid w:val="00BB0246"/>
    <w:rsid w:val="00BB2E43"/>
    <w:rsid w:val="00BB463A"/>
    <w:rsid w:val="00BB5881"/>
    <w:rsid w:val="00BB6905"/>
    <w:rsid w:val="00BC1709"/>
    <w:rsid w:val="00BE0274"/>
    <w:rsid w:val="00BE45F0"/>
    <w:rsid w:val="00BE5A63"/>
    <w:rsid w:val="00BF1FA8"/>
    <w:rsid w:val="00C00D31"/>
    <w:rsid w:val="00C0470A"/>
    <w:rsid w:val="00C05C14"/>
    <w:rsid w:val="00C115E1"/>
    <w:rsid w:val="00C160BD"/>
    <w:rsid w:val="00C27163"/>
    <w:rsid w:val="00C2748F"/>
    <w:rsid w:val="00C32FFA"/>
    <w:rsid w:val="00C3795F"/>
    <w:rsid w:val="00C418D7"/>
    <w:rsid w:val="00C5036B"/>
    <w:rsid w:val="00C51728"/>
    <w:rsid w:val="00C548D4"/>
    <w:rsid w:val="00C563AB"/>
    <w:rsid w:val="00C62A95"/>
    <w:rsid w:val="00C7038E"/>
    <w:rsid w:val="00C71833"/>
    <w:rsid w:val="00C7416F"/>
    <w:rsid w:val="00C80CF5"/>
    <w:rsid w:val="00C83B35"/>
    <w:rsid w:val="00C95128"/>
    <w:rsid w:val="00C959A5"/>
    <w:rsid w:val="00CA116D"/>
    <w:rsid w:val="00CA3659"/>
    <w:rsid w:val="00CA3CE8"/>
    <w:rsid w:val="00CA58CB"/>
    <w:rsid w:val="00CB4A0A"/>
    <w:rsid w:val="00CC09B9"/>
    <w:rsid w:val="00CC1371"/>
    <w:rsid w:val="00CC2C01"/>
    <w:rsid w:val="00CD0394"/>
    <w:rsid w:val="00CE4523"/>
    <w:rsid w:val="00CE5CE8"/>
    <w:rsid w:val="00D05F53"/>
    <w:rsid w:val="00D061AA"/>
    <w:rsid w:val="00D119D8"/>
    <w:rsid w:val="00D222A8"/>
    <w:rsid w:val="00D235C4"/>
    <w:rsid w:val="00D2387B"/>
    <w:rsid w:val="00D3492E"/>
    <w:rsid w:val="00D361A2"/>
    <w:rsid w:val="00D36B5C"/>
    <w:rsid w:val="00D37469"/>
    <w:rsid w:val="00D41BE3"/>
    <w:rsid w:val="00D47166"/>
    <w:rsid w:val="00D47F57"/>
    <w:rsid w:val="00D615FB"/>
    <w:rsid w:val="00D63434"/>
    <w:rsid w:val="00D6483C"/>
    <w:rsid w:val="00D66C8F"/>
    <w:rsid w:val="00D6724A"/>
    <w:rsid w:val="00D67EF0"/>
    <w:rsid w:val="00D74B34"/>
    <w:rsid w:val="00D76840"/>
    <w:rsid w:val="00D83EED"/>
    <w:rsid w:val="00D8416B"/>
    <w:rsid w:val="00D85ABA"/>
    <w:rsid w:val="00D85B28"/>
    <w:rsid w:val="00D94454"/>
    <w:rsid w:val="00D96264"/>
    <w:rsid w:val="00D96CD1"/>
    <w:rsid w:val="00DA22BD"/>
    <w:rsid w:val="00DA4954"/>
    <w:rsid w:val="00DB172A"/>
    <w:rsid w:val="00DB2B83"/>
    <w:rsid w:val="00DB3BB6"/>
    <w:rsid w:val="00DB5065"/>
    <w:rsid w:val="00DD118A"/>
    <w:rsid w:val="00DD598E"/>
    <w:rsid w:val="00DE17C8"/>
    <w:rsid w:val="00DE2E6C"/>
    <w:rsid w:val="00DE6F7E"/>
    <w:rsid w:val="00DF4CD5"/>
    <w:rsid w:val="00E01220"/>
    <w:rsid w:val="00E1307C"/>
    <w:rsid w:val="00E15380"/>
    <w:rsid w:val="00E15D63"/>
    <w:rsid w:val="00E1641A"/>
    <w:rsid w:val="00E31055"/>
    <w:rsid w:val="00E32D16"/>
    <w:rsid w:val="00E32D34"/>
    <w:rsid w:val="00E32D67"/>
    <w:rsid w:val="00E34FAA"/>
    <w:rsid w:val="00E37277"/>
    <w:rsid w:val="00E40081"/>
    <w:rsid w:val="00E4583B"/>
    <w:rsid w:val="00E50D99"/>
    <w:rsid w:val="00E53974"/>
    <w:rsid w:val="00E66150"/>
    <w:rsid w:val="00E71B4D"/>
    <w:rsid w:val="00E71D52"/>
    <w:rsid w:val="00E741E1"/>
    <w:rsid w:val="00E9458A"/>
    <w:rsid w:val="00E969E4"/>
    <w:rsid w:val="00E97657"/>
    <w:rsid w:val="00EA08C5"/>
    <w:rsid w:val="00EA3A6F"/>
    <w:rsid w:val="00EA3BAA"/>
    <w:rsid w:val="00EA676C"/>
    <w:rsid w:val="00EA6D95"/>
    <w:rsid w:val="00EB6C87"/>
    <w:rsid w:val="00EC067A"/>
    <w:rsid w:val="00EC0ECF"/>
    <w:rsid w:val="00ED3B54"/>
    <w:rsid w:val="00ED53A4"/>
    <w:rsid w:val="00ED57B8"/>
    <w:rsid w:val="00ED58BB"/>
    <w:rsid w:val="00EE03D2"/>
    <w:rsid w:val="00EE258D"/>
    <w:rsid w:val="00EE42AE"/>
    <w:rsid w:val="00EE6EFC"/>
    <w:rsid w:val="00EF286F"/>
    <w:rsid w:val="00EF2F4C"/>
    <w:rsid w:val="00EF55F8"/>
    <w:rsid w:val="00EF6DA9"/>
    <w:rsid w:val="00F05607"/>
    <w:rsid w:val="00F101DA"/>
    <w:rsid w:val="00F121C7"/>
    <w:rsid w:val="00F12831"/>
    <w:rsid w:val="00F14E28"/>
    <w:rsid w:val="00F154AA"/>
    <w:rsid w:val="00F16028"/>
    <w:rsid w:val="00F21635"/>
    <w:rsid w:val="00F2221B"/>
    <w:rsid w:val="00F2727C"/>
    <w:rsid w:val="00F3131B"/>
    <w:rsid w:val="00F322BC"/>
    <w:rsid w:val="00F36886"/>
    <w:rsid w:val="00F37ADD"/>
    <w:rsid w:val="00F408B9"/>
    <w:rsid w:val="00F42316"/>
    <w:rsid w:val="00F42915"/>
    <w:rsid w:val="00F475AC"/>
    <w:rsid w:val="00F53D4C"/>
    <w:rsid w:val="00F5617F"/>
    <w:rsid w:val="00F57008"/>
    <w:rsid w:val="00F611B0"/>
    <w:rsid w:val="00F67979"/>
    <w:rsid w:val="00F70DE3"/>
    <w:rsid w:val="00F73405"/>
    <w:rsid w:val="00F76CC0"/>
    <w:rsid w:val="00F8797F"/>
    <w:rsid w:val="00F95A43"/>
    <w:rsid w:val="00FA0613"/>
    <w:rsid w:val="00FA065A"/>
    <w:rsid w:val="00FA2740"/>
    <w:rsid w:val="00FB0F05"/>
    <w:rsid w:val="00FB3478"/>
    <w:rsid w:val="00FB4BA2"/>
    <w:rsid w:val="00FB57CA"/>
    <w:rsid w:val="00FB64A0"/>
    <w:rsid w:val="00FC2E31"/>
    <w:rsid w:val="00FC3778"/>
    <w:rsid w:val="00FC588E"/>
    <w:rsid w:val="00FC5892"/>
    <w:rsid w:val="00FC5DF3"/>
    <w:rsid w:val="00FC5ED5"/>
    <w:rsid w:val="00FD5722"/>
    <w:rsid w:val="00FD7382"/>
    <w:rsid w:val="00FE1F79"/>
    <w:rsid w:val="00FE344F"/>
    <w:rsid w:val="00FE34F3"/>
    <w:rsid w:val="00FE47A1"/>
    <w:rsid w:val="00FF39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3DF4D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uiPriority="10" w:qFormat="1"/>
    <w:lsdException w:name="No List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79144B"/>
    <w:pPr>
      <w:tabs>
        <w:tab w:val="left" w:pos="7200"/>
      </w:tabs>
      <w:spacing w:before="120" w:after="120"/>
      <w:ind w:left="360"/>
      <w:jc w:val="both"/>
    </w:pPr>
    <w:rPr>
      <w:rFonts w:ascii="Arial" w:hAnsi="Arial"/>
      <w:spacing w:val="-3"/>
    </w:rPr>
  </w:style>
  <w:style w:type="paragraph" w:styleId="Heading1">
    <w:name w:val="heading 1"/>
    <w:next w:val="NormalFirst"/>
    <w:link w:val="Heading1Char"/>
    <w:uiPriority w:val="9"/>
    <w:qFormat/>
    <w:rsid w:val="0013632F"/>
    <w:pPr>
      <w:keepNext/>
      <w:pageBreakBefore/>
      <w:numPr>
        <w:numId w:val="1"/>
      </w:numPr>
      <w:spacing w:before="240"/>
      <w:ind w:left="734" w:hanging="547"/>
      <w:outlineLvl w:val="0"/>
    </w:pPr>
    <w:rPr>
      <w:rFonts w:ascii="Arial" w:hAnsi="Arial"/>
      <w:b/>
      <w:caps/>
      <w:spacing w:val="-3"/>
      <w:sz w:val="28"/>
    </w:rPr>
  </w:style>
  <w:style w:type="paragraph" w:styleId="Heading2">
    <w:name w:val="heading 2"/>
    <w:basedOn w:val="Normal"/>
    <w:next w:val="NormalFirst"/>
    <w:link w:val="Heading2Char"/>
    <w:uiPriority w:val="9"/>
    <w:qFormat/>
    <w:rsid w:val="00484587"/>
    <w:pPr>
      <w:keepNext/>
      <w:keepLines/>
      <w:numPr>
        <w:ilvl w:val="1"/>
        <w:numId w:val="1"/>
      </w:numPr>
      <w:tabs>
        <w:tab w:val="clear" w:pos="7200"/>
      </w:tabs>
      <w:spacing w:before="240"/>
      <w:ind w:left="734" w:hanging="547"/>
      <w:jc w:val="left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First"/>
    <w:link w:val="Heading3Char"/>
    <w:uiPriority w:val="9"/>
    <w:qFormat/>
    <w:rsid w:val="00F2727C"/>
    <w:pPr>
      <w:keepNext/>
      <w:keepLines/>
      <w:numPr>
        <w:ilvl w:val="2"/>
        <w:numId w:val="1"/>
      </w:numPr>
      <w:spacing w:before="240"/>
      <w:ind w:left="734" w:hanging="547"/>
      <w:outlineLvl w:val="2"/>
    </w:pPr>
    <w:rPr>
      <w:b/>
      <w:iCs/>
    </w:rPr>
  </w:style>
  <w:style w:type="paragraph" w:styleId="Heading4">
    <w:name w:val="heading 4"/>
    <w:basedOn w:val="Normal"/>
    <w:next w:val="ret1"/>
    <w:link w:val="Heading4Char"/>
    <w:uiPriority w:val="9"/>
    <w:qFormat/>
    <w:rsid w:val="005A7CB3"/>
    <w:pPr>
      <w:keepNext/>
      <w:keepLines/>
      <w:numPr>
        <w:ilvl w:val="3"/>
        <w:numId w:val="1"/>
      </w:numPr>
      <w:tabs>
        <w:tab w:val="clear" w:pos="180"/>
      </w:tabs>
      <w:spacing w:before="240"/>
      <w:ind w:left="547" w:hanging="360"/>
      <w:outlineLvl w:val="3"/>
    </w:pPr>
    <w:rPr>
      <w:bCs/>
    </w:rPr>
  </w:style>
  <w:style w:type="paragraph" w:styleId="Heading5">
    <w:name w:val="heading 5"/>
    <w:basedOn w:val="Heading4"/>
    <w:next w:val="ret1"/>
    <w:link w:val="Heading5Char"/>
    <w:uiPriority w:val="9"/>
    <w:qFormat/>
    <w:rsid w:val="0028351E"/>
    <w:pPr>
      <w:numPr>
        <w:ilvl w:val="4"/>
      </w:numPr>
      <w:ind w:left="360" w:hanging="180"/>
      <w:outlineLvl w:val="4"/>
    </w:pPr>
    <w:rPr>
      <w:b/>
      <w:bCs w:val="0"/>
    </w:rPr>
  </w:style>
  <w:style w:type="paragraph" w:styleId="Heading6">
    <w:name w:val="heading 6"/>
    <w:basedOn w:val="Heading4"/>
    <w:next w:val="ret1"/>
    <w:link w:val="Heading6Char"/>
    <w:uiPriority w:val="9"/>
    <w:qFormat/>
    <w:rsid w:val="0028351E"/>
    <w:pPr>
      <w:numPr>
        <w:ilvl w:val="5"/>
      </w:numPr>
      <w:ind w:left="360" w:hanging="180"/>
      <w:outlineLvl w:val="5"/>
    </w:pPr>
  </w:style>
  <w:style w:type="paragraph" w:styleId="Heading7">
    <w:name w:val="heading 7"/>
    <w:basedOn w:val="Heading4"/>
    <w:next w:val="ret1"/>
    <w:link w:val="Heading7Char"/>
    <w:uiPriority w:val="9"/>
    <w:qFormat/>
    <w:rsid w:val="0028351E"/>
    <w:pPr>
      <w:numPr>
        <w:ilvl w:val="6"/>
      </w:numPr>
      <w:ind w:left="360" w:hanging="180"/>
      <w:outlineLvl w:val="6"/>
    </w:pPr>
    <w:rPr>
      <w:i/>
    </w:rPr>
  </w:style>
  <w:style w:type="paragraph" w:styleId="Heading8">
    <w:name w:val="heading 8"/>
    <w:basedOn w:val="Heading4"/>
    <w:next w:val="ret1"/>
    <w:link w:val="Heading8Char"/>
    <w:uiPriority w:val="9"/>
    <w:qFormat/>
    <w:rsid w:val="0028351E"/>
    <w:pPr>
      <w:numPr>
        <w:ilvl w:val="7"/>
      </w:numPr>
      <w:ind w:left="360" w:hanging="180"/>
      <w:outlineLvl w:val="7"/>
    </w:pPr>
    <w:rPr>
      <w:i/>
    </w:rPr>
  </w:style>
  <w:style w:type="paragraph" w:styleId="Heading9">
    <w:name w:val="heading 9"/>
    <w:basedOn w:val="Heading8"/>
    <w:next w:val="ret1"/>
    <w:link w:val="Heading9Char"/>
    <w:uiPriority w:val="9"/>
    <w:qFormat/>
    <w:rsid w:val="0028351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1">
    <w:name w:val="ret1"/>
    <w:basedOn w:val="Normal"/>
    <w:link w:val="ret1Char"/>
    <w:rsid w:val="00D76BD0"/>
    <w:pPr>
      <w:ind w:left="85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2">
    <w:name w:val="toc 2"/>
    <w:basedOn w:val="Normal"/>
    <w:next w:val="Normal"/>
    <w:uiPriority w:val="39"/>
    <w:rsid w:val="00B0455B"/>
    <w:pPr>
      <w:tabs>
        <w:tab w:val="clear" w:pos="7200"/>
        <w:tab w:val="left" w:pos="720"/>
        <w:tab w:val="right" w:leader="dot" w:pos="8640"/>
      </w:tabs>
      <w:spacing w:before="60"/>
      <w:ind w:left="216"/>
      <w:jc w:val="left"/>
    </w:pPr>
    <w:rPr>
      <w:noProof/>
    </w:rPr>
  </w:style>
  <w:style w:type="paragraph" w:styleId="TOC1">
    <w:name w:val="toc 1"/>
    <w:basedOn w:val="Normal"/>
    <w:next w:val="Normal"/>
    <w:uiPriority w:val="39"/>
    <w:rsid w:val="00B0455B"/>
    <w:pPr>
      <w:tabs>
        <w:tab w:val="clear" w:pos="7200"/>
        <w:tab w:val="left" w:pos="450"/>
        <w:tab w:val="right" w:pos="8640"/>
      </w:tabs>
      <w:spacing w:before="160"/>
      <w:ind w:left="0"/>
      <w:jc w:val="left"/>
    </w:pPr>
    <w:rPr>
      <w:b/>
      <w:caps/>
      <w:noProof/>
      <w:u w:val="single"/>
    </w:rPr>
  </w:style>
  <w:style w:type="paragraph" w:styleId="TOC3">
    <w:name w:val="toc 3"/>
    <w:basedOn w:val="Normal"/>
    <w:next w:val="Normal"/>
    <w:uiPriority w:val="39"/>
    <w:rsid w:val="00D8416B"/>
    <w:pPr>
      <w:tabs>
        <w:tab w:val="clear" w:pos="7200"/>
        <w:tab w:val="left" w:pos="1112"/>
        <w:tab w:val="right" w:leader="dot" w:pos="8640"/>
      </w:tabs>
      <w:spacing w:before="20" w:after="20"/>
      <w:ind w:left="442"/>
    </w:pPr>
    <w:rPr>
      <w:noProof/>
    </w:rPr>
  </w:style>
  <w:style w:type="paragraph" w:customStyle="1" w:styleId="ret2">
    <w:name w:val="ret2"/>
    <w:basedOn w:val="Normal"/>
    <w:pPr>
      <w:ind w:left="1418" w:hanging="426"/>
    </w:pPr>
  </w:style>
  <w:style w:type="paragraph" w:styleId="TOC4">
    <w:name w:val="toc 4"/>
    <w:basedOn w:val="Normal"/>
    <w:next w:val="Normal"/>
    <w:semiHidden/>
    <w:pPr>
      <w:tabs>
        <w:tab w:val="right" w:pos="9355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pos="9355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pos="9355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pos="9355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pos="9355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pos="9355"/>
      </w:tabs>
      <w:ind w:left="1760"/>
    </w:pPr>
  </w:style>
  <w:style w:type="paragraph" w:customStyle="1" w:styleId="ret3">
    <w:name w:val="ret3"/>
    <w:basedOn w:val="ret2"/>
  </w:style>
  <w:style w:type="paragraph" w:customStyle="1" w:styleId="ret4">
    <w:name w:val="ret4"/>
    <w:basedOn w:val="Normal"/>
    <w:pPr>
      <w:ind w:left="1418"/>
    </w:pPr>
  </w:style>
  <w:style w:type="paragraph" w:customStyle="1" w:styleId="ssencadre">
    <w:name w:val="ssencadre"/>
    <w:basedOn w:val="Normal"/>
    <w:pPr>
      <w:jc w:val="center"/>
    </w:pPr>
    <w:rPr>
      <w:b/>
      <w:caps/>
      <w:sz w:val="24"/>
    </w:rPr>
  </w:style>
  <w:style w:type="paragraph" w:customStyle="1" w:styleId="ret5">
    <w:name w:val="ret5"/>
    <w:basedOn w:val="ret4"/>
    <w:pPr>
      <w:ind w:left="1843" w:hanging="425"/>
    </w:pPr>
  </w:style>
  <w:style w:type="paragraph" w:customStyle="1" w:styleId="ret6">
    <w:name w:val="ret6"/>
    <w:basedOn w:val="ret5"/>
    <w:pPr>
      <w:ind w:hanging="424"/>
    </w:pPr>
  </w:style>
  <w:style w:type="paragraph" w:customStyle="1" w:styleId="ret7">
    <w:name w:val="ret7"/>
    <w:basedOn w:val="Heading4"/>
    <w:next w:val="ret1"/>
    <w:pPr>
      <w:spacing w:before="0"/>
      <w:ind w:left="1843" w:firstLine="0"/>
      <w:outlineLvl w:val="9"/>
    </w:pPr>
    <w:rPr>
      <w:i/>
    </w:rPr>
  </w:style>
  <w:style w:type="paragraph" w:customStyle="1" w:styleId="ret8">
    <w:name w:val="ret8"/>
    <w:basedOn w:val="ret6"/>
    <w:pPr>
      <w:ind w:left="2127" w:hanging="426"/>
    </w:pPr>
  </w:style>
  <w:style w:type="paragraph" w:customStyle="1" w:styleId="ret9">
    <w:name w:val="ret9"/>
    <w:basedOn w:val="ret3"/>
    <w:pPr>
      <w:ind w:left="2127"/>
    </w:pPr>
  </w:style>
  <w:style w:type="paragraph" w:customStyle="1" w:styleId="changerecord">
    <w:name w:val="changerecord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after="480"/>
      <w:jc w:val="center"/>
    </w:pPr>
    <w:rPr>
      <w:spacing w:val="160"/>
      <w:sz w:val="28"/>
    </w:rPr>
  </w:style>
  <w:style w:type="paragraph" w:customStyle="1" w:styleId="contents">
    <w:name w:val="contents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before="240"/>
      <w:ind w:left="3402" w:hanging="3402"/>
      <w:jc w:val="center"/>
    </w:pPr>
    <w:rPr>
      <w:spacing w:val="160"/>
      <w:kern w:val="24"/>
      <w:sz w:val="28"/>
      <w:lang w:val="fr-FR"/>
    </w:rPr>
  </w:style>
  <w:style w:type="paragraph" w:customStyle="1" w:styleId="MajorTitle">
    <w:name w:val="Major Title"/>
    <w:basedOn w:val="Normal"/>
    <w:next w:val="Normal"/>
    <w:rsid w:val="0019119A"/>
    <w:pPr>
      <w:spacing w:before="240"/>
      <w:jc w:val="center"/>
    </w:pPr>
    <w:rPr>
      <w:b/>
      <w:bCs/>
      <w:smallCaps/>
      <w:sz w:val="44"/>
    </w:rPr>
  </w:style>
  <w:style w:type="paragraph" w:customStyle="1" w:styleId="MinorTitle">
    <w:name w:val="Minor Title"/>
    <w:basedOn w:val="MajorTitle"/>
    <w:next w:val="Normal"/>
    <w:rPr>
      <w:smallCaps w:val="0"/>
      <w:sz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0D116D"/>
    <w:pPr>
      <w:ind w:left="1800" w:right="540" w:hanging="900"/>
    </w:pPr>
    <w:rPr>
      <w:i/>
    </w:rPr>
  </w:style>
  <w:style w:type="character" w:styleId="PageNumber">
    <w:name w:val="page number"/>
    <w:rsid w:val="00621D08"/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0455B"/>
    <w:pPr>
      <w:tabs>
        <w:tab w:val="clear" w:pos="7200"/>
        <w:tab w:val="right" w:leader="dot" w:pos="8630"/>
      </w:tabs>
      <w:ind w:left="900" w:hanging="900"/>
    </w:pPr>
    <w:rPr>
      <w:noProof/>
    </w:rPr>
  </w:style>
  <w:style w:type="character" w:customStyle="1" w:styleId="ret1Char">
    <w:name w:val="ret1 Char"/>
    <w:link w:val="ret1"/>
    <w:rsid w:val="00D76BD0"/>
    <w:rPr>
      <w:rFonts w:ascii="Arial" w:hAnsi="Arial"/>
      <w:spacing w:val="-3"/>
      <w:lang w:val="en-US" w:eastAsia="en-US" w:bidi="ar-SA"/>
    </w:rPr>
  </w:style>
  <w:style w:type="paragraph" w:customStyle="1" w:styleId="DateIssued">
    <w:name w:val="DateIssued"/>
    <w:basedOn w:val="Normal"/>
    <w:pPr>
      <w:jc w:val="center"/>
    </w:pPr>
    <w:rPr>
      <w:bCs/>
      <w:sz w:val="28"/>
    </w:rPr>
  </w:style>
  <w:style w:type="paragraph" w:customStyle="1" w:styleId="AppDocument">
    <w:name w:val="AppDocument"/>
    <w:basedOn w:val="Normal"/>
    <w:link w:val="AppDocumentChar"/>
    <w:rsid w:val="00753AEE"/>
    <w:pPr>
      <w:numPr>
        <w:numId w:val="2"/>
      </w:numPr>
      <w:tabs>
        <w:tab w:val="clear" w:pos="432"/>
        <w:tab w:val="num" w:pos="1080"/>
      </w:tabs>
      <w:ind w:left="1080" w:hanging="720"/>
    </w:pPr>
    <w:rPr>
      <w:sz w:val="19"/>
      <w:szCs w:val="19"/>
    </w:rPr>
  </w:style>
  <w:style w:type="character" w:customStyle="1" w:styleId="AppDocumentChar">
    <w:name w:val="AppDocument Char"/>
    <w:basedOn w:val="ret1Char"/>
    <w:link w:val="AppDocument"/>
    <w:rsid w:val="00753AEE"/>
    <w:rPr>
      <w:rFonts w:ascii="Arial" w:hAnsi="Arial"/>
      <w:spacing w:val="-3"/>
      <w:sz w:val="19"/>
      <w:szCs w:val="19"/>
      <w:lang w:val="en-US" w:eastAsia="en-US" w:bidi="ar-SA"/>
    </w:rPr>
  </w:style>
  <w:style w:type="paragraph" w:customStyle="1" w:styleId="Styleret1Red">
    <w:name w:val="Style ret1 + Red"/>
    <w:basedOn w:val="ret1"/>
    <w:next w:val="ret1"/>
    <w:link w:val="Styleret1RedChar"/>
    <w:rsid w:val="00206ACA"/>
    <w:rPr>
      <w:color w:val="FF0000"/>
    </w:rPr>
  </w:style>
  <w:style w:type="character" w:customStyle="1" w:styleId="Styleret1RedChar">
    <w:name w:val="Style ret1 + Red Char"/>
    <w:link w:val="Styleret1Red"/>
    <w:rsid w:val="00206ACA"/>
    <w:rPr>
      <w:rFonts w:ascii="Arial" w:hAnsi="Arial"/>
      <w:color w:val="FF0000"/>
      <w:spacing w:val="-3"/>
      <w:lang w:val="en-US" w:eastAsia="en-US" w:bidi="ar-SA"/>
    </w:rPr>
  </w:style>
  <w:style w:type="paragraph" w:customStyle="1" w:styleId="Discussion">
    <w:name w:val="Discussion"/>
    <w:basedOn w:val="Normal"/>
    <w:link w:val="DiscussionChar"/>
    <w:qFormat/>
    <w:rsid w:val="00AB4BD3"/>
    <w:pPr>
      <w:jc w:val="left"/>
    </w:pPr>
    <w:rPr>
      <w:i/>
    </w:rPr>
  </w:style>
  <w:style w:type="character" w:customStyle="1" w:styleId="DiscussionChar">
    <w:name w:val="Discussion Char"/>
    <w:link w:val="Discussion"/>
    <w:rsid w:val="00AB4BD3"/>
    <w:rPr>
      <w:rFonts w:ascii="Arial" w:hAnsi="Arial"/>
      <w:i/>
      <w:spacing w:val="-3"/>
    </w:rPr>
  </w:style>
  <w:style w:type="paragraph" w:customStyle="1" w:styleId="CenteredDate">
    <w:name w:val="CenteredDate"/>
    <w:basedOn w:val="Normal"/>
    <w:qFormat/>
    <w:rsid w:val="00AE17F2"/>
    <w:pPr>
      <w:jc w:val="center"/>
    </w:pPr>
    <w:rPr>
      <w:bCs/>
      <w:noProof/>
      <w:sz w:val="28"/>
    </w:rPr>
  </w:style>
  <w:style w:type="paragraph" w:customStyle="1" w:styleId="NormalFirst">
    <w:name w:val="NormalFirst"/>
    <w:basedOn w:val="Normal"/>
    <w:next w:val="Normal"/>
    <w:qFormat/>
    <w:rsid w:val="00623EA4"/>
    <w:pPr>
      <w:spacing w:before="180"/>
    </w:pPr>
  </w:style>
  <w:style w:type="paragraph" w:styleId="BodyText">
    <w:name w:val="Body Text"/>
    <w:basedOn w:val="Normal"/>
    <w:link w:val="BodyTextChar"/>
    <w:rsid w:val="007865E2"/>
  </w:style>
  <w:style w:type="character" w:customStyle="1" w:styleId="BodyTextChar">
    <w:name w:val="Body Text Char"/>
    <w:link w:val="BodyText"/>
    <w:rsid w:val="007865E2"/>
    <w:rPr>
      <w:rFonts w:ascii="Arial" w:hAnsi="Arial"/>
      <w:spacing w:val="-3"/>
    </w:rPr>
  </w:style>
  <w:style w:type="paragraph" w:customStyle="1" w:styleId="Cells">
    <w:name w:val="Cells"/>
    <w:basedOn w:val="Normal"/>
    <w:qFormat/>
    <w:rsid w:val="00B8147F"/>
    <w:pPr>
      <w:spacing w:before="100" w:beforeAutospacing="1" w:after="100" w:afterAutospacing="1"/>
      <w:ind w:left="0"/>
      <w:jc w:val="center"/>
    </w:pPr>
  </w:style>
  <w:style w:type="paragraph" w:customStyle="1" w:styleId="Definition">
    <w:name w:val="Definition"/>
    <w:basedOn w:val="Normal"/>
    <w:qFormat/>
    <w:rsid w:val="00D15266"/>
    <w:pPr>
      <w:ind w:left="3420" w:hanging="3060"/>
    </w:pPr>
  </w:style>
  <w:style w:type="paragraph" w:styleId="BalloonText">
    <w:name w:val="Balloon Text"/>
    <w:basedOn w:val="Normal"/>
    <w:link w:val="BalloonTextChar"/>
    <w:rsid w:val="004549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549F3"/>
    <w:rPr>
      <w:rFonts w:ascii="Lucida Grande" w:hAnsi="Lucida Grande"/>
      <w:spacing w:val="-3"/>
      <w:sz w:val="18"/>
      <w:szCs w:val="18"/>
    </w:rPr>
  </w:style>
  <w:style w:type="paragraph" w:customStyle="1" w:styleId="SectionTitle">
    <w:name w:val="SectionTitle"/>
    <w:basedOn w:val="Normal"/>
    <w:rsid w:val="001E2AA7"/>
    <w:pPr>
      <w:jc w:val="center"/>
    </w:pPr>
    <w:rPr>
      <w:b/>
      <w:sz w:val="28"/>
      <w:szCs w:val="28"/>
    </w:rPr>
  </w:style>
  <w:style w:type="paragraph" w:customStyle="1" w:styleId="CenteredSectionTitle">
    <w:name w:val="CenteredSectionTitle"/>
    <w:basedOn w:val="Normal"/>
    <w:qFormat/>
    <w:rsid w:val="00667BC8"/>
    <w:pPr>
      <w:pageBreakBefore/>
      <w:jc w:val="center"/>
    </w:pPr>
    <w:rPr>
      <w:b/>
      <w:sz w:val="28"/>
      <w:szCs w:val="28"/>
    </w:rPr>
  </w:style>
  <w:style w:type="paragraph" w:customStyle="1" w:styleId="HEADING1PageBreak">
    <w:name w:val="HEADING1+PageBreak"/>
    <w:basedOn w:val="Heading1"/>
    <w:qFormat/>
    <w:rsid w:val="00AB4BD3"/>
  </w:style>
  <w:style w:type="paragraph" w:styleId="ListParagraph">
    <w:name w:val="List Paragraph"/>
    <w:basedOn w:val="Normal"/>
    <w:uiPriority w:val="34"/>
    <w:qFormat/>
    <w:rsid w:val="003D3891"/>
    <w:pPr>
      <w:ind w:left="720"/>
      <w:contextualSpacing/>
    </w:pPr>
  </w:style>
  <w:style w:type="character" w:styleId="FollowedHyperlink">
    <w:name w:val="FollowedHyperlink"/>
    <w:basedOn w:val="DefaultParagraphFont"/>
    <w:rsid w:val="00FE1F79"/>
    <w:rPr>
      <w:color w:val="800080" w:themeColor="followedHyperlink"/>
      <w:u w:val="single"/>
    </w:rPr>
  </w:style>
  <w:style w:type="paragraph" w:customStyle="1" w:styleId="ReferenceDocument">
    <w:name w:val="ReferenceDocument"/>
    <w:basedOn w:val="Normal"/>
    <w:qFormat/>
    <w:rsid w:val="00753AEE"/>
    <w:pPr>
      <w:numPr>
        <w:numId w:val="3"/>
      </w:numPr>
      <w:tabs>
        <w:tab w:val="clear" w:pos="1080"/>
      </w:tabs>
      <w:ind w:hanging="720"/>
    </w:pPr>
  </w:style>
  <w:style w:type="paragraph" w:customStyle="1" w:styleId="req">
    <w:name w:val="req"/>
    <w:basedOn w:val="Normal"/>
    <w:next w:val="ReqFollowup"/>
    <w:link w:val="reqChar"/>
    <w:qFormat/>
    <w:rsid w:val="00DD598E"/>
    <w:pPr>
      <w:keepLines/>
      <w:tabs>
        <w:tab w:val="left" w:pos="2250"/>
      </w:tabs>
      <w:spacing w:before="240" w:after="60"/>
    </w:pPr>
  </w:style>
  <w:style w:type="character" w:customStyle="1" w:styleId="reqChar">
    <w:name w:val="req Char"/>
    <w:basedOn w:val="ret1Char"/>
    <w:link w:val="req"/>
    <w:rsid w:val="00DD598E"/>
    <w:rPr>
      <w:rFonts w:ascii="Arial" w:hAnsi="Arial"/>
      <w:spacing w:val="-3"/>
      <w:lang w:val="en-US" w:eastAsia="en-US" w:bidi="ar-SA"/>
    </w:rPr>
  </w:style>
  <w:style w:type="paragraph" w:customStyle="1" w:styleId="MytHeader">
    <w:name w:val="MytHeader"/>
    <w:basedOn w:val="Normal"/>
    <w:qFormat/>
    <w:rsid w:val="00945680"/>
    <w:pPr>
      <w:tabs>
        <w:tab w:val="clear" w:pos="7200"/>
        <w:tab w:val="left" w:pos="900"/>
        <w:tab w:val="right" w:pos="8640"/>
      </w:tabs>
      <w:ind w:left="0"/>
    </w:pPr>
    <w:rPr>
      <w:b/>
      <w:smallCaps/>
    </w:rPr>
  </w:style>
  <w:style w:type="paragraph" w:customStyle="1" w:styleId="discussion0">
    <w:name w:val="discussion"/>
    <w:basedOn w:val="req"/>
    <w:link w:val="discussionChar0"/>
    <w:rsid w:val="00AB4BD3"/>
    <w:pPr>
      <w:tabs>
        <w:tab w:val="clear" w:pos="7200"/>
      </w:tabs>
      <w:jc w:val="left"/>
    </w:pPr>
    <w:rPr>
      <w:i/>
    </w:rPr>
  </w:style>
  <w:style w:type="paragraph" w:customStyle="1" w:styleId="Abbreviation">
    <w:name w:val="Abbreviation"/>
    <w:basedOn w:val="Normal"/>
    <w:qFormat/>
    <w:rsid w:val="004C41EA"/>
    <w:pPr>
      <w:ind w:left="1170" w:hanging="990"/>
    </w:pPr>
  </w:style>
  <w:style w:type="character" w:customStyle="1" w:styleId="discussionChar0">
    <w:name w:val="discussion Char"/>
    <w:basedOn w:val="reqChar"/>
    <w:link w:val="discussion0"/>
    <w:rsid w:val="00AB4BD3"/>
    <w:rPr>
      <w:rFonts w:ascii="Arial" w:hAnsi="Arial"/>
      <w:i/>
      <w:spacing w:val="-3"/>
      <w:lang w:val="en-US" w:eastAsia="en-US" w:bidi="ar-SA"/>
    </w:rPr>
  </w:style>
  <w:style w:type="paragraph" w:customStyle="1" w:styleId="Bodytext0">
    <w:name w:val="Body text"/>
    <w:basedOn w:val="Normal"/>
    <w:rsid w:val="0053474D"/>
    <w:pPr>
      <w:tabs>
        <w:tab w:val="clear" w:pos="7200"/>
      </w:tabs>
      <w:overflowPunct w:val="0"/>
      <w:autoSpaceDE w:val="0"/>
      <w:autoSpaceDN w:val="0"/>
      <w:adjustRightInd w:val="0"/>
      <w:spacing w:before="0" w:after="0"/>
      <w:ind w:left="0"/>
      <w:textAlignment w:val="baseline"/>
    </w:pPr>
    <w:rPr>
      <w:rFonts w:ascii="Times New Roman" w:hAnsi="Times New Roman"/>
      <w:spacing w:val="0"/>
    </w:rPr>
  </w:style>
  <w:style w:type="table" w:styleId="TableGrid">
    <w:name w:val="Table Grid"/>
    <w:basedOn w:val="TableProfessional"/>
    <w:uiPriority w:val="59"/>
    <w:rsid w:val="001D70A6"/>
    <w:pPr>
      <w:tabs>
        <w:tab w:val="clear" w:pos="7200"/>
      </w:tabs>
      <w:spacing w:before="0" w:after="0"/>
      <w:ind w:left="0"/>
      <w:jc w:val="center"/>
    </w:pPr>
    <w:rPr>
      <w:rFonts w:ascii="Arial" w:hAnsi="Arial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D70A6"/>
    <w:pPr>
      <w:tabs>
        <w:tab w:val="left" w:pos="7200"/>
      </w:tabs>
      <w:spacing w:before="120" w:after="120"/>
      <w:ind w:left="3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rsid w:val="00623EA4"/>
    <w:pPr>
      <w:tabs>
        <w:tab w:val="clear" w:pos="7200"/>
      </w:tabs>
      <w:spacing w:before="0" w:after="0"/>
      <w:ind w:left="0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23EA4"/>
    <w:rPr>
      <w:sz w:val="24"/>
      <w:szCs w:val="24"/>
    </w:rPr>
  </w:style>
  <w:style w:type="paragraph" w:customStyle="1" w:styleId="ReqFollowup">
    <w:name w:val="ReqFollowup"/>
    <w:basedOn w:val="Normal"/>
    <w:qFormat/>
    <w:rsid w:val="00DD598E"/>
    <w:pPr>
      <w:keepLines/>
      <w:spacing w:before="60" w:after="60"/>
      <w:ind w:left="1440" w:hanging="1080"/>
      <w:contextualSpacing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484587"/>
    <w:rPr>
      <w:rFonts w:ascii="Arial" w:hAnsi="Arial"/>
      <w:b/>
      <w:smallCaps/>
      <w:spacing w:val="-3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727C"/>
    <w:rPr>
      <w:rFonts w:ascii="Arial" w:hAnsi="Arial"/>
      <w:b/>
      <w:iCs/>
      <w:spacing w:val="-3"/>
    </w:rPr>
  </w:style>
  <w:style w:type="character" w:styleId="Emphasis">
    <w:name w:val="Emphasis"/>
    <w:basedOn w:val="DefaultParagraphFont"/>
    <w:rsid w:val="009340D6"/>
    <w:rPr>
      <w:i/>
      <w:iCs/>
    </w:rPr>
  </w:style>
  <w:style w:type="paragraph" w:customStyle="1" w:styleId="DocList">
    <w:name w:val="DocList"/>
    <w:basedOn w:val="Normal"/>
    <w:autoRedefine/>
    <w:rsid w:val="007733E7"/>
    <w:pPr>
      <w:numPr>
        <w:numId w:val="11"/>
      </w:numPr>
      <w:tabs>
        <w:tab w:val="clear" w:pos="3059"/>
        <w:tab w:val="clear" w:pos="7200"/>
        <w:tab w:val="left" w:pos="1080"/>
      </w:tabs>
      <w:spacing w:before="60" w:after="0"/>
      <w:ind w:left="1094" w:hanging="547"/>
      <w:jc w:val="left"/>
    </w:pPr>
    <w:rPr>
      <w:rFonts w:ascii="Times New Roman" w:hAnsi="Times New Roman"/>
      <w:noProof/>
      <w:spacing w:val="0"/>
    </w:rPr>
  </w:style>
  <w:style w:type="paragraph" w:customStyle="1" w:styleId="QuotedSection">
    <w:name w:val="QuotedSection"/>
    <w:basedOn w:val="Discussion"/>
    <w:link w:val="QuotedSectionChar"/>
    <w:qFormat/>
    <w:rsid w:val="00D74B34"/>
    <w:pPr>
      <w:ind w:left="900" w:right="720"/>
      <w:jc w:val="both"/>
    </w:pPr>
  </w:style>
  <w:style w:type="character" w:customStyle="1" w:styleId="QuotedSectionChar">
    <w:name w:val="QuotedSection Char"/>
    <w:basedOn w:val="DiscussionChar"/>
    <w:link w:val="QuotedSection"/>
    <w:rsid w:val="00D74B34"/>
    <w:rPr>
      <w:rFonts w:ascii="Arial" w:hAnsi="Arial"/>
      <w:i/>
      <w:spacing w:val="-3"/>
    </w:rPr>
  </w:style>
  <w:style w:type="paragraph" w:customStyle="1" w:styleId="QuotedSectionNumbers">
    <w:name w:val="QuotedSectionNumbers"/>
    <w:basedOn w:val="QuotedSection"/>
    <w:link w:val="QuotedSectionNumbersChar"/>
    <w:qFormat/>
    <w:rsid w:val="00826C22"/>
    <w:pPr>
      <w:numPr>
        <w:numId w:val="16"/>
      </w:numPr>
      <w:ind w:left="1170" w:hanging="270"/>
    </w:pPr>
  </w:style>
  <w:style w:type="character" w:customStyle="1" w:styleId="QuotedSectionNumbersChar">
    <w:name w:val="QuotedSectionNumbers Char"/>
    <w:basedOn w:val="QuotedSectionChar"/>
    <w:link w:val="QuotedSectionNumbers"/>
    <w:rsid w:val="00826C22"/>
    <w:rPr>
      <w:rFonts w:ascii="Arial" w:hAnsi="Arial"/>
      <w:i/>
      <w:spacing w:val="-3"/>
    </w:rPr>
  </w:style>
  <w:style w:type="paragraph" w:styleId="Title">
    <w:name w:val="Title"/>
    <w:basedOn w:val="Normal"/>
    <w:next w:val="Normal"/>
    <w:link w:val="TitleChar"/>
    <w:uiPriority w:val="10"/>
    <w:qFormat/>
    <w:rsid w:val="00195B13"/>
    <w:pPr>
      <w:pBdr>
        <w:bottom w:val="single" w:sz="8" w:space="4" w:color="4F81BD" w:themeColor="accent1"/>
      </w:pBdr>
      <w:tabs>
        <w:tab w:val="clear" w:pos="7200"/>
      </w:tabs>
      <w:spacing w:before="0" w:after="300"/>
      <w:ind w:left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5B13"/>
    <w:rPr>
      <w:rFonts w:ascii="Arial" w:hAnsi="Arial"/>
      <w:b/>
      <w:caps/>
      <w:spacing w:val="-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5B13"/>
    <w:rPr>
      <w:rFonts w:ascii="Arial" w:hAnsi="Arial"/>
      <w:bCs/>
      <w:spacing w:val="-3"/>
    </w:rPr>
  </w:style>
  <w:style w:type="character" w:customStyle="1" w:styleId="Heading5Char">
    <w:name w:val="Heading 5 Char"/>
    <w:basedOn w:val="DefaultParagraphFont"/>
    <w:link w:val="Heading5"/>
    <w:uiPriority w:val="9"/>
    <w:rsid w:val="00195B13"/>
    <w:rPr>
      <w:rFonts w:ascii="Arial" w:hAnsi="Arial"/>
      <w:b/>
      <w:spacing w:val="-3"/>
    </w:rPr>
  </w:style>
  <w:style w:type="character" w:customStyle="1" w:styleId="Heading6Char">
    <w:name w:val="Heading 6 Char"/>
    <w:basedOn w:val="DefaultParagraphFont"/>
    <w:link w:val="Heading6"/>
    <w:uiPriority w:val="9"/>
    <w:rsid w:val="00195B13"/>
    <w:rPr>
      <w:rFonts w:ascii="Arial" w:hAnsi="Arial"/>
      <w:bCs/>
      <w:spacing w:val="-3"/>
    </w:rPr>
  </w:style>
  <w:style w:type="character" w:customStyle="1" w:styleId="Heading7Char">
    <w:name w:val="Heading 7 Char"/>
    <w:basedOn w:val="DefaultParagraphFont"/>
    <w:link w:val="Heading7"/>
    <w:uiPriority w:val="9"/>
    <w:rsid w:val="00195B13"/>
    <w:rPr>
      <w:rFonts w:ascii="Arial" w:hAnsi="Arial"/>
      <w:bCs/>
      <w:i/>
      <w:spacing w:val="-3"/>
    </w:rPr>
  </w:style>
  <w:style w:type="character" w:customStyle="1" w:styleId="Heading8Char">
    <w:name w:val="Heading 8 Char"/>
    <w:basedOn w:val="DefaultParagraphFont"/>
    <w:link w:val="Heading8"/>
    <w:uiPriority w:val="9"/>
    <w:rsid w:val="00195B13"/>
    <w:rPr>
      <w:rFonts w:ascii="Arial" w:hAnsi="Arial"/>
      <w:bCs/>
      <w:i/>
      <w:spacing w:val="-3"/>
    </w:rPr>
  </w:style>
  <w:style w:type="character" w:customStyle="1" w:styleId="Heading9Char">
    <w:name w:val="Heading 9 Char"/>
    <w:basedOn w:val="DefaultParagraphFont"/>
    <w:link w:val="Heading9"/>
    <w:uiPriority w:val="9"/>
    <w:rsid w:val="00195B13"/>
    <w:rPr>
      <w:rFonts w:ascii="Arial" w:hAnsi="Arial"/>
      <w:bCs/>
      <w:i/>
      <w:spacing w:val="-3"/>
    </w:rPr>
  </w:style>
  <w:style w:type="paragraph" w:customStyle="1" w:styleId="TableCell">
    <w:name w:val="TableCell"/>
    <w:basedOn w:val="Normal"/>
    <w:link w:val="TableCellChar"/>
    <w:qFormat/>
    <w:rsid w:val="00195B13"/>
    <w:pPr>
      <w:keepNext/>
      <w:keepLines/>
      <w:tabs>
        <w:tab w:val="clear" w:pos="7200"/>
      </w:tabs>
      <w:spacing w:before="0" w:after="0"/>
      <w:ind w:left="0"/>
      <w:jc w:val="left"/>
    </w:pPr>
  </w:style>
  <w:style w:type="character" w:customStyle="1" w:styleId="TableCellChar">
    <w:name w:val="TableCell Char"/>
    <w:basedOn w:val="DefaultParagraphFont"/>
    <w:link w:val="TableCell"/>
    <w:rsid w:val="00195B13"/>
    <w:rPr>
      <w:rFonts w:ascii="Arial" w:hAnsi="Arial"/>
      <w:spacing w:val="-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uiPriority="10" w:qFormat="1"/>
    <w:lsdException w:name="No List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79144B"/>
    <w:pPr>
      <w:tabs>
        <w:tab w:val="left" w:pos="7200"/>
      </w:tabs>
      <w:spacing w:before="120" w:after="120"/>
      <w:ind w:left="360"/>
      <w:jc w:val="both"/>
    </w:pPr>
    <w:rPr>
      <w:rFonts w:ascii="Arial" w:hAnsi="Arial"/>
      <w:spacing w:val="-3"/>
    </w:rPr>
  </w:style>
  <w:style w:type="paragraph" w:styleId="Heading1">
    <w:name w:val="heading 1"/>
    <w:next w:val="NormalFirst"/>
    <w:link w:val="Heading1Char"/>
    <w:uiPriority w:val="9"/>
    <w:qFormat/>
    <w:rsid w:val="0013632F"/>
    <w:pPr>
      <w:keepNext/>
      <w:pageBreakBefore/>
      <w:numPr>
        <w:numId w:val="1"/>
      </w:numPr>
      <w:spacing w:before="240"/>
      <w:ind w:left="734" w:hanging="547"/>
      <w:outlineLvl w:val="0"/>
    </w:pPr>
    <w:rPr>
      <w:rFonts w:ascii="Arial" w:hAnsi="Arial"/>
      <w:b/>
      <w:caps/>
      <w:spacing w:val="-3"/>
      <w:sz w:val="28"/>
    </w:rPr>
  </w:style>
  <w:style w:type="paragraph" w:styleId="Heading2">
    <w:name w:val="heading 2"/>
    <w:basedOn w:val="Normal"/>
    <w:next w:val="NormalFirst"/>
    <w:link w:val="Heading2Char"/>
    <w:uiPriority w:val="9"/>
    <w:qFormat/>
    <w:rsid w:val="00484587"/>
    <w:pPr>
      <w:keepNext/>
      <w:keepLines/>
      <w:numPr>
        <w:ilvl w:val="1"/>
        <w:numId w:val="1"/>
      </w:numPr>
      <w:tabs>
        <w:tab w:val="clear" w:pos="7200"/>
      </w:tabs>
      <w:spacing w:before="240"/>
      <w:ind w:left="734" w:hanging="547"/>
      <w:jc w:val="left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First"/>
    <w:link w:val="Heading3Char"/>
    <w:uiPriority w:val="9"/>
    <w:qFormat/>
    <w:rsid w:val="00F2727C"/>
    <w:pPr>
      <w:keepNext/>
      <w:keepLines/>
      <w:numPr>
        <w:ilvl w:val="2"/>
        <w:numId w:val="1"/>
      </w:numPr>
      <w:spacing w:before="240"/>
      <w:ind w:left="734" w:hanging="547"/>
      <w:outlineLvl w:val="2"/>
    </w:pPr>
    <w:rPr>
      <w:b/>
      <w:iCs/>
    </w:rPr>
  </w:style>
  <w:style w:type="paragraph" w:styleId="Heading4">
    <w:name w:val="heading 4"/>
    <w:basedOn w:val="Normal"/>
    <w:next w:val="ret1"/>
    <w:link w:val="Heading4Char"/>
    <w:uiPriority w:val="9"/>
    <w:qFormat/>
    <w:rsid w:val="005A7CB3"/>
    <w:pPr>
      <w:keepNext/>
      <w:keepLines/>
      <w:numPr>
        <w:ilvl w:val="3"/>
        <w:numId w:val="1"/>
      </w:numPr>
      <w:tabs>
        <w:tab w:val="clear" w:pos="180"/>
      </w:tabs>
      <w:spacing w:before="240"/>
      <w:ind w:left="547" w:hanging="360"/>
      <w:outlineLvl w:val="3"/>
    </w:pPr>
    <w:rPr>
      <w:bCs/>
    </w:rPr>
  </w:style>
  <w:style w:type="paragraph" w:styleId="Heading5">
    <w:name w:val="heading 5"/>
    <w:basedOn w:val="Heading4"/>
    <w:next w:val="ret1"/>
    <w:link w:val="Heading5Char"/>
    <w:uiPriority w:val="9"/>
    <w:qFormat/>
    <w:rsid w:val="0028351E"/>
    <w:pPr>
      <w:numPr>
        <w:ilvl w:val="4"/>
      </w:numPr>
      <w:ind w:left="360" w:hanging="180"/>
      <w:outlineLvl w:val="4"/>
    </w:pPr>
    <w:rPr>
      <w:b/>
      <w:bCs w:val="0"/>
    </w:rPr>
  </w:style>
  <w:style w:type="paragraph" w:styleId="Heading6">
    <w:name w:val="heading 6"/>
    <w:basedOn w:val="Heading4"/>
    <w:next w:val="ret1"/>
    <w:link w:val="Heading6Char"/>
    <w:uiPriority w:val="9"/>
    <w:qFormat/>
    <w:rsid w:val="0028351E"/>
    <w:pPr>
      <w:numPr>
        <w:ilvl w:val="5"/>
      </w:numPr>
      <w:ind w:left="360" w:hanging="180"/>
      <w:outlineLvl w:val="5"/>
    </w:pPr>
  </w:style>
  <w:style w:type="paragraph" w:styleId="Heading7">
    <w:name w:val="heading 7"/>
    <w:basedOn w:val="Heading4"/>
    <w:next w:val="ret1"/>
    <w:link w:val="Heading7Char"/>
    <w:uiPriority w:val="9"/>
    <w:qFormat/>
    <w:rsid w:val="0028351E"/>
    <w:pPr>
      <w:numPr>
        <w:ilvl w:val="6"/>
      </w:numPr>
      <w:ind w:left="360" w:hanging="180"/>
      <w:outlineLvl w:val="6"/>
    </w:pPr>
    <w:rPr>
      <w:i/>
    </w:rPr>
  </w:style>
  <w:style w:type="paragraph" w:styleId="Heading8">
    <w:name w:val="heading 8"/>
    <w:basedOn w:val="Heading4"/>
    <w:next w:val="ret1"/>
    <w:link w:val="Heading8Char"/>
    <w:uiPriority w:val="9"/>
    <w:qFormat/>
    <w:rsid w:val="0028351E"/>
    <w:pPr>
      <w:numPr>
        <w:ilvl w:val="7"/>
      </w:numPr>
      <w:ind w:left="360" w:hanging="180"/>
      <w:outlineLvl w:val="7"/>
    </w:pPr>
    <w:rPr>
      <w:i/>
    </w:rPr>
  </w:style>
  <w:style w:type="paragraph" w:styleId="Heading9">
    <w:name w:val="heading 9"/>
    <w:basedOn w:val="Heading8"/>
    <w:next w:val="ret1"/>
    <w:link w:val="Heading9Char"/>
    <w:uiPriority w:val="9"/>
    <w:qFormat/>
    <w:rsid w:val="0028351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1">
    <w:name w:val="ret1"/>
    <w:basedOn w:val="Normal"/>
    <w:link w:val="ret1Char"/>
    <w:rsid w:val="00D76BD0"/>
    <w:pPr>
      <w:ind w:left="85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2">
    <w:name w:val="toc 2"/>
    <w:basedOn w:val="Normal"/>
    <w:next w:val="Normal"/>
    <w:uiPriority w:val="39"/>
    <w:rsid w:val="00B0455B"/>
    <w:pPr>
      <w:tabs>
        <w:tab w:val="clear" w:pos="7200"/>
        <w:tab w:val="left" w:pos="720"/>
        <w:tab w:val="right" w:leader="dot" w:pos="8640"/>
      </w:tabs>
      <w:spacing w:before="60"/>
      <w:ind w:left="216"/>
      <w:jc w:val="left"/>
    </w:pPr>
    <w:rPr>
      <w:noProof/>
    </w:rPr>
  </w:style>
  <w:style w:type="paragraph" w:styleId="TOC1">
    <w:name w:val="toc 1"/>
    <w:basedOn w:val="Normal"/>
    <w:next w:val="Normal"/>
    <w:uiPriority w:val="39"/>
    <w:rsid w:val="00B0455B"/>
    <w:pPr>
      <w:tabs>
        <w:tab w:val="clear" w:pos="7200"/>
        <w:tab w:val="left" w:pos="450"/>
        <w:tab w:val="right" w:pos="8640"/>
      </w:tabs>
      <w:spacing w:before="160"/>
      <w:ind w:left="0"/>
      <w:jc w:val="left"/>
    </w:pPr>
    <w:rPr>
      <w:b/>
      <w:caps/>
      <w:noProof/>
      <w:u w:val="single"/>
    </w:rPr>
  </w:style>
  <w:style w:type="paragraph" w:styleId="TOC3">
    <w:name w:val="toc 3"/>
    <w:basedOn w:val="Normal"/>
    <w:next w:val="Normal"/>
    <w:uiPriority w:val="39"/>
    <w:rsid w:val="00D8416B"/>
    <w:pPr>
      <w:tabs>
        <w:tab w:val="clear" w:pos="7200"/>
        <w:tab w:val="left" w:pos="1112"/>
        <w:tab w:val="right" w:leader="dot" w:pos="8640"/>
      </w:tabs>
      <w:spacing w:before="20" w:after="20"/>
      <w:ind w:left="442"/>
    </w:pPr>
    <w:rPr>
      <w:noProof/>
    </w:rPr>
  </w:style>
  <w:style w:type="paragraph" w:customStyle="1" w:styleId="ret2">
    <w:name w:val="ret2"/>
    <w:basedOn w:val="Normal"/>
    <w:pPr>
      <w:ind w:left="1418" w:hanging="426"/>
    </w:pPr>
  </w:style>
  <w:style w:type="paragraph" w:styleId="TOC4">
    <w:name w:val="toc 4"/>
    <w:basedOn w:val="Normal"/>
    <w:next w:val="Normal"/>
    <w:semiHidden/>
    <w:pPr>
      <w:tabs>
        <w:tab w:val="right" w:pos="9355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pos="9355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pos="9355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pos="9355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pos="9355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pos="9355"/>
      </w:tabs>
      <w:ind w:left="1760"/>
    </w:pPr>
  </w:style>
  <w:style w:type="paragraph" w:customStyle="1" w:styleId="ret3">
    <w:name w:val="ret3"/>
    <w:basedOn w:val="ret2"/>
  </w:style>
  <w:style w:type="paragraph" w:customStyle="1" w:styleId="ret4">
    <w:name w:val="ret4"/>
    <w:basedOn w:val="Normal"/>
    <w:pPr>
      <w:ind w:left="1418"/>
    </w:pPr>
  </w:style>
  <w:style w:type="paragraph" w:customStyle="1" w:styleId="ssencadre">
    <w:name w:val="ssencadre"/>
    <w:basedOn w:val="Normal"/>
    <w:pPr>
      <w:jc w:val="center"/>
    </w:pPr>
    <w:rPr>
      <w:b/>
      <w:caps/>
      <w:sz w:val="24"/>
    </w:rPr>
  </w:style>
  <w:style w:type="paragraph" w:customStyle="1" w:styleId="ret5">
    <w:name w:val="ret5"/>
    <w:basedOn w:val="ret4"/>
    <w:pPr>
      <w:ind w:left="1843" w:hanging="425"/>
    </w:pPr>
  </w:style>
  <w:style w:type="paragraph" w:customStyle="1" w:styleId="ret6">
    <w:name w:val="ret6"/>
    <w:basedOn w:val="ret5"/>
    <w:pPr>
      <w:ind w:hanging="424"/>
    </w:pPr>
  </w:style>
  <w:style w:type="paragraph" w:customStyle="1" w:styleId="ret7">
    <w:name w:val="ret7"/>
    <w:basedOn w:val="Heading4"/>
    <w:next w:val="ret1"/>
    <w:pPr>
      <w:spacing w:before="0"/>
      <w:ind w:left="1843" w:firstLine="0"/>
      <w:outlineLvl w:val="9"/>
    </w:pPr>
    <w:rPr>
      <w:i/>
    </w:rPr>
  </w:style>
  <w:style w:type="paragraph" w:customStyle="1" w:styleId="ret8">
    <w:name w:val="ret8"/>
    <w:basedOn w:val="ret6"/>
    <w:pPr>
      <w:ind w:left="2127" w:hanging="426"/>
    </w:pPr>
  </w:style>
  <w:style w:type="paragraph" w:customStyle="1" w:styleId="ret9">
    <w:name w:val="ret9"/>
    <w:basedOn w:val="ret3"/>
    <w:pPr>
      <w:ind w:left="2127"/>
    </w:pPr>
  </w:style>
  <w:style w:type="paragraph" w:customStyle="1" w:styleId="changerecord">
    <w:name w:val="changerecord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after="480"/>
      <w:jc w:val="center"/>
    </w:pPr>
    <w:rPr>
      <w:spacing w:val="160"/>
      <w:sz w:val="28"/>
    </w:rPr>
  </w:style>
  <w:style w:type="paragraph" w:customStyle="1" w:styleId="contents">
    <w:name w:val="contents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before="240"/>
      <w:ind w:left="3402" w:hanging="3402"/>
      <w:jc w:val="center"/>
    </w:pPr>
    <w:rPr>
      <w:spacing w:val="160"/>
      <w:kern w:val="24"/>
      <w:sz w:val="28"/>
      <w:lang w:val="fr-FR"/>
    </w:rPr>
  </w:style>
  <w:style w:type="paragraph" w:customStyle="1" w:styleId="MajorTitle">
    <w:name w:val="Major Title"/>
    <w:basedOn w:val="Normal"/>
    <w:next w:val="Normal"/>
    <w:rsid w:val="0019119A"/>
    <w:pPr>
      <w:spacing w:before="240"/>
      <w:jc w:val="center"/>
    </w:pPr>
    <w:rPr>
      <w:b/>
      <w:bCs/>
      <w:smallCaps/>
      <w:sz w:val="44"/>
    </w:rPr>
  </w:style>
  <w:style w:type="paragraph" w:customStyle="1" w:styleId="MinorTitle">
    <w:name w:val="Minor Title"/>
    <w:basedOn w:val="MajorTitle"/>
    <w:next w:val="Normal"/>
    <w:rPr>
      <w:smallCaps w:val="0"/>
      <w:sz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0D116D"/>
    <w:pPr>
      <w:ind w:left="1800" w:right="540" w:hanging="900"/>
    </w:pPr>
    <w:rPr>
      <w:i/>
    </w:rPr>
  </w:style>
  <w:style w:type="character" w:styleId="PageNumber">
    <w:name w:val="page number"/>
    <w:rsid w:val="00621D08"/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0455B"/>
    <w:pPr>
      <w:tabs>
        <w:tab w:val="clear" w:pos="7200"/>
        <w:tab w:val="right" w:leader="dot" w:pos="8630"/>
      </w:tabs>
      <w:ind w:left="900" w:hanging="900"/>
    </w:pPr>
    <w:rPr>
      <w:noProof/>
    </w:rPr>
  </w:style>
  <w:style w:type="character" w:customStyle="1" w:styleId="ret1Char">
    <w:name w:val="ret1 Char"/>
    <w:link w:val="ret1"/>
    <w:rsid w:val="00D76BD0"/>
    <w:rPr>
      <w:rFonts w:ascii="Arial" w:hAnsi="Arial"/>
      <w:spacing w:val="-3"/>
      <w:lang w:val="en-US" w:eastAsia="en-US" w:bidi="ar-SA"/>
    </w:rPr>
  </w:style>
  <w:style w:type="paragraph" w:customStyle="1" w:styleId="DateIssued">
    <w:name w:val="DateIssued"/>
    <w:basedOn w:val="Normal"/>
    <w:pPr>
      <w:jc w:val="center"/>
    </w:pPr>
    <w:rPr>
      <w:bCs/>
      <w:sz w:val="28"/>
    </w:rPr>
  </w:style>
  <w:style w:type="paragraph" w:customStyle="1" w:styleId="AppDocument">
    <w:name w:val="AppDocument"/>
    <w:basedOn w:val="Normal"/>
    <w:link w:val="AppDocumentChar"/>
    <w:rsid w:val="00753AEE"/>
    <w:pPr>
      <w:numPr>
        <w:numId w:val="2"/>
      </w:numPr>
      <w:tabs>
        <w:tab w:val="clear" w:pos="432"/>
        <w:tab w:val="num" w:pos="1080"/>
      </w:tabs>
      <w:ind w:left="1080" w:hanging="720"/>
    </w:pPr>
    <w:rPr>
      <w:sz w:val="19"/>
      <w:szCs w:val="19"/>
    </w:rPr>
  </w:style>
  <w:style w:type="character" w:customStyle="1" w:styleId="AppDocumentChar">
    <w:name w:val="AppDocument Char"/>
    <w:basedOn w:val="ret1Char"/>
    <w:link w:val="AppDocument"/>
    <w:rsid w:val="00753AEE"/>
    <w:rPr>
      <w:rFonts w:ascii="Arial" w:hAnsi="Arial"/>
      <w:spacing w:val="-3"/>
      <w:sz w:val="19"/>
      <w:szCs w:val="19"/>
      <w:lang w:val="en-US" w:eastAsia="en-US" w:bidi="ar-SA"/>
    </w:rPr>
  </w:style>
  <w:style w:type="paragraph" w:customStyle="1" w:styleId="Styleret1Red">
    <w:name w:val="Style ret1 + Red"/>
    <w:basedOn w:val="ret1"/>
    <w:next w:val="ret1"/>
    <w:link w:val="Styleret1RedChar"/>
    <w:rsid w:val="00206ACA"/>
    <w:rPr>
      <w:color w:val="FF0000"/>
    </w:rPr>
  </w:style>
  <w:style w:type="character" w:customStyle="1" w:styleId="Styleret1RedChar">
    <w:name w:val="Style ret1 + Red Char"/>
    <w:link w:val="Styleret1Red"/>
    <w:rsid w:val="00206ACA"/>
    <w:rPr>
      <w:rFonts w:ascii="Arial" w:hAnsi="Arial"/>
      <w:color w:val="FF0000"/>
      <w:spacing w:val="-3"/>
      <w:lang w:val="en-US" w:eastAsia="en-US" w:bidi="ar-SA"/>
    </w:rPr>
  </w:style>
  <w:style w:type="paragraph" w:customStyle="1" w:styleId="Discussion">
    <w:name w:val="Discussion"/>
    <w:basedOn w:val="Normal"/>
    <w:link w:val="DiscussionChar"/>
    <w:qFormat/>
    <w:rsid w:val="00AB4BD3"/>
    <w:pPr>
      <w:jc w:val="left"/>
    </w:pPr>
    <w:rPr>
      <w:i/>
    </w:rPr>
  </w:style>
  <w:style w:type="character" w:customStyle="1" w:styleId="DiscussionChar">
    <w:name w:val="Discussion Char"/>
    <w:link w:val="Discussion"/>
    <w:rsid w:val="00AB4BD3"/>
    <w:rPr>
      <w:rFonts w:ascii="Arial" w:hAnsi="Arial"/>
      <w:i/>
      <w:spacing w:val="-3"/>
    </w:rPr>
  </w:style>
  <w:style w:type="paragraph" w:customStyle="1" w:styleId="CenteredDate">
    <w:name w:val="CenteredDate"/>
    <w:basedOn w:val="Normal"/>
    <w:qFormat/>
    <w:rsid w:val="00AE17F2"/>
    <w:pPr>
      <w:jc w:val="center"/>
    </w:pPr>
    <w:rPr>
      <w:bCs/>
      <w:noProof/>
      <w:sz w:val="28"/>
    </w:rPr>
  </w:style>
  <w:style w:type="paragraph" w:customStyle="1" w:styleId="NormalFirst">
    <w:name w:val="NormalFirst"/>
    <w:basedOn w:val="Normal"/>
    <w:next w:val="Normal"/>
    <w:qFormat/>
    <w:rsid w:val="00623EA4"/>
    <w:pPr>
      <w:spacing w:before="180"/>
    </w:pPr>
  </w:style>
  <w:style w:type="paragraph" w:styleId="BodyText">
    <w:name w:val="Body Text"/>
    <w:basedOn w:val="Normal"/>
    <w:link w:val="BodyTextChar"/>
    <w:rsid w:val="007865E2"/>
  </w:style>
  <w:style w:type="character" w:customStyle="1" w:styleId="BodyTextChar">
    <w:name w:val="Body Text Char"/>
    <w:link w:val="BodyText"/>
    <w:rsid w:val="007865E2"/>
    <w:rPr>
      <w:rFonts w:ascii="Arial" w:hAnsi="Arial"/>
      <w:spacing w:val="-3"/>
    </w:rPr>
  </w:style>
  <w:style w:type="paragraph" w:customStyle="1" w:styleId="Cells">
    <w:name w:val="Cells"/>
    <w:basedOn w:val="Normal"/>
    <w:qFormat/>
    <w:rsid w:val="00B8147F"/>
    <w:pPr>
      <w:spacing w:before="100" w:beforeAutospacing="1" w:after="100" w:afterAutospacing="1"/>
      <w:ind w:left="0"/>
      <w:jc w:val="center"/>
    </w:pPr>
  </w:style>
  <w:style w:type="paragraph" w:customStyle="1" w:styleId="Definition">
    <w:name w:val="Definition"/>
    <w:basedOn w:val="Normal"/>
    <w:qFormat/>
    <w:rsid w:val="00D15266"/>
    <w:pPr>
      <w:ind w:left="3420" w:hanging="3060"/>
    </w:pPr>
  </w:style>
  <w:style w:type="paragraph" w:styleId="BalloonText">
    <w:name w:val="Balloon Text"/>
    <w:basedOn w:val="Normal"/>
    <w:link w:val="BalloonTextChar"/>
    <w:rsid w:val="004549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549F3"/>
    <w:rPr>
      <w:rFonts w:ascii="Lucida Grande" w:hAnsi="Lucida Grande"/>
      <w:spacing w:val="-3"/>
      <w:sz w:val="18"/>
      <w:szCs w:val="18"/>
    </w:rPr>
  </w:style>
  <w:style w:type="paragraph" w:customStyle="1" w:styleId="SectionTitle">
    <w:name w:val="SectionTitle"/>
    <w:basedOn w:val="Normal"/>
    <w:rsid w:val="001E2AA7"/>
    <w:pPr>
      <w:jc w:val="center"/>
    </w:pPr>
    <w:rPr>
      <w:b/>
      <w:sz w:val="28"/>
      <w:szCs w:val="28"/>
    </w:rPr>
  </w:style>
  <w:style w:type="paragraph" w:customStyle="1" w:styleId="CenteredSectionTitle">
    <w:name w:val="CenteredSectionTitle"/>
    <w:basedOn w:val="Normal"/>
    <w:qFormat/>
    <w:rsid w:val="00667BC8"/>
    <w:pPr>
      <w:pageBreakBefore/>
      <w:jc w:val="center"/>
    </w:pPr>
    <w:rPr>
      <w:b/>
      <w:sz w:val="28"/>
      <w:szCs w:val="28"/>
    </w:rPr>
  </w:style>
  <w:style w:type="paragraph" w:customStyle="1" w:styleId="HEADING1PageBreak">
    <w:name w:val="HEADING1+PageBreak"/>
    <w:basedOn w:val="Heading1"/>
    <w:qFormat/>
    <w:rsid w:val="00AB4BD3"/>
  </w:style>
  <w:style w:type="paragraph" w:styleId="ListParagraph">
    <w:name w:val="List Paragraph"/>
    <w:basedOn w:val="Normal"/>
    <w:uiPriority w:val="34"/>
    <w:qFormat/>
    <w:rsid w:val="003D3891"/>
    <w:pPr>
      <w:ind w:left="720"/>
      <w:contextualSpacing/>
    </w:pPr>
  </w:style>
  <w:style w:type="character" w:styleId="FollowedHyperlink">
    <w:name w:val="FollowedHyperlink"/>
    <w:basedOn w:val="DefaultParagraphFont"/>
    <w:rsid w:val="00FE1F79"/>
    <w:rPr>
      <w:color w:val="800080" w:themeColor="followedHyperlink"/>
      <w:u w:val="single"/>
    </w:rPr>
  </w:style>
  <w:style w:type="paragraph" w:customStyle="1" w:styleId="ReferenceDocument">
    <w:name w:val="ReferenceDocument"/>
    <w:basedOn w:val="Normal"/>
    <w:qFormat/>
    <w:rsid w:val="00753AEE"/>
    <w:pPr>
      <w:numPr>
        <w:numId w:val="3"/>
      </w:numPr>
      <w:tabs>
        <w:tab w:val="clear" w:pos="1080"/>
      </w:tabs>
      <w:ind w:hanging="720"/>
    </w:pPr>
  </w:style>
  <w:style w:type="paragraph" w:customStyle="1" w:styleId="req">
    <w:name w:val="req"/>
    <w:basedOn w:val="Normal"/>
    <w:next w:val="ReqFollowup"/>
    <w:link w:val="reqChar"/>
    <w:qFormat/>
    <w:rsid w:val="00DD598E"/>
    <w:pPr>
      <w:keepLines/>
      <w:tabs>
        <w:tab w:val="left" w:pos="2250"/>
      </w:tabs>
      <w:spacing w:before="240" w:after="60"/>
    </w:pPr>
  </w:style>
  <w:style w:type="character" w:customStyle="1" w:styleId="reqChar">
    <w:name w:val="req Char"/>
    <w:basedOn w:val="ret1Char"/>
    <w:link w:val="req"/>
    <w:rsid w:val="00DD598E"/>
    <w:rPr>
      <w:rFonts w:ascii="Arial" w:hAnsi="Arial"/>
      <w:spacing w:val="-3"/>
      <w:lang w:val="en-US" w:eastAsia="en-US" w:bidi="ar-SA"/>
    </w:rPr>
  </w:style>
  <w:style w:type="paragraph" w:customStyle="1" w:styleId="MytHeader">
    <w:name w:val="MytHeader"/>
    <w:basedOn w:val="Normal"/>
    <w:qFormat/>
    <w:rsid w:val="00945680"/>
    <w:pPr>
      <w:tabs>
        <w:tab w:val="clear" w:pos="7200"/>
        <w:tab w:val="left" w:pos="900"/>
        <w:tab w:val="right" w:pos="8640"/>
      </w:tabs>
      <w:ind w:left="0"/>
    </w:pPr>
    <w:rPr>
      <w:b/>
      <w:smallCaps/>
    </w:rPr>
  </w:style>
  <w:style w:type="paragraph" w:customStyle="1" w:styleId="discussion0">
    <w:name w:val="discussion"/>
    <w:basedOn w:val="req"/>
    <w:link w:val="discussionChar0"/>
    <w:rsid w:val="00AB4BD3"/>
    <w:pPr>
      <w:tabs>
        <w:tab w:val="clear" w:pos="7200"/>
      </w:tabs>
      <w:jc w:val="left"/>
    </w:pPr>
    <w:rPr>
      <w:i/>
    </w:rPr>
  </w:style>
  <w:style w:type="paragraph" w:customStyle="1" w:styleId="Abbreviation">
    <w:name w:val="Abbreviation"/>
    <w:basedOn w:val="Normal"/>
    <w:qFormat/>
    <w:rsid w:val="004C41EA"/>
    <w:pPr>
      <w:ind w:left="1170" w:hanging="990"/>
    </w:pPr>
  </w:style>
  <w:style w:type="character" w:customStyle="1" w:styleId="discussionChar0">
    <w:name w:val="discussion Char"/>
    <w:basedOn w:val="reqChar"/>
    <w:link w:val="discussion0"/>
    <w:rsid w:val="00AB4BD3"/>
    <w:rPr>
      <w:rFonts w:ascii="Arial" w:hAnsi="Arial"/>
      <w:i/>
      <w:spacing w:val="-3"/>
      <w:lang w:val="en-US" w:eastAsia="en-US" w:bidi="ar-SA"/>
    </w:rPr>
  </w:style>
  <w:style w:type="paragraph" w:customStyle="1" w:styleId="Bodytext0">
    <w:name w:val="Body text"/>
    <w:basedOn w:val="Normal"/>
    <w:rsid w:val="0053474D"/>
    <w:pPr>
      <w:tabs>
        <w:tab w:val="clear" w:pos="7200"/>
      </w:tabs>
      <w:overflowPunct w:val="0"/>
      <w:autoSpaceDE w:val="0"/>
      <w:autoSpaceDN w:val="0"/>
      <w:adjustRightInd w:val="0"/>
      <w:spacing w:before="0" w:after="0"/>
      <w:ind w:left="0"/>
      <w:textAlignment w:val="baseline"/>
    </w:pPr>
    <w:rPr>
      <w:rFonts w:ascii="Times New Roman" w:hAnsi="Times New Roman"/>
      <w:spacing w:val="0"/>
    </w:rPr>
  </w:style>
  <w:style w:type="table" w:styleId="TableGrid">
    <w:name w:val="Table Grid"/>
    <w:basedOn w:val="TableProfessional"/>
    <w:uiPriority w:val="59"/>
    <w:rsid w:val="001D70A6"/>
    <w:pPr>
      <w:tabs>
        <w:tab w:val="clear" w:pos="7200"/>
      </w:tabs>
      <w:spacing w:before="0" w:after="0"/>
      <w:ind w:left="0"/>
      <w:jc w:val="center"/>
    </w:pPr>
    <w:rPr>
      <w:rFonts w:ascii="Arial" w:hAnsi="Arial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D70A6"/>
    <w:pPr>
      <w:tabs>
        <w:tab w:val="left" w:pos="7200"/>
      </w:tabs>
      <w:spacing w:before="120" w:after="120"/>
      <w:ind w:left="3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rsid w:val="00623EA4"/>
    <w:pPr>
      <w:tabs>
        <w:tab w:val="clear" w:pos="7200"/>
      </w:tabs>
      <w:spacing w:before="0" w:after="0"/>
      <w:ind w:left="0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23EA4"/>
    <w:rPr>
      <w:sz w:val="24"/>
      <w:szCs w:val="24"/>
    </w:rPr>
  </w:style>
  <w:style w:type="paragraph" w:customStyle="1" w:styleId="ReqFollowup">
    <w:name w:val="ReqFollowup"/>
    <w:basedOn w:val="Normal"/>
    <w:qFormat/>
    <w:rsid w:val="00DD598E"/>
    <w:pPr>
      <w:keepLines/>
      <w:spacing w:before="60" w:after="60"/>
      <w:ind w:left="1440" w:hanging="1080"/>
      <w:contextualSpacing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484587"/>
    <w:rPr>
      <w:rFonts w:ascii="Arial" w:hAnsi="Arial"/>
      <w:b/>
      <w:smallCaps/>
      <w:spacing w:val="-3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727C"/>
    <w:rPr>
      <w:rFonts w:ascii="Arial" w:hAnsi="Arial"/>
      <w:b/>
      <w:iCs/>
      <w:spacing w:val="-3"/>
    </w:rPr>
  </w:style>
  <w:style w:type="character" w:styleId="Emphasis">
    <w:name w:val="Emphasis"/>
    <w:basedOn w:val="DefaultParagraphFont"/>
    <w:rsid w:val="009340D6"/>
    <w:rPr>
      <w:i/>
      <w:iCs/>
    </w:rPr>
  </w:style>
  <w:style w:type="paragraph" w:customStyle="1" w:styleId="DocList">
    <w:name w:val="DocList"/>
    <w:basedOn w:val="Normal"/>
    <w:autoRedefine/>
    <w:rsid w:val="007733E7"/>
    <w:pPr>
      <w:numPr>
        <w:numId w:val="11"/>
      </w:numPr>
      <w:tabs>
        <w:tab w:val="clear" w:pos="3059"/>
        <w:tab w:val="clear" w:pos="7200"/>
        <w:tab w:val="left" w:pos="1080"/>
      </w:tabs>
      <w:spacing w:before="60" w:after="0"/>
      <w:ind w:left="1094" w:hanging="547"/>
      <w:jc w:val="left"/>
    </w:pPr>
    <w:rPr>
      <w:rFonts w:ascii="Times New Roman" w:hAnsi="Times New Roman"/>
      <w:noProof/>
      <w:spacing w:val="0"/>
    </w:rPr>
  </w:style>
  <w:style w:type="paragraph" w:customStyle="1" w:styleId="QuotedSection">
    <w:name w:val="QuotedSection"/>
    <w:basedOn w:val="Discussion"/>
    <w:link w:val="QuotedSectionChar"/>
    <w:qFormat/>
    <w:rsid w:val="00D74B34"/>
    <w:pPr>
      <w:ind w:left="900" w:right="720"/>
      <w:jc w:val="both"/>
    </w:pPr>
  </w:style>
  <w:style w:type="character" w:customStyle="1" w:styleId="QuotedSectionChar">
    <w:name w:val="QuotedSection Char"/>
    <w:basedOn w:val="DiscussionChar"/>
    <w:link w:val="QuotedSection"/>
    <w:rsid w:val="00D74B34"/>
    <w:rPr>
      <w:rFonts w:ascii="Arial" w:hAnsi="Arial"/>
      <w:i/>
      <w:spacing w:val="-3"/>
    </w:rPr>
  </w:style>
  <w:style w:type="paragraph" w:customStyle="1" w:styleId="QuotedSectionNumbers">
    <w:name w:val="QuotedSectionNumbers"/>
    <w:basedOn w:val="QuotedSection"/>
    <w:link w:val="QuotedSectionNumbersChar"/>
    <w:qFormat/>
    <w:rsid w:val="00826C22"/>
    <w:pPr>
      <w:numPr>
        <w:numId w:val="16"/>
      </w:numPr>
      <w:ind w:left="1170" w:hanging="270"/>
    </w:pPr>
  </w:style>
  <w:style w:type="character" w:customStyle="1" w:styleId="QuotedSectionNumbersChar">
    <w:name w:val="QuotedSectionNumbers Char"/>
    <w:basedOn w:val="QuotedSectionChar"/>
    <w:link w:val="QuotedSectionNumbers"/>
    <w:rsid w:val="00826C22"/>
    <w:rPr>
      <w:rFonts w:ascii="Arial" w:hAnsi="Arial"/>
      <w:i/>
      <w:spacing w:val="-3"/>
    </w:rPr>
  </w:style>
  <w:style w:type="paragraph" w:styleId="Title">
    <w:name w:val="Title"/>
    <w:basedOn w:val="Normal"/>
    <w:next w:val="Normal"/>
    <w:link w:val="TitleChar"/>
    <w:uiPriority w:val="10"/>
    <w:qFormat/>
    <w:rsid w:val="00195B13"/>
    <w:pPr>
      <w:pBdr>
        <w:bottom w:val="single" w:sz="8" w:space="4" w:color="4F81BD" w:themeColor="accent1"/>
      </w:pBdr>
      <w:tabs>
        <w:tab w:val="clear" w:pos="7200"/>
      </w:tabs>
      <w:spacing w:before="0" w:after="300"/>
      <w:ind w:left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5B13"/>
    <w:rPr>
      <w:rFonts w:ascii="Arial" w:hAnsi="Arial"/>
      <w:b/>
      <w:caps/>
      <w:spacing w:val="-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5B13"/>
    <w:rPr>
      <w:rFonts w:ascii="Arial" w:hAnsi="Arial"/>
      <w:bCs/>
      <w:spacing w:val="-3"/>
    </w:rPr>
  </w:style>
  <w:style w:type="character" w:customStyle="1" w:styleId="Heading5Char">
    <w:name w:val="Heading 5 Char"/>
    <w:basedOn w:val="DefaultParagraphFont"/>
    <w:link w:val="Heading5"/>
    <w:uiPriority w:val="9"/>
    <w:rsid w:val="00195B13"/>
    <w:rPr>
      <w:rFonts w:ascii="Arial" w:hAnsi="Arial"/>
      <w:b/>
      <w:spacing w:val="-3"/>
    </w:rPr>
  </w:style>
  <w:style w:type="character" w:customStyle="1" w:styleId="Heading6Char">
    <w:name w:val="Heading 6 Char"/>
    <w:basedOn w:val="DefaultParagraphFont"/>
    <w:link w:val="Heading6"/>
    <w:uiPriority w:val="9"/>
    <w:rsid w:val="00195B13"/>
    <w:rPr>
      <w:rFonts w:ascii="Arial" w:hAnsi="Arial"/>
      <w:bCs/>
      <w:spacing w:val="-3"/>
    </w:rPr>
  </w:style>
  <w:style w:type="character" w:customStyle="1" w:styleId="Heading7Char">
    <w:name w:val="Heading 7 Char"/>
    <w:basedOn w:val="DefaultParagraphFont"/>
    <w:link w:val="Heading7"/>
    <w:uiPriority w:val="9"/>
    <w:rsid w:val="00195B13"/>
    <w:rPr>
      <w:rFonts w:ascii="Arial" w:hAnsi="Arial"/>
      <w:bCs/>
      <w:i/>
      <w:spacing w:val="-3"/>
    </w:rPr>
  </w:style>
  <w:style w:type="character" w:customStyle="1" w:styleId="Heading8Char">
    <w:name w:val="Heading 8 Char"/>
    <w:basedOn w:val="DefaultParagraphFont"/>
    <w:link w:val="Heading8"/>
    <w:uiPriority w:val="9"/>
    <w:rsid w:val="00195B13"/>
    <w:rPr>
      <w:rFonts w:ascii="Arial" w:hAnsi="Arial"/>
      <w:bCs/>
      <w:i/>
      <w:spacing w:val="-3"/>
    </w:rPr>
  </w:style>
  <w:style w:type="character" w:customStyle="1" w:styleId="Heading9Char">
    <w:name w:val="Heading 9 Char"/>
    <w:basedOn w:val="DefaultParagraphFont"/>
    <w:link w:val="Heading9"/>
    <w:uiPriority w:val="9"/>
    <w:rsid w:val="00195B13"/>
    <w:rPr>
      <w:rFonts w:ascii="Arial" w:hAnsi="Arial"/>
      <w:bCs/>
      <w:i/>
      <w:spacing w:val="-3"/>
    </w:rPr>
  </w:style>
  <w:style w:type="paragraph" w:customStyle="1" w:styleId="TableCell">
    <w:name w:val="TableCell"/>
    <w:basedOn w:val="Normal"/>
    <w:link w:val="TableCellChar"/>
    <w:qFormat/>
    <w:rsid w:val="00195B13"/>
    <w:pPr>
      <w:keepNext/>
      <w:keepLines/>
      <w:tabs>
        <w:tab w:val="clear" w:pos="7200"/>
      </w:tabs>
      <w:spacing w:before="0" w:after="0"/>
      <w:ind w:left="0"/>
      <w:jc w:val="left"/>
    </w:pPr>
  </w:style>
  <w:style w:type="character" w:customStyle="1" w:styleId="TableCellChar">
    <w:name w:val="TableCell Char"/>
    <w:basedOn w:val="DefaultParagraphFont"/>
    <w:link w:val="TableCell"/>
    <w:rsid w:val="00195B13"/>
    <w:rPr>
      <w:rFonts w:ascii="Arial" w:hAnsi="Arial"/>
      <w:spacing w:val="-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llies:Library:Application%20Support:Microsoft:Office:User%20Templates:My%20Templates:KG-TMTDRD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2257DD-58C8-DE40-AA3B-4BE84601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KG-TMTDRD2.dotx</Template>
  <TotalTime>36</TotalTime>
  <Pages>16</Pages>
  <Words>1920</Words>
  <Characters>10944</Characters>
  <Application>Microsoft Macintosh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>Design Requirements Document for OSW Common Software</vt:lpstr>
      <vt:lpstr>Introduction</vt:lpstr>
      <vt:lpstr>    Introduction</vt:lpstr>
      <vt:lpstr>    Purpose</vt:lpstr>
      <vt:lpstr>    Scope</vt:lpstr>
      <vt:lpstr>    Applicable Document</vt:lpstr>
      <vt:lpstr>    Reference Documents</vt:lpstr>
      <vt:lpstr>    Change Record</vt:lpstr>
      <vt:lpstr>    Abbreviations and Definitions</vt:lpstr>
      <vt:lpstr>overall Description</vt:lpstr>
      <vt:lpstr>    Perspective</vt:lpstr>
      <vt:lpstr>    System Functions</vt:lpstr>
      <vt:lpstr>    User and Operator Characteristics</vt:lpstr>
      <vt:lpstr>    External Interfaces</vt:lpstr>
      <vt:lpstr>    Constraints</vt:lpstr>
      <vt:lpstr>    Assumptions and Dependencies</vt:lpstr>
      <vt:lpstr>Specific Requirements</vt:lpstr>
      <vt:lpstr>    General Constraints</vt:lpstr>
      <vt:lpstr>    Environmental Constraints</vt:lpstr>
      <vt:lpstr>    CSW General Requirements</vt:lpstr>
      <vt:lpstr>        Scope Requirements</vt:lpstr>
      <vt:lpstr>        Standards Requirements</vt:lpstr>
      <vt:lpstr>        General Design Requirements</vt:lpstr>
      <vt:lpstr>    System Attributes</vt:lpstr>
      <vt:lpstr>        Reliability and Availability</vt:lpstr>
      <vt:lpstr>        Safety and Security</vt:lpstr>
      <vt:lpstr>        Maintainability</vt:lpstr>
      <vt:lpstr>    Access and Handling</vt:lpstr>
      <vt:lpstr>    Other Requirements</vt:lpstr>
      <vt:lpstr>Appendix</vt:lpstr>
      <vt:lpstr>    Requirements Coverage</vt:lpstr>
    </vt:vector>
  </TitlesOfParts>
  <Manager/>
  <Company>TMT</Company>
  <LinksUpToDate>false</LinksUpToDate>
  <CharactersWithSpaces>12839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Requirements Document for OSW Image and Objects Catalogs</dc:title>
  <dc:subject/>
  <dc:creator>K Gillies</dc:creator>
  <cp:keywords>TMT.SFT.DRD.12.003.DRF01</cp:keywords>
  <dc:description>DRD for Observatory Software Image and Object Catalogs</dc:description>
  <cp:lastModifiedBy>Scott Michaels</cp:lastModifiedBy>
  <cp:revision>12</cp:revision>
  <cp:lastPrinted>2011-03-31T17:50:00Z</cp:lastPrinted>
  <dcterms:created xsi:type="dcterms:W3CDTF">2017-02-10T22:19:00Z</dcterms:created>
  <dcterms:modified xsi:type="dcterms:W3CDTF">2017-03-22T17:34:00Z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